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rsidP="00E30687">
      <w:pPr>
        <w:tabs>
          <w:tab w:val="left" w:pos="7200"/>
          <w:tab w:val="left" w:pos="9810"/>
        </w:tabs>
        <w:spacing w:before="0" w:after="0"/>
        <w:ind w:left="187" w:hanging="187"/>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D232D7" w:rsidRPr="001515A5" w:rsidRDefault="00D232D7">
      <w:pPr>
        <w:rPr>
          <w:lang w:val="en-US"/>
        </w:rPr>
      </w:pPr>
    </w:p>
    <w:p w:rsidR="006C38C5" w:rsidRPr="00522F51" w:rsidRDefault="00995DF2">
      <w:pPr>
        <w:spacing w:line="360" w:lineRule="auto"/>
        <w:jc w:val="center"/>
        <w:rPr>
          <w:b/>
          <w:color w:val="FF6600"/>
          <w:sz w:val="68"/>
          <w:szCs w:val="68"/>
          <w:lang w:val="en-US"/>
        </w:rPr>
      </w:pPr>
      <w:r w:rsidRPr="00522F51">
        <w:rPr>
          <w:b/>
          <w:color w:val="FF6600"/>
          <w:sz w:val="68"/>
          <w:szCs w:val="68"/>
          <w:lang w:val="en-US"/>
        </w:rPr>
        <w:t>Java Easy Persistent Layer</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(JEPLayer)</w:t>
      </w:r>
    </w:p>
    <w:p w:rsidR="006C38C5" w:rsidRPr="00D66F0B" w:rsidRDefault="00D77CCB">
      <w:pPr>
        <w:spacing w:line="360" w:lineRule="auto"/>
        <w:jc w:val="center"/>
        <w:rPr>
          <w:b/>
          <w:color w:val="FF6600"/>
          <w:sz w:val="64"/>
          <w:szCs w:val="64"/>
          <w:lang w:val="es-ES"/>
        </w:rPr>
      </w:pPr>
      <w:proofErr w:type="spellStart"/>
      <w:r w:rsidRPr="00D66F0B">
        <w:rPr>
          <w:b/>
          <w:color w:val="FF6600"/>
          <w:sz w:val="64"/>
          <w:szCs w:val="64"/>
          <w:lang w:val="es-ES"/>
        </w:rPr>
        <w:t>Reference</w:t>
      </w:r>
      <w:proofErr w:type="spellEnd"/>
      <w:r w:rsidRPr="00D66F0B">
        <w:rPr>
          <w:b/>
          <w:color w:val="FF6600"/>
          <w:sz w:val="64"/>
          <w:szCs w:val="64"/>
          <w:lang w:val="es-ES"/>
        </w:rPr>
        <w:t xml:space="preserve"> </w:t>
      </w:r>
      <w:r w:rsidR="006C38C5" w:rsidRPr="00D66F0B">
        <w:rPr>
          <w:b/>
          <w:color w:val="FF6600"/>
          <w:sz w:val="64"/>
          <w:szCs w:val="64"/>
          <w:lang w:val="es-ES"/>
        </w:rPr>
        <w:t>Manual</w:t>
      </w:r>
    </w:p>
    <w:p w:rsidR="00D232D7" w:rsidRPr="00D66F0B" w:rsidRDefault="00F72AC7">
      <w:pPr>
        <w:spacing w:line="360" w:lineRule="auto"/>
        <w:jc w:val="center"/>
        <w:rPr>
          <w:b/>
          <w:color w:val="FF6600"/>
          <w:sz w:val="60"/>
          <w:szCs w:val="60"/>
          <w:lang w:val="es-ES"/>
        </w:rPr>
      </w:pPr>
      <w:r w:rsidRPr="00D66F0B">
        <w:rPr>
          <w:b/>
          <w:color w:val="FF6600"/>
          <w:sz w:val="60"/>
          <w:szCs w:val="60"/>
          <w:lang w:val="es-ES"/>
        </w:rPr>
        <w:t>v</w:t>
      </w:r>
      <w:r w:rsidR="00031A2C" w:rsidRPr="00D66F0B">
        <w:rPr>
          <w:b/>
          <w:color w:val="FF6600"/>
          <w:sz w:val="60"/>
          <w:szCs w:val="60"/>
          <w:lang w:val="es-ES"/>
        </w:rPr>
        <w:t>1</w:t>
      </w:r>
      <w:r w:rsidR="00995DF2" w:rsidRPr="00D66F0B">
        <w:rPr>
          <w:b/>
          <w:color w:val="FF6600"/>
          <w:sz w:val="60"/>
          <w:szCs w:val="60"/>
          <w:lang w:val="es-ES"/>
        </w:rPr>
        <w:t>.</w:t>
      </w:r>
      <w:r w:rsidR="00845F07">
        <w:rPr>
          <w:b/>
          <w:color w:val="FF6600"/>
          <w:sz w:val="60"/>
          <w:szCs w:val="60"/>
          <w:lang w:val="es-ES"/>
        </w:rPr>
        <w:t>3</w:t>
      </w:r>
    </w:p>
    <w:p w:rsidR="006C38C5" w:rsidRPr="00D66F0B" w:rsidRDefault="006C38C5">
      <w:pPr>
        <w:spacing w:line="360" w:lineRule="auto"/>
        <w:jc w:val="center"/>
        <w:rPr>
          <w:b/>
          <w:sz w:val="36"/>
          <w:szCs w:val="36"/>
          <w:lang w:val="es-ES"/>
        </w:rPr>
      </w:pPr>
      <w:r w:rsidRPr="00D66F0B">
        <w:rPr>
          <w:b/>
          <w:sz w:val="36"/>
          <w:szCs w:val="36"/>
          <w:lang w:val="es-ES"/>
        </w:rPr>
        <w:t xml:space="preserve">Doc. </w:t>
      </w:r>
      <w:proofErr w:type="spellStart"/>
      <w:r w:rsidRPr="00D66F0B">
        <w:rPr>
          <w:b/>
          <w:sz w:val="36"/>
          <w:szCs w:val="36"/>
          <w:lang w:val="es-ES"/>
        </w:rPr>
        <w:t>version</w:t>
      </w:r>
      <w:proofErr w:type="spellEnd"/>
      <w:r w:rsidRPr="00D66F0B">
        <w:rPr>
          <w:b/>
          <w:sz w:val="36"/>
          <w:szCs w:val="36"/>
          <w:lang w:val="es-ES"/>
        </w:rPr>
        <w:t xml:space="preserve"> 1.</w:t>
      </w:r>
      <w:r w:rsidR="002E4957" w:rsidRPr="00D66F0B">
        <w:rPr>
          <w:b/>
          <w:sz w:val="36"/>
          <w:szCs w:val="36"/>
          <w:lang w:val="es-ES"/>
        </w:rPr>
        <w:t>0</w:t>
      </w:r>
    </w:p>
    <w:p w:rsidR="009D43E6" w:rsidRPr="00D66F0B" w:rsidRDefault="00FB4012" w:rsidP="00A264AA">
      <w:pPr>
        <w:spacing w:before="0" w:after="0"/>
        <w:jc w:val="center"/>
        <w:rPr>
          <w:b/>
          <w:sz w:val="28"/>
          <w:szCs w:val="28"/>
          <w:lang w:val="es-ES"/>
        </w:rPr>
      </w:pPr>
      <w:proofErr w:type="spellStart"/>
      <w:r>
        <w:rPr>
          <w:b/>
          <w:sz w:val="28"/>
          <w:szCs w:val="28"/>
          <w:lang w:val="es-ES"/>
        </w:rPr>
        <w:t>Apr</w:t>
      </w:r>
      <w:proofErr w:type="spellEnd"/>
      <w:r w:rsidR="008A5067" w:rsidRPr="00D66F0B">
        <w:rPr>
          <w:b/>
          <w:sz w:val="28"/>
          <w:szCs w:val="28"/>
          <w:lang w:val="es-ES"/>
        </w:rPr>
        <w:t>.</w:t>
      </w:r>
      <w:r w:rsidR="00D06459" w:rsidRPr="00D66F0B">
        <w:rPr>
          <w:b/>
          <w:sz w:val="28"/>
          <w:szCs w:val="28"/>
          <w:lang w:val="es-ES"/>
        </w:rPr>
        <w:t xml:space="preserve"> </w:t>
      </w:r>
      <w:r w:rsidR="00866E16">
        <w:rPr>
          <w:b/>
          <w:sz w:val="28"/>
          <w:szCs w:val="28"/>
          <w:lang w:val="es-ES"/>
        </w:rPr>
        <w:t>27</w:t>
      </w:r>
      <w:r w:rsidR="00F64900" w:rsidRPr="00D66F0B">
        <w:rPr>
          <w:b/>
          <w:sz w:val="28"/>
          <w:szCs w:val="28"/>
          <w:lang w:val="es-ES"/>
        </w:rPr>
        <w:t>,</w:t>
      </w:r>
      <w:r w:rsidR="00D06459" w:rsidRPr="00D66F0B">
        <w:rPr>
          <w:b/>
          <w:sz w:val="28"/>
          <w:szCs w:val="28"/>
          <w:lang w:val="es-ES"/>
        </w:rPr>
        <w:t xml:space="preserve"> 20</w:t>
      </w:r>
      <w:r w:rsidR="00F20E7E" w:rsidRPr="00D66F0B">
        <w:rPr>
          <w:b/>
          <w:sz w:val="28"/>
          <w:szCs w:val="28"/>
          <w:lang w:val="es-ES"/>
        </w:rPr>
        <w:t>1</w:t>
      </w:r>
      <w:r w:rsidR="006E5755" w:rsidRPr="00D66F0B">
        <w:rPr>
          <w:b/>
          <w:sz w:val="28"/>
          <w:szCs w:val="28"/>
          <w:lang w:val="es-ES"/>
        </w:rPr>
        <w:t>5</w:t>
      </w:r>
    </w:p>
    <w:p w:rsidR="009D43E6" w:rsidRPr="00D66F0B" w:rsidRDefault="009D43E6"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6E5755">
      <w:pPr>
        <w:spacing w:before="0" w:after="0"/>
        <w:ind w:left="187" w:hanging="187"/>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FB5C7D" w:rsidRPr="00D66F0B" w:rsidRDefault="00FB5C7D" w:rsidP="00A264AA">
      <w:pPr>
        <w:spacing w:before="0" w:after="0"/>
        <w:jc w:val="center"/>
        <w:rPr>
          <w:b/>
          <w:sz w:val="28"/>
          <w:szCs w:val="28"/>
          <w:lang w:val="es-ES"/>
        </w:rPr>
      </w:pPr>
    </w:p>
    <w:p w:rsidR="00D232D7" w:rsidRPr="004502A1" w:rsidRDefault="005D15D1" w:rsidP="00995DF2">
      <w:pPr>
        <w:spacing w:before="0" w:after="0"/>
        <w:jc w:val="left"/>
        <w:rPr>
          <w:color w:val="0000FF"/>
          <w:lang w:val="es-ES"/>
        </w:rPr>
      </w:pPr>
      <w:r w:rsidRPr="004502A1">
        <w:rPr>
          <w:b/>
          <w:sz w:val="28"/>
          <w:szCs w:val="28"/>
          <w:lang w:val="es-ES"/>
        </w:rPr>
        <w:t xml:space="preserve">© </w:t>
      </w:r>
      <w:r w:rsidR="00E14015" w:rsidRPr="004502A1">
        <w:rPr>
          <w:b/>
          <w:sz w:val="28"/>
          <w:szCs w:val="28"/>
          <w:lang w:val="es-ES"/>
        </w:rPr>
        <w:t>201</w:t>
      </w:r>
      <w:r w:rsidR="00C75D71" w:rsidRPr="004502A1">
        <w:rPr>
          <w:b/>
          <w:sz w:val="28"/>
          <w:szCs w:val="28"/>
          <w:lang w:val="es-ES"/>
        </w:rPr>
        <w:t>1</w:t>
      </w:r>
      <w:r w:rsidR="006E5755">
        <w:rPr>
          <w:b/>
          <w:sz w:val="28"/>
          <w:szCs w:val="28"/>
          <w:lang w:val="es-ES"/>
        </w:rPr>
        <w:t>-</w:t>
      </w:r>
      <w:r w:rsidR="00F20E7E">
        <w:rPr>
          <w:b/>
          <w:sz w:val="28"/>
          <w:szCs w:val="28"/>
          <w:lang w:val="es-ES"/>
        </w:rPr>
        <w:t>201</w:t>
      </w:r>
      <w:r w:rsidR="006E5755">
        <w:rPr>
          <w:b/>
          <w:sz w:val="28"/>
          <w:szCs w:val="28"/>
          <w:lang w:val="es-ES"/>
        </w:rPr>
        <w:t>5</w:t>
      </w:r>
      <w:r w:rsidR="00E14015" w:rsidRPr="004502A1">
        <w:rPr>
          <w:b/>
          <w:sz w:val="28"/>
          <w:szCs w:val="28"/>
          <w:lang w:val="es-ES"/>
        </w:rPr>
        <w:t xml:space="preserve"> </w:t>
      </w:r>
      <w:proofErr w:type="spellStart"/>
      <w:r w:rsidR="009D43E6" w:rsidRPr="004502A1">
        <w:rPr>
          <w:b/>
          <w:sz w:val="28"/>
          <w:szCs w:val="28"/>
          <w:lang w:val="es-ES"/>
        </w:rPr>
        <w:t>Jose</w:t>
      </w:r>
      <w:proofErr w:type="spellEnd"/>
      <w:r w:rsidR="009D43E6" w:rsidRPr="004502A1">
        <w:rPr>
          <w:b/>
          <w:sz w:val="28"/>
          <w:szCs w:val="28"/>
          <w:lang w:val="es-ES"/>
        </w:rPr>
        <w:t xml:space="preserve"> María Arranz Santamaría</w:t>
      </w:r>
      <w:r w:rsidRPr="004502A1">
        <w:rPr>
          <w:b/>
          <w:sz w:val="28"/>
          <w:szCs w:val="28"/>
          <w:lang w:val="es-ES"/>
        </w:rPr>
        <w:t xml:space="preserve"> </w:t>
      </w:r>
      <w:r w:rsidR="00D232D7" w:rsidRPr="004502A1">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r w:rsidRPr="00FA579A">
        <w:rPr>
          <w:color w:val="FF6600"/>
          <w:lang w:val="en-US"/>
        </w:rPr>
        <w:fldChar w:fldCharType="begin"/>
      </w:r>
      <w:r w:rsidR="006C780A">
        <w:rPr>
          <w:color w:val="FF6600"/>
          <w:lang w:val="en-US"/>
        </w:rPr>
        <w:instrText xml:space="preserve"> TOC \o "1-3" \h \z \u </w:instrText>
      </w:r>
      <w:r w:rsidRPr="00FA579A">
        <w:rPr>
          <w:color w:val="FF6600"/>
          <w:lang w:val="en-US"/>
        </w:rPr>
        <w:fldChar w:fldCharType="separate"/>
      </w:r>
      <w:hyperlink w:anchor="_Toc416963879" w:history="1">
        <w:r w:rsidR="00B6109B" w:rsidRPr="004C3ABA">
          <w:rPr>
            <w:rStyle w:val="Hipervnculo"/>
            <w:noProof/>
            <w:lang w:val="en-US"/>
          </w:rPr>
          <w:t>1. INTRODUCTION</w:t>
        </w:r>
        <w:r w:rsidR="00B6109B">
          <w:rPr>
            <w:noProof/>
            <w:webHidden/>
          </w:rPr>
          <w:tab/>
        </w:r>
        <w:r>
          <w:rPr>
            <w:noProof/>
            <w:webHidden/>
          </w:rPr>
          <w:fldChar w:fldCharType="begin"/>
        </w:r>
        <w:r w:rsidR="00B6109B">
          <w:rPr>
            <w:noProof/>
            <w:webHidden/>
          </w:rPr>
          <w:instrText xml:space="preserve"> PAGEREF _Toc416963879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0" w:history="1">
        <w:r w:rsidR="00B6109B" w:rsidRPr="004C3ABA">
          <w:rPr>
            <w:rStyle w:val="Hipervnculo"/>
            <w:noProof/>
          </w:rPr>
          <w:t>1.1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WHY ANOTHER JDBC BASED TOOL</w:t>
        </w:r>
        <w:r w:rsidR="00B6109B">
          <w:rPr>
            <w:noProof/>
            <w:webHidden/>
          </w:rPr>
          <w:tab/>
        </w:r>
        <w:r>
          <w:rPr>
            <w:noProof/>
            <w:webHidden/>
          </w:rPr>
          <w:fldChar w:fldCharType="begin"/>
        </w:r>
        <w:r w:rsidR="00B6109B">
          <w:rPr>
            <w:noProof/>
            <w:webHidden/>
          </w:rPr>
          <w:instrText xml:space="preserve"> PAGEREF _Toc416963880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1" w:history="1">
        <w:r w:rsidR="00B6109B" w:rsidRPr="004C3ABA">
          <w:rPr>
            <w:rStyle w:val="Hipervnculo"/>
            <w:noProof/>
          </w:rPr>
          <w:t>1.2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WHAT IS DIFFERENT IN JEPLAYER</w:t>
        </w:r>
        <w:r w:rsidR="00B6109B">
          <w:rPr>
            <w:noProof/>
            <w:webHidden/>
          </w:rPr>
          <w:tab/>
        </w:r>
        <w:r>
          <w:rPr>
            <w:noProof/>
            <w:webHidden/>
          </w:rPr>
          <w:fldChar w:fldCharType="begin"/>
        </w:r>
        <w:r w:rsidR="00B6109B">
          <w:rPr>
            <w:noProof/>
            <w:webHidden/>
          </w:rPr>
          <w:instrText xml:space="preserve"> PAGEREF _Toc416963881 \h </w:instrText>
        </w:r>
        <w:r>
          <w:rPr>
            <w:noProof/>
            <w:webHidden/>
          </w:rPr>
        </w:r>
        <w:r>
          <w:rPr>
            <w:noProof/>
            <w:webHidden/>
          </w:rPr>
          <w:fldChar w:fldCharType="separate"/>
        </w:r>
        <w:r w:rsidR="00B6109B">
          <w:rPr>
            <w:noProof/>
            <w:webHidden/>
          </w:rPr>
          <w:t>4</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2" w:history="1">
        <w:r w:rsidR="00B6109B" w:rsidRPr="004C3ABA">
          <w:rPr>
            <w:rStyle w:val="Hipervnculo"/>
            <w:noProof/>
          </w:rPr>
          <w:t>2. CONSIDERATIONS</w:t>
        </w:r>
        <w:r w:rsidR="00B6109B">
          <w:rPr>
            <w:noProof/>
            <w:webHidden/>
          </w:rPr>
          <w:tab/>
        </w:r>
        <w:r>
          <w:rPr>
            <w:noProof/>
            <w:webHidden/>
          </w:rPr>
          <w:fldChar w:fldCharType="begin"/>
        </w:r>
        <w:r w:rsidR="00B6109B">
          <w:rPr>
            <w:noProof/>
            <w:webHidden/>
          </w:rPr>
          <w:instrText xml:space="preserve"> PAGEREF _Toc416963882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3" w:history="1">
        <w:r w:rsidR="00B6109B" w:rsidRPr="004C3ABA">
          <w:rPr>
            <w:rStyle w:val="Hipervnculo"/>
            <w:noProof/>
          </w:rPr>
          <w:t>2.1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DOCUMENT SCOPE</w:t>
        </w:r>
        <w:r w:rsidR="00B6109B">
          <w:rPr>
            <w:noProof/>
            <w:webHidden/>
          </w:rPr>
          <w:tab/>
        </w:r>
        <w:r>
          <w:rPr>
            <w:noProof/>
            <w:webHidden/>
          </w:rPr>
          <w:fldChar w:fldCharType="begin"/>
        </w:r>
        <w:r w:rsidR="00B6109B">
          <w:rPr>
            <w:noProof/>
            <w:webHidden/>
          </w:rPr>
          <w:instrText xml:space="preserve"> PAGEREF _Toc416963883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4" w:history="1">
        <w:r w:rsidR="00B6109B" w:rsidRPr="004C3ABA">
          <w:rPr>
            <w:rStyle w:val="Hipervnculo"/>
            <w:noProof/>
          </w:rPr>
          <w:t>2.2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DOCUMENT CONVENTIONS</w:t>
        </w:r>
        <w:r w:rsidR="00B6109B">
          <w:rPr>
            <w:noProof/>
            <w:webHidden/>
          </w:rPr>
          <w:tab/>
        </w:r>
        <w:r>
          <w:rPr>
            <w:noProof/>
            <w:webHidden/>
          </w:rPr>
          <w:fldChar w:fldCharType="begin"/>
        </w:r>
        <w:r w:rsidR="00B6109B">
          <w:rPr>
            <w:noProof/>
            <w:webHidden/>
          </w:rPr>
          <w:instrText xml:space="preserve"> PAGEREF _Toc416963884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5" w:history="1">
        <w:r w:rsidR="00B6109B" w:rsidRPr="004C3ABA">
          <w:rPr>
            <w:rStyle w:val="Hipervnculo"/>
            <w:noProof/>
          </w:rPr>
          <w:t>2.3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LICENSE</w:t>
        </w:r>
        <w:r w:rsidR="00B6109B">
          <w:rPr>
            <w:noProof/>
            <w:webHidden/>
          </w:rPr>
          <w:tab/>
        </w:r>
        <w:r>
          <w:rPr>
            <w:noProof/>
            <w:webHidden/>
          </w:rPr>
          <w:fldChar w:fldCharType="begin"/>
        </w:r>
        <w:r w:rsidR="00B6109B">
          <w:rPr>
            <w:noProof/>
            <w:webHidden/>
          </w:rPr>
          <w:instrText xml:space="preserve"> PAGEREF _Toc416963885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6" w:history="1">
        <w:r w:rsidR="00B6109B" w:rsidRPr="004C3ABA">
          <w:rPr>
            <w:rStyle w:val="Hipervnculo"/>
            <w:noProof/>
          </w:rPr>
          <w:t>2.4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COPYRIGHTS</w:t>
        </w:r>
        <w:r w:rsidR="00B6109B">
          <w:rPr>
            <w:noProof/>
            <w:webHidden/>
          </w:rPr>
          <w:tab/>
        </w:r>
        <w:r>
          <w:rPr>
            <w:noProof/>
            <w:webHidden/>
          </w:rPr>
          <w:fldChar w:fldCharType="begin"/>
        </w:r>
        <w:r w:rsidR="00B6109B">
          <w:rPr>
            <w:noProof/>
            <w:webHidden/>
          </w:rPr>
          <w:instrText xml:space="preserve"> PAGEREF _Toc416963886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7" w:history="1">
        <w:r w:rsidR="00B6109B" w:rsidRPr="004C3ABA">
          <w:rPr>
            <w:rStyle w:val="Hipervnculo"/>
            <w:noProof/>
          </w:rPr>
          <w:t>2.5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REQUIRED DEVELOPER TECHNICAL SKILLS</w:t>
        </w:r>
        <w:r w:rsidR="00B6109B">
          <w:rPr>
            <w:noProof/>
            <w:webHidden/>
          </w:rPr>
          <w:tab/>
        </w:r>
        <w:r>
          <w:rPr>
            <w:noProof/>
            <w:webHidden/>
          </w:rPr>
          <w:fldChar w:fldCharType="begin"/>
        </w:r>
        <w:r w:rsidR="00B6109B">
          <w:rPr>
            <w:noProof/>
            <w:webHidden/>
          </w:rPr>
          <w:instrText xml:space="preserve"> PAGEREF _Toc416963887 \h </w:instrText>
        </w:r>
        <w:r>
          <w:rPr>
            <w:noProof/>
            <w:webHidden/>
          </w:rPr>
        </w:r>
        <w:r>
          <w:rPr>
            <w:noProof/>
            <w:webHidden/>
          </w:rPr>
          <w:fldChar w:fldCharType="separate"/>
        </w:r>
        <w:r w:rsidR="00B6109B">
          <w:rPr>
            <w:noProof/>
            <w:webHidden/>
          </w:rPr>
          <w:t>5</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88" w:history="1">
        <w:r w:rsidR="00B6109B" w:rsidRPr="004C3ABA">
          <w:rPr>
            <w:rStyle w:val="Hipervnculo"/>
            <w:noProof/>
          </w:rPr>
          <w:t>3. REQUIREMENTS AND INSTALLATION</w:t>
        </w:r>
        <w:r w:rsidR="00B6109B">
          <w:rPr>
            <w:noProof/>
            <w:webHidden/>
          </w:rPr>
          <w:tab/>
        </w:r>
        <w:r>
          <w:rPr>
            <w:noProof/>
            <w:webHidden/>
          </w:rPr>
          <w:fldChar w:fldCharType="begin"/>
        </w:r>
        <w:r w:rsidR="00B6109B">
          <w:rPr>
            <w:noProof/>
            <w:webHidden/>
          </w:rPr>
          <w:instrText xml:space="preserve"> PAGEREF _Toc416963888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89" w:history="1">
        <w:r w:rsidR="00B6109B" w:rsidRPr="004C3ABA">
          <w:rPr>
            <w:rStyle w:val="Hipervnculo"/>
            <w:noProof/>
          </w:rPr>
          <w:t>3.1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TECHNICAL REQUIREMENTS, LIMITATIONS AND DEPENDENCIES</w:t>
        </w:r>
        <w:r w:rsidR="00B6109B">
          <w:rPr>
            <w:noProof/>
            <w:webHidden/>
          </w:rPr>
          <w:tab/>
        </w:r>
        <w:r>
          <w:rPr>
            <w:noProof/>
            <w:webHidden/>
          </w:rPr>
          <w:fldChar w:fldCharType="begin"/>
        </w:r>
        <w:r w:rsidR="00B6109B">
          <w:rPr>
            <w:noProof/>
            <w:webHidden/>
          </w:rPr>
          <w:instrText xml:space="preserve"> PAGEREF _Toc416963889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0" w:history="1">
        <w:r w:rsidR="00B6109B" w:rsidRPr="004C3ABA">
          <w:rPr>
            <w:rStyle w:val="Hipervnculo"/>
            <w:noProof/>
          </w:rPr>
          <w:t>3.2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JEPLAYER DISTRIBUTION</w:t>
        </w:r>
        <w:r w:rsidR="00B6109B">
          <w:rPr>
            <w:noProof/>
            <w:webHidden/>
          </w:rPr>
          <w:tab/>
        </w:r>
        <w:r>
          <w:rPr>
            <w:noProof/>
            <w:webHidden/>
          </w:rPr>
          <w:fldChar w:fldCharType="begin"/>
        </w:r>
        <w:r w:rsidR="00B6109B">
          <w:rPr>
            <w:noProof/>
            <w:webHidden/>
          </w:rPr>
          <w:instrText xml:space="preserve"> PAGEREF _Toc416963890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1" w:history="1">
        <w:r w:rsidR="00B6109B" w:rsidRPr="004C3ABA">
          <w:rPr>
            <w:rStyle w:val="Hipervnculo"/>
            <w:noProof/>
            <w:lang w:val="en-US"/>
          </w:rPr>
          <w:t>3.2.1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Zip file</w:t>
        </w:r>
        <w:r w:rsidR="00B6109B">
          <w:rPr>
            <w:noProof/>
            <w:webHidden/>
          </w:rPr>
          <w:tab/>
        </w:r>
        <w:r>
          <w:rPr>
            <w:noProof/>
            <w:webHidden/>
          </w:rPr>
          <w:fldChar w:fldCharType="begin"/>
        </w:r>
        <w:r w:rsidR="00B6109B">
          <w:rPr>
            <w:noProof/>
            <w:webHidden/>
          </w:rPr>
          <w:instrText xml:space="preserve"> PAGEREF _Toc416963891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2" w:history="1">
        <w:r w:rsidR="00B6109B" w:rsidRPr="004C3ABA">
          <w:rPr>
            <w:rStyle w:val="Hipervnculo"/>
            <w:noProof/>
            <w:lang w:val="en-US"/>
          </w:rPr>
          <w:t>3.2.2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Maven Central and JCenter</w:t>
        </w:r>
        <w:r w:rsidR="00B6109B">
          <w:rPr>
            <w:noProof/>
            <w:webHidden/>
          </w:rPr>
          <w:tab/>
        </w:r>
        <w:r>
          <w:rPr>
            <w:noProof/>
            <w:webHidden/>
          </w:rPr>
          <w:fldChar w:fldCharType="begin"/>
        </w:r>
        <w:r w:rsidR="00B6109B">
          <w:rPr>
            <w:noProof/>
            <w:webHidden/>
          </w:rPr>
          <w:instrText xml:space="preserve"> PAGEREF _Toc416963892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3" w:history="1">
        <w:r w:rsidR="00B6109B" w:rsidRPr="004C3ABA">
          <w:rPr>
            <w:rStyle w:val="Hipervnculo"/>
            <w:noProof/>
          </w:rPr>
          <w:t>3.3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JEPLAYER SETUP</w:t>
        </w:r>
        <w:r w:rsidR="00B6109B">
          <w:rPr>
            <w:noProof/>
            <w:webHidden/>
          </w:rPr>
          <w:tab/>
        </w:r>
        <w:r>
          <w:rPr>
            <w:noProof/>
            <w:webHidden/>
          </w:rPr>
          <w:fldChar w:fldCharType="begin"/>
        </w:r>
        <w:r w:rsidR="00B6109B">
          <w:rPr>
            <w:noProof/>
            <w:webHidden/>
          </w:rPr>
          <w:instrText xml:space="preserve"> PAGEREF _Toc416963893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4" w:history="1">
        <w:r w:rsidR="00B6109B" w:rsidRPr="004C3ABA">
          <w:rPr>
            <w:rStyle w:val="Hipervnculo"/>
            <w:noProof/>
            <w:lang w:val="en-US"/>
          </w:rPr>
          <w:t>3.3.1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Without Maven</w:t>
        </w:r>
        <w:r w:rsidR="00B6109B">
          <w:rPr>
            <w:noProof/>
            <w:webHidden/>
          </w:rPr>
          <w:tab/>
        </w:r>
        <w:r>
          <w:rPr>
            <w:noProof/>
            <w:webHidden/>
          </w:rPr>
          <w:fldChar w:fldCharType="begin"/>
        </w:r>
        <w:r w:rsidR="00B6109B">
          <w:rPr>
            <w:noProof/>
            <w:webHidden/>
          </w:rPr>
          <w:instrText xml:space="preserve"> PAGEREF _Toc416963894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895" w:history="1">
        <w:r w:rsidR="00B6109B" w:rsidRPr="004C3ABA">
          <w:rPr>
            <w:rStyle w:val="Hipervnculo"/>
            <w:noProof/>
            <w:lang w:val="en-US"/>
          </w:rPr>
          <w:t>3.3.2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With Maven</w:t>
        </w:r>
        <w:r w:rsidR="00B6109B">
          <w:rPr>
            <w:noProof/>
            <w:webHidden/>
          </w:rPr>
          <w:tab/>
        </w:r>
        <w:r>
          <w:rPr>
            <w:noProof/>
            <w:webHidden/>
          </w:rPr>
          <w:fldChar w:fldCharType="begin"/>
        </w:r>
        <w:r w:rsidR="00B6109B">
          <w:rPr>
            <w:noProof/>
            <w:webHidden/>
          </w:rPr>
          <w:instrText xml:space="preserve"> PAGEREF _Toc416963895 \h </w:instrText>
        </w:r>
        <w:r>
          <w:rPr>
            <w:noProof/>
            <w:webHidden/>
          </w:rPr>
        </w:r>
        <w:r>
          <w:rPr>
            <w:noProof/>
            <w:webHidden/>
          </w:rPr>
          <w:fldChar w:fldCharType="separate"/>
        </w:r>
        <w:r w:rsidR="00B6109B">
          <w:rPr>
            <w:noProof/>
            <w:webHidden/>
          </w:rPr>
          <w:t>6</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896" w:history="1">
        <w:r w:rsidR="00B6109B" w:rsidRPr="004C3ABA">
          <w:rPr>
            <w:rStyle w:val="Hipervnculo"/>
            <w:noProof/>
          </w:rPr>
          <w:t>4. JEPLAYER ARCHITECTURE</w:t>
        </w:r>
        <w:r w:rsidR="00B6109B">
          <w:rPr>
            <w:noProof/>
            <w:webHidden/>
          </w:rPr>
          <w:tab/>
        </w:r>
        <w:r>
          <w:rPr>
            <w:noProof/>
            <w:webHidden/>
          </w:rPr>
          <w:fldChar w:fldCharType="begin"/>
        </w:r>
        <w:r w:rsidR="00B6109B">
          <w:rPr>
            <w:noProof/>
            <w:webHidden/>
          </w:rPr>
          <w:instrText xml:space="preserve"> PAGEREF _Toc416963896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7" w:history="1">
        <w:r w:rsidR="00B6109B" w:rsidRPr="004C3ABA">
          <w:rPr>
            <w:rStyle w:val="Hipervnculo"/>
            <w:noProof/>
          </w:rPr>
          <w:t>4.1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PURE INTERFACE/IMPLEMENTATION PATTERN</w:t>
        </w:r>
        <w:r w:rsidR="00B6109B">
          <w:rPr>
            <w:noProof/>
            <w:webHidden/>
          </w:rPr>
          <w:tab/>
        </w:r>
        <w:r>
          <w:rPr>
            <w:noProof/>
            <w:webHidden/>
          </w:rPr>
          <w:fldChar w:fldCharType="begin"/>
        </w:r>
        <w:r w:rsidR="00B6109B">
          <w:rPr>
            <w:noProof/>
            <w:webHidden/>
          </w:rPr>
          <w:instrText xml:space="preserve"> PAGEREF _Toc416963897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8" w:history="1">
        <w:r w:rsidR="00B6109B" w:rsidRPr="004C3ABA">
          <w:rPr>
            <w:rStyle w:val="Hipervnculo"/>
            <w:noProof/>
          </w:rPr>
          <w:t>4.2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LAYERED ARCHITECTURE</w:t>
        </w:r>
        <w:r w:rsidR="00B6109B">
          <w:rPr>
            <w:noProof/>
            <w:webHidden/>
          </w:rPr>
          <w:tab/>
        </w:r>
        <w:r>
          <w:rPr>
            <w:noProof/>
            <w:webHidden/>
          </w:rPr>
          <w:fldChar w:fldCharType="begin"/>
        </w:r>
        <w:r w:rsidR="00B6109B">
          <w:rPr>
            <w:noProof/>
            <w:webHidden/>
          </w:rPr>
          <w:instrText xml:space="preserve"> PAGEREF _Toc416963898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899" w:history="1">
        <w:r w:rsidR="00B6109B" w:rsidRPr="004C3ABA">
          <w:rPr>
            <w:rStyle w:val="Hipervnculo"/>
            <w:noProof/>
            <w:lang w:val="en-US"/>
          </w:rPr>
          <w:t>4.3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lang w:val="en-US"/>
          </w:rPr>
          <w:t>DATA ACCESS LAYERS (DAL) AND DATA ACCESS OBJECTS (DAO)</w:t>
        </w:r>
        <w:r w:rsidR="00B6109B">
          <w:rPr>
            <w:noProof/>
            <w:webHidden/>
          </w:rPr>
          <w:tab/>
        </w:r>
        <w:r>
          <w:rPr>
            <w:noProof/>
            <w:webHidden/>
          </w:rPr>
          <w:fldChar w:fldCharType="begin"/>
        </w:r>
        <w:r w:rsidR="00B6109B">
          <w:rPr>
            <w:noProof/>
            <w:webHidden/>
          </w:rPr>
          <w:instrText xml:space="preserve"> PAGEREF _Toc416963899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0" w:history="1">
        <w:r w:rsidR="00B6109B" w:rsidRPr="004C3ABA">
          <w:rPr>
            <w:rStyle w:val="Hipervnculo"/>
            <w:noProof/>
            <w:lang w:val="en-US"/>
          </w:rPr>
          <w:t>4.3.1</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Data Access Layer (DAL)</w:t>
        </w:r>
        <w:r w:rsidR="00B6109B">
          <w:rPr>
            <w:noProof/>
            <w:webHidden/>
          </w:rPr>
          <w:tab/>
        </w:r>
        <w:r>
          <w:rPr>
            <w:noProof/>
            <w:webHidden/>
          </w:rPr>
          <w:fldChar w:fldCharType="begin"/>
        </w:r>
        <w:r w:rsidR="00B6109B">
          <w:rPr>
            <w:noProof/>
            <w:webHidden/>
          </w:rPr>
          <w:instrText xml:space="preserve"> PAGEREF _Toc416963900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1" w:history="1">
        <w:r w:rsidR="00B6109B" w:rsidRPr="004C3ABA">
          <w:rPr>
            <w:rStyle w:val="Hipervnculo"/>
            <w:noProof/>
            <w:lang w:val="en-US"/>
          </w:rPr>
          <w:t>4.3.2</w:t>
        </w:r>
        <w:r w:rsidR="00B6109B">
          <w:rPr>
            <w:rFonts w:asciiTheme="minorHAnsi" w:eastAsiaTheme="minorEastAsia" w:hAnsiTheme="minorHAnsi" w:cstheme="minorBidi"/>
            <w:i w:val="0"/>
            <w:iCs w:val="0"/>
            <w:noProof/>
            <w:szCs w:val="22"/>
            <w:lang w:val="es-ES"/>
          </w:rPr>
          <w:tab/>
        </w:r>
        <w:r w:rsidR="00B6109B" w:rsidRPr="004C3ABA">
          <w:rPr>
            <w:rStyle w:val="Hipervnculo"/>
            <w:noProof/>
            <w:lang w:val="en-US"/>
          </w:rPr>
          <w:t>Data Access Object (DAO)</w:t>
        </w:r>
        <w:r w:rsidR="00B6109B">
          <w:rPr>
            <w:noProof/>
            <w:webHidden/>
          </w:rPr>
          <w:tab/>
        </w:r>
        <w:r>
          <w:rPr>
            <w:noProof/>
            <w:webHidden/>
          </w:rPr>
          <w:fldChar w:fldCharType="begin"/>
        </w:r>
        <w:r w:rsidR="00B6109B">
          <w:rPr>
            <w:noProof/>
            <w:webHidden/>
          </w:rPr>
          <w:instrText xml:space="preserve"> PAGEREF _Toc416963901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2" w:history="1">
        <w:r w:rsidR="00B6109B" w:rsidRPr="004C3ABA">
          <w:rPr>
            <w:rStyle w:val="Hipervnculo"/>
            <w:noProof/>
          </w:rPr>
          <w:t>4.4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PACKAGES</w:t>
        </w:r>
        <w:r w:rsidR="00B6109B">
          <w:rPr>
            <w:noProof/>
            <w:webHidden/>
          </w:rPr>
          <w:tab/>
        </w:r>
        <w:r>
          <w:rPr>
            <w:noProof/>
            <w:webHidden/>
          </w:rPr>
          <w:fldChar w:fldCharType="begin"/>
        </w:r>
        <w:r w:rsidR="00B6109B">
          <w:rPr>
            <w:noProof/>
            <w:webHidden/>
          </w:rPr>
          <w:instrText xml:space="preserve"> PAGEREF _Toc416963902 \h </w:instrText>
        </w:r>
        <w:r>
          <w:rPr>
            <w:noProof/>
            <w:webHidden/>
          </w:rPr>
        </w:r>
        <w:r>
          <w:rPr>
            <w:noProof/>
            <w:webHidden/>
          </w:rPr>
          <w:fldChar w:fldCharType="separate"/>
        </w:r>
        <w:r w:rsidR="00B6109B">
          <w:rPr>
            <w:noProof/>
            <w:webHidden/>
          </w:rPr>
          <w:t>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3" w:history="1">
        <w:r w:rsidR="00B6109B" w:rsidRPr="004C3ABA">
          <w:rPr>
            <w:rStyle w:val="Hipervnculo"/>
            <w:noProof/>
          </w:rPr>
          <w:t>4.5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PERFORMANCE AND SECURITY</w:t>
        </w:r>
        <w:r w:rsidR="00B6109B">
          <w:rPr>
            <w:noProof/>
            <w:webHidden/>
          </w:rPr>
          <w:tab/>
        </w:r>
        <w:r>
          <w:rPr>
            <w:noProof/>
            <w:webHidden/>
          </w:rPr>
          <w:fldChar w:fldCharType="begin"/>
        </w:r>
        <w:r w:rsidR="00B6109B">
          <w:rPr>
            <w:noProof/>
            <w:webHidden/>
          </w:rPr>
          <w:instrText xml:space="preserve"> PAGEREF _Toc416963903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4" w:history="1">
        <w:r w:rsidR="00B6109B" w:rsidRPr="004C3ABA">
          <w:rPr>
            <w:rStyle w:val="Hipervnculo"/>
            <w:noProof/>
          </w:rPr>
          <w:t>4.5.1</w:t>
        </w:r>
        <w:r w:rsidR="00B6109B">
          <w:rPr>
            <w:rFonts w:asciiTheme="minorHAnsi" w:eastAsiaTheme="minorEastAsia" w:hAnsiTheme="minorHAnsi" w:cstheme="minorBidi"/>
            <w:i w:val="0"/>
            <w:iCs w:val="0"/>
            <w:noProof/>
            <w:szCs w:val="22"/>
            <w:lang w:val="es-ES"/>
          </w:rPr>
          <w:tab/>
        </w:r>
        <w:r w:rsidR="00B6109B" w:rsidRPr="004C3ABA">
          <w:rPr>
            <w:rStyle w:val="Hipervnculo"/>
            <w:noProof/>
          </w:rPr>
          <w:t>Performance</w:t>
        </w:r>
        <w:r w:rsidR="00B6109B">
          <w:rPr>
            <w:noProof/>
            <w:webHidden/>
          </w:rPr>
          <w:tab/>
        </w:r>
        <w:r>
          <w:rPr>
            <w:noProof/>
            <w:webHidden/>
          </w:rPr>
          <w:fldChar w:fldCharType="begin"/>
        </w:r>
        <w:r w:rsidR="00B6109B">
          <w:rPr>
            <w:noProof/>
            <w:webHidden/>
          </w:rPr>
          <w:instrText xml:space="preserve"> PAGEREF _Toc416963904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5" w:history="1">
        <w:r w:rsidR="00B6109B" w:rsidRPr="004C3ABA">
          <w:rPr>
            <w:rStyle w:val="Hipervnculo"/>
            <w:noProof/>
          </w:rPr>
          <w:t>4.5.2</w:t>
        </w:r>
        <w:r w:rsidR="00B6109B">
          <w:rPr>
            <w:rFonts w:asciiTheme="minorHAnsi" w:eastAsiaTheme="minorEastAsia" w:hAnsiTheme="minorHAnsi" w:cstheme="minorBidi"/>
            <w:i w:val="0"/>
            <w:iCs w:val="0"/>
            <w:noProof/>
            <w:szCs w:val="22"/>
            <w:lang w:val="es-ES"/>
          </w:rPr>
          <w:tab/>
        </w:r>
        <w:r w:rsidR="00B6109B" w:rsidRPr="004C3ABA">
          <w:rPr>
            <w:rStyle w:val="Hipervnculo"/>
            <w:noProof/>
          </w:rPr>
          <w:t>Security</w:t>
        </w:r>
        <w:r w:rsidR="00B6109B">
          <w:rPr>
            <w:noProof/>
            <w:webHidden/>
          </w:rPr>
          <w:tab/>
        </w:r>
        <w:r>
          <w:rPr>
            <w:noProof/>
            <w:webHidden/>
          </w:rPr>
          <w:fldChar w:fldCharType="begin"/>
        </w:r>
        <w:r w:rsidR="00B6109B">
          <w:rPr>
            <w:noProof/>
            <w:webHidden/>
          </w:rPr>
          <w:instrText xml:space="preserve"> PAGEREF _Toc416963905 \h </w:instrText>
        </w:r>
        <w:r>
          <w:rPr>
            <w:noProof/>
            <w:webHidden/>
          </w:rPr>
        </w:r>
        <w:r>
          <w:rPr>
            <w:noProof/>
            <w:webHidden/>
          </w:rPr>
          <w:fldChar w:fldCharType="separate"/>
        </w:r>
        <w:r w:rsidR="00B6109B">
          <w:rPr>
            <w:noProof/>
            <w:webHidden/>
          </w:rPr>
          <w:t>9</w:t>
        </w:r>
        <w:r>
          <w:rPr>
            <w:noProof/>
            <w:webHidden/>
          </w:rPr>
          <w:fldChar w:fldCharType="end"/>
        </w:r>
      </w:hyperlink>
    </w:p>
    <w:p w:rsidR="00B6109B" w:rsidRDefault="00FA579A">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416963906" w:history="1">
        <w:r w:rsidR="00B6109B" w:rsidRPr="004C3ABA">
          <w:rPr>
            <w:rStyle w:val="Hipervnculo"/>
            <w:noProof/>
          </w:rPr>
          <w:t>5. DEVELOPMENT WITH JEPLAYER</w:t>
        </w:r>
        <w:r w:rsidR="00B6109B">
          <w:rPr>
            <w:noProof/>
            <w:webHidden/>
          </w:rPr>
          <w:tab/>
        </w:r>
        <w:r>
          <w:rPr>
            <w:noProof/>
            <w:webHidden/>
          </w:rPr>
          <w:fldChar w:fldCharType="begin"/>
        </w:r>
        <w:r w:rsidR="00B6109B">
          <w:rPr>
            <w:noProof/>
            <w:webHidden/>
          </w:rPr>
          <w:instrText xml:space="preserve"> PAGEREF _Toc416963906 \h </w:instrText>
        </w:r>
        <w:r>
          <w:rPr>
            <w:noProof/>
            <w:webHidden/>
          </w:rPr>
        </w:r>
        <w:r>
          <w:rPr>
            <w:noProof/>
            <w:webHidden/>
          </w:rPr>
          <w:fldChar w:fldCharType="separate"/>
        </w:r>
        <w:r w:rsidR="00B6109B">
          <w:rPr>
            <w:noProof/>
            <w:webHidden/>
          </w:rPr>
          <w:t>10</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7" w:history="1">
        <w:r w:rsidR="00B6109B" w:rsidRPr="004C3ABA">
          <w:rPr>
            <w:rStyle w:val="Hipervnculo"/>
            <w:noProof/>
          </w:rPr>
          <w:t>5.1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CREATING A DATABASE MODEL</w:t>
        </w:r>
        <w:r w:rsidR="00B6109B">
          <w:rPr>
            <w:noProof/>
            <w:webHidden/>
          </w:rPr>
          <w:tab/>
        </w:r>
        <w:r>
          <w:rPr>
            <w:noProof/>
            <w:webHidden/>
          </w:rPr>
          <w:fldChar w:fldCharType="begin"/>
        </w:r>
        <w:r w:rsidR="00B6109B">
          <w:rPr>
            <w:noProof/>
            <w:webHidden/>
          </w:rPr>
          <w:instrText xml:space="preserve"> PAGEREF _Toc416963907 \h </w:instrText>
        </w:r>
        <w:r>
          <w:rPr>
            <w:noProof/>
            <w:webHidden/>
          </w:rPr>
        </w:r>
        <w:r>
          <w:rPr>
            <w:noProof/>
            <w:webHidden/>
          </w:rPr>
          <w:fldChar w:fldCharType="separate"/>
        </w:r>
        <w:r w:rsidR="00B6109B">
          <w:rPr>
            <w:noProof/>
            <w:webHidden/>
          </w:rPr>
          <w:t>10</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08" w:history="1">
        <w:r w:rsidR="00B6109B" w:rsidRPr="004C3ABA">
          <w:rPr>
            <w:rStyle w:val="Hipervnculo"/>
            <w:noProof/>
          </w:rPr>
          <w:t>5.2</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CREATING A DATA ACCESS OBJECT (DAO)</w:t>
        </w:r>
        <w:r w:rsidR="00B6109B">
          <w:rPr>
            <w:noProof/>
            <w:webHidden/>
          </w:rPr>
          <w:tab/>
        </w:r>
        <w:r>
          <w:rPr>
            <w:noProof/>
            <w:webHidden/>
          </w:rPr>
          <w:fldChar w:fldCharType="begin"/>
        </w:r>
        <w:r w:rsidR="00B6109B">
          <w:rPr>
            <w:noProof/>
            <w:webHidden/>
          </w:rPr>
          <w:instrText xml:space="preserve"> PAGEREF _Toc416963908 \h </w:instrText>
        </w:r>
        <w:r>
          <w:rPr>
            <w:noProof/>
            <w:webHidden/>
          </w:rPr>
        </w:r>
        <w:r>
          <w:rPr>
            <w:noProof/>
            <w:webHidden/>
          </w:rPr>
          <w:fldChar w:fldCharType="separate"/>
        </w:r>
        <w:r w:rsidR="00B6109B">
          <w:rPr>
            <w:noProof/>
            <w:webHidden/>
          </w:rPr>
          <w:t>12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09" w:history="1">
        <w:r w:rsidR="00B6109B" w:rsidRPr="004C3ABA">
          <w:rPr>
            <w:rStyle w:val="Hipervnculo"/>
            <w:noProof/>
          </w:rPr>
          <w:t>5.2.1</w:t>
        </w:r>
        <w:r w:rsidR="00B6109B">
          <w:rPr>
            <w:rFonts w:asciiTheme="minorHAnsi" w:eastAsiaTheme="minorEastAsia" w:hAnsiTheme="minorHAnsi" w:cstheme="minorBidi"/>
            <w:i w:val="0"/>
            <w:iCs w:val="0"/>
            <w:noProof/>
            <w:szCs w:val="22"/>
            <w:lang w:val="es-ES"/>
          </w:rPr>
          <w:tab/>
        </w:r>
        <w:r w:rsidR="00B6109B" w:rsidRPr="004C3ABA">
          <w:rPr>
            <w:rStyle w:val="Hipervnculo"/>
            <w:noProof/>
          </w:rPr>
          <w:t>Insertion with automatic generation of primary key</w:t>
        </w:r>
        <w:r w:rsidR="00B6109B">
          <w:rPr>
            <w:noProof/>
            <w:webHidden/>
          </w:rPr>
          <w:tab/>
        </w:r>
        <w:r>
          <w:rPr>
            <w:noProof/>
            <w:webHidden/>
          </w:rPr>
          <w:fldChar w:fldCharType="begin"/>
        </w:r>
        <w:r w:rsidR="00B6109B">
          <w:rPr>
            <w:noProof/>
            <w:webHidden/>
          </w:rPr>
          <w:instrText xml:space="preserve"> PAGEREF _Toc416963909 \h </w:instrText>
        </w:r>
        <w:r>
          <w:rPr>
            <w:noProof/>
            <w:webHidden/>
          </w:rPr>
        </w:r>
        <w:r>
          <w:rPr>
            <w:noProof/>
            <w:webHidden/>
          </w:rPr>
          <w:fldChar w:fldCharType="separate"/>
        </w:r>
        <w:r w:rsidR="00B6109B">
          <w:rPr>
            <w:noProof/>
            <w:webHidden/>
          </w:rPr>
          <w:t>14</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0" w:history="1">
        <w:r w:rsidR="00B6109B" w:rsidRPr="004C3ABA">
          <w:rPr>
            <w:rStyle w:val="Hipervnculo"/>
            <w:noProof/>
          </w:rPr>
          <w:t>5.2.2</w:t>
        </w:r>
        <w:r w:rsidR="00B6109B">
          <w:rPr>
            <w:rFonts w:asciiTheme="minorHAnsi" w:eastAsiaTheme="minorEastAsia" w:hAnsiTheme="minorHAnsi" w:cstheme="minorBidi"/>
            <w:i w:val="0"/>
            <w:iCs w:val="0"/>
            <w:noProof/>
            <w:szCs w:val="22"/>
            <w:lang w:val="es-ES"/>
          </w:rPr>
          <w:tab/>
        </w:r>
        <w:r w:rsidR="00B6109B" w:rsidRPr="004C3ABA">
          <w:rPr>
            <w:rStyle w:val="Hipervnculo"/>
            <w:noProof/>
          </w:rPr>
          <w:t>Options to declare and provide parameters in SQL sentences</w:t>
        </w:r>
        <w:r w:rsidR="00B6109B">
          <w:rPr>
            <w:noProof/>
            <w:webHidden/>
          </w:rPr>
          <w:tab/>
        </w:r>
        <w:r>
          <w:rPr>
            <w:noProof/>
            <w:webHidden/>
          </w:rPr>
          <w:fldChar w:fldCharType="begin"/>
        </w:r>
        <w:r w:rsidR="00B6109B">
          <w:rPr>
            <w:noProof/>
            <w:webHidden/>
          </w:rPr>
          <w:instrText xml:space="preserve"> PAGEREF _Toc416963910 \h </w:instrText>
        </w:r>
        <w:r>
          <w:rPr>
            <w:noProof/>
            <w:webHidden/>
          </w:rPr>
        </w:r>
        <w:r>
          <w:rPr>
            <w:noProof/>
            <w:webHidden/>
          </w:rPr>
          <w:fldChar w:fldCharType="separate"/>
        </w:r>
        <w:r w:rsidR="00B6109B">
          <w:rPr>
            <w:noProof/>
            <w:webHidden/>
          </w:rPr>
          <w:t>15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1" w:history="1">
        <w:r w:rsidR="00B6109B" w:rsidRPr="004C3ABA">
          <w:rPr>
            <w:rStyle w:val="Hipervnculo"/>
            <w:noProof/>
          </w:rPr>
          <w:t>5.2.3</w:t>
        </w:r>
        <w:r w:rsidR="00B6109B">
          <w:rPr>
            <w:rFonts w:asciiTheme="minorHAnsi" w:eastAsiaTheme="minorEastAsia" w:hAnsiTheme="minorHAnsi" w:cstheme="minorBidi"/>
            <w:i w:val="0"/>
            <w:iCs w:val="0"/>
            <w:noProof/>
            <w:szCs w:val="22"/>
            <w:lang w:val="es-ES"/>
          </w:rPr>
          <w:tab/>
        </w:r>
        <w:r w:rsidR="00B6109B" w:rsidRPr="004C3ABA">
          <w:rPr>
            <w:rStyle w:val="Hipervnculo"/>
            <w:noProof/>
          </w:rPr>
          <w:t>Specifying listeners to control the persistent lifecycle</w:t>
        </w:r>
        <w:r w:rsidR="00B6109B">
          <w:rPr>
            <w:noProof/>
            <w:webHidden/>
          </w:rPr>
          <w:tab/>
        </w:r>
        <w:r>
          <w:rPr>
            <w:noProof/>
            <w:webHidden/>
          </w:rPr>
          <w:fldChar w:fldCharType="begin"/>
        </w:r>
        <w:r w:rsidR="00B6109B">
          <w:rPr>
            <w:noProof/>
            <w:webHidden/>
          </w:rPr>
          <w:instrText xml:space="preserve"> PAGEREF _Toc416963911 \h </w:instrText>
        </w:r>
        <w:r>
          <w:rPr>
            <w:noProof/>
            <w:webHidden/>
          </w:rPr>
        </w:r>
        <w:r>
          <w:rPr>
            <w:noProof/>
            <w:webHidden/>
          </w:rPr>
          <w:fldChar w:fldCharType="separate"/>
        </w:r>
        <w:r w:rsidR="00B6109B">
          <w:rPr>
            <w:noProof/>
            <w:webHidden/>
          </w:rPr>
          <w:t>16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2" w:history="1">
        <w:r w:rsidR="00B6109B" w:rsidRPr="004C3ABA">
          <w:rPr>
            <w:rStyle w:val="Hipervnculo"/>
            <w:noProof/>
          </w:rPr>
          <w:t>5.2.4</w:t>
        </w:r>
        <w:r w:rsidR="00B6109B">
          <w:rPr>
            <w:rFonts w:asciiTheme="minorHAnsi" w:eastAsiaTheme="minorEastAsia" w:hAnsiTheme="minorHAnsi" w:cstheme="minorBidi"/>
            <w:i w:val="0"/>
            <w:iCs w:val="0"/>
            <w:noProof/>
            <w:szCs w:val="22"/>
            <w:lang w:val="es-ES"/>
          </w:rPr>
          <w:tab/>
        </w:r>
        <w:r w:rsidR="00B6109B" w:rsidRPr="004C3ABA">
          <w:rPr>
            <w:rStyle w:val="Hipervnculo"/>
            <w:noProof/>
          </w:rPr>
          <w:t>Executing non-SELECT SQL sentences</w:t>
        </w:r>
        <w:r w:rsidR="00B6109B">
          <w:rPr>
            <w:noProof/>
            <w:webHidden/>
          </w:rPr>
          <w:tab/>
        </w:r>
        <w:r>
          <w:rPr>
            <w:noProof/>
            <w:webHidden/>
          </w:rPr>
          <w:fldChar w:fldCharType="begin"/>
        </w:r>
        <w:r w:rsidR="00B6109B">
          <w:rPr>
            <w:noProof/>
            <w:webHidden/>
          </w:rPr>
          <w:instrText xml:space="preserve"> PAGEREF _Toc416963912 \h </w:instrText>
        </w:r>
        <w:r>
          <w:rPr>
            <w:noProof/>
            <w:webHidden/>
          </w:rPr>
        </w:r>
        <w:r>
          <w:rPr>
            <w:noProof/>
            <w:webHidden/>
          </w:rPr>
          <w:fldChar w:fldCharType="separate"/>
        </w:r>
        <w:r w:rsidR="00B6109B">
          <w:rPr>
            <w:noProof/>
            <w:webHidden/>
          </w:rPr>
          <w:t>18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3" w:history="1">
        <w:r w:rsidR="00B6109B" w:rsidRPr="004C3ABA">
          <w:rPr>
            <w:rStyle w:val="Hipervnculo"/>
            <w:noProof/>
          </w:rPr>
          <w:t>5.2.5</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returning POJOs of your user data object model</w:t>
        </w:r>
        <w:r w:rsidR="00B6109B">
          <w:rPr>
            <w:noProof/>
            <w:webHidden/>
          </w:rPr>
          <w:tab/>
        </w:r>
        <w:r>
          <w:rPr>
            <w:noProof/>
            <w:webHidden/>
          </w:rPr>
          <w:fldChar w:fldCharType="begin"/>
        </w:r>
        <w:r w:rsidR="00B6109B">
          <w:rPr>
            <w:noProof/>
            <w:webHidden/>
          </w:rPr>
          <w:instrText xml:space="preserve"> PAGEREF _Toc416963913 \h </w:instrText>
        </w:r>
        <w:r>
          <w:rPr>
            <w:noProof/>
            <w:webHidden/>
          </w:rPr>
        </w:r>
        <w:r>
          <w:rPr>
            <w:noProof/>
            <w:webHidden/>
          </w:rPr>
          <w:fldChar w:fldCharType="separate"/>
        </w:r>
        <w:r w:rsidR="00B6109B">
          <w:rPr>
            <w:noProof/>
            <w:webHidden/>
          </w:rPr>
          <w:t>19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4" w:history="1">
        <w:r w:rsidR="00B6109B" w:rsidRPr="004C3ABA">
          <w:rPr>
            <w:rStyle w:val="Hipervnculo"/>
            <w:noProof/>
          </w:rPr>
          <w:t>5.2.6</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returning POJOs of data model using an automatic bean mapper</w:t>
        </w:r>
        <w:r w:rsidR="00B6109B">
          <w:rPr>
            <w:noProof/>
            <w:webHidden/>
          </w:rPr>
          <w:tab/>
        </w:r>
        <w:r>
          <w:rPr>
            <w:noProof/>
            <w:webHidden/>
          </w:rPr>
          <w:fldChar w:fldCharType="begin"/>
        </w:r>
        <w:r w:rsidR="00B6109B">
          <w:rPr>
            <w:noProof/>
            <w:webHidden/>
          </w:rPr>
          <w:instrText xml:space="preserve"> PAGEREF _Toc416963914 \h </w:instrText>
        </w:r>
        <w:r>
          <w:rPr>
            <w:noProof/>
            <w:webHidden/>
          </w:rPr>
        </w:r>
        <w:r>
          <w:rPr>
            <w:noProof/>
            <w:webHidden/>
          </w:rPr>
          <w:fldChar w:fldCharType="separate"/>
        </w:r>
        <w:r w:rsidR="00B6109B">
          <w:rPr>
            <w:noProof/>
            <w:webHidden/>
          </w:rPr>
          <w:t>20</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5" w:history="1">
        <w:r w:rsidR="00B6109B" w:rsidRPr="004C3ABA">
          <w:rPr>
            <w:rStyle w:val="Hipervnculo"/>
            <w:noProof/>
          </w:rPr>
          <w:t>5.2.7</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a range of returning POJOs with JEPLDAOQuery</w:t>
        </w:r>
        <w:r w:rsidR="00B6109B">
          <w:rPr>
            <w:noProof/>
            <w:webHidden/>
          </w:rPr>
          <w:tab/>
        </w:r>
        <w:r>
          <w:rPr>
            <w:noProof/>
            <w:webHidden/>
          </w:rPr>
          <w:fldChar w:fldCharType="begin"/>
        </w:r>
        <w:r w:rsidR="00B6109B">
          <w:rPr>
            <w:noProof/>
            <w:webHidden/>
          </w:rPr>
          <w:instrText xml:space="preserve"> PAGEREF _Toc416963915 \h </w:instrText>
        </w:r>
        <w:r>
          <w:rPr>
            <w:noProof/>
            <w:webHidden/>
          </w:rPr>
        </w:r>
        <w:r>
          <w:rPr>
            <w:noProof/>
            <w:webHidden/>
          </w:rPr>
          <w:fldChar w:fldCharType="separate"/>
        </w:r>
        <w:r w:rsidR="00B6109B">
          <w:rPr>
            <w:noProof/>
            <w:webHidden/>
          </w:rPr>
          <w:t>21</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6" w:history="1">
        <w:r w:rsidR="00B6109B" w:rsidRPr="004C3ABA">
          <w:rPr>
            <w:rStyle w:val="Hipervnculo"/>
            <w:noProof/>
          </w:rPr>
          <w:t>5.3</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ADVANCED USES OF DAO AND LISTENERS</w:t>
        </w:r>
        <w:r w:rsidR="00B6109B">
          <w:rPr>
            <w:noProof/>
            <w:webHidden/>
          </w:rPr>
          <w:tab/>
        </w:r>
        <w:r>
          <w:rPr>
            <w:noProof/>
            <w:webHidden/>
          </w:rPr>
          <w:fldChar w:fldCharType="begin"/>
        </w:r>
        <w:r w:rsidR="00B6109B">
          <w:rPr>
            <w:noProof/>
            <w:webHidden/>
          </w:rPr>
          <w:instrText xml:space="preserve"> PAGEREF _Toc416963916 \h </w:instrText>
        </w:r>
        <w:r>
          <w:rPr>
            <w:noProof/>
            <w:webHidden/>
          </w:rPr>
        </w:r>
        <w:r>
          <w:rPr>
            <w:noProof/>
            <w:webHidden/>
          </w:rPr>
          <w:fldChar w:fldCharType="separate"/>
        </w:r>
        <w:r w:rsidR="00B6109B">
          <w:rPr>
            <w:noProof/>
            <w:webHidden/>
          </w:rPr>
          <w:t>22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7" w:history="1">
        <w:r w:rsidR="00B6109B" w:rsidRPr="004C3ABA">
          <w:rPr>
            <w:rStyle w:val="Hipervnculo"/>
            <w:noProof/>
          </w:rPr>
          <w:t>5.3.1</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query with a max number of rows using a listener and the JEPLTask</w:t>
        </w:r>
        <w:r w:rsidR="00B6109B">
          <w:rPr>
            <w:noProof/>
            <w:webHidden/>
          </w:rPr>
          <w:tab/>
        </w:r>
        <w:r>
          <w:rPr>
            <w:noProof/>
            <w:webHidden/>
          </w:rPr>
          <w:fldChar w:fldCharType="begin"/>
        </w:r>
        <w:r w:rsidR="00B6109B">
          <w:rPr>
            <w:noProof/>
            <w:webHidden/>
          </w:rPr>
          <w:instrText xml:space="preserve"> PAGEREF _Toc416963917 \h </w:instrText>
        </w:r>
        <w:r>
          <w:rPr>
            <w:noProof/>
            <w:webHidden/>
          </w:rPr>
        </w:r>
        <w:r>
          <w:rPr>
            <w:noProof/>
            <w:webHidden/>
          </w:rPr>
          <w:fldChar w:fldCharType="separate"/>
        </w:r>
        <w:r w:rsidR="00B6109B">
          <w:rPr>
            <w:noProof/>
            <w:webHidden/>
          </w:rPr>
          <w:t>22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18" w:history="1">
        <w:r w:rsidR="00B6109B" w:rsidRPr="004C3ABA">
          <w:rPr>
            <w:rStyle w:val="Hipervnculo"/>
            <w:noProof/>
          </w:rPr>
          <w:t>5.3.2</w:t>
        </w:r>
        <w:r w:rsidR="00B6109B">
          <w:rPr>
            <w:rFonts w:asciiTheme="minorHAnsi" w:eastAsiaTheme="minorEastAsia" w:hAnsiTheme="minorHAnsi" w:cstheme="minorBidi"/>
            <w:i w:val="0"/>
            <w:iCs w:val="0"/>
            <w:noProof/>
            <w:szCs w:val="22"/>
            <w:lang w:val="es-ES"/>
          </w:rPr>
          <w:tab/>
        </w:r>
        <w:r w:rsidR="00B6109B" w:rsidRPr="004C3ABA">
          <w:rPr>
            <w:rStyle w:val="Hipervnculo"/>
            <w:noProof/>
          </w:rPr>
          <w:t>Select query paged specified by index range</w:t>
        </w:r>
        <w:r w:rsidR="00B6109B">
          <w:rPr>
            <w:noProof/>
            <w:webHidden/>
          </w:rPr>
          <w:tab/>
        </w:r>
        <w:r>
          <w:rPr>
            <w:noProof/>
            <w:webHidden/>
          </w:rPr>
          <w:fldChar w:fldCharType="begin"/>
        </w:r>
        <w:r w:rsidR="00B6109B">
          <w:rPr>
            <w:noProof/>
            <w:webHidden/>
          </w:rPr>
          <w:instrText xml:space="preserve"> PAGEREF _Toc416963918 \h </w:instrText>
        </w:r>
        <w:r>
          <w:rPr>
            <w:noProof/>
            <w:webHidden/>
          </w:rPr>
        </w:r>
        <w:r>
          <w:rPr>
            <w:noProof/>
            <w:webHidden/>
          </w:rPr>
          <w:fldChar w:fldCharType="separate"/>
        </w:r>
        <w:r w:rsidR="00B6109B">
          <w:rPr>
            <w:noProof/>
            <w:webHidden/>
          </w:rPr>
          <w:t>24</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19" w:history="1">
        <w:r w:rsidR="00B6109B" w:rsidRPr="004C3ABA">
          <w:rPr>
            <w:rStyle w:val="Hipervnculo"/>
            <w:noProof/>
          </w:rPr>
          <w:t>5.4</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FREE-HAND QUERIES</w:t>
        </w:r>
        <w:r w:rsidR="00B6109B">
          <w:rPr>
            <w:noProof/>
            <w:webHidden/>
          </w:rPr>
          <w:tab/>
        </w:r>
        <w:r>
          <w:rPr>
            <w:noProof/>
            <w:webHidden/>
          </w:rPr>
          <w:fldChar w:fldCharType="begin"/>
        </w:r>
        <w:r w:rsidR="00B6109B">
          <w:rPr>
            <w:noProof/>
            <w:webHidden/>
          </w:rPr>
          <w:instrText xml:space="preserve"> PAGEREF _Toc416963919 \h </w:instrText>
        </w:r>
        <w:r>
          <w:rPr>
            <w:noProof/>
            <w:webHidden/>
          </w:rPr>
        </w:r>
        <w:r>
          <w:rPr>
            <w:noProof/>
            <w:webHidden/>
          </w:rPr>
          <w:fldChar w:fldCharType="separate"/>
        </w:r>
        <w:r w:rsidR="00B6109B">
          <w:rPr>
            <w:noProof/>
            <w:webHidden/>
          </w:rPr>
          <w:t>25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0" w:history="1">
        <w:r w:rsidR="00B6109B" w:rsidRPr="004C3ABA">
          <w:rPr>
            <w:rStyle w:val="Hipervnculo"/>
            <w:noProof/>
          </w:rPr>
          <w:t>5.4.1</w:t>
        </w:r>
        <w:r w:rsidR="00B6109B">
          <w:rPr>
            <w:rFonts w:asciiTheme="minorHAnsi" w:eastAsiaTheme="minorEastAsia" w:hAnsiTheme="minorHAnsi" w:cstheme="minorBidi"/>
            <w:i w:val="0"/>
            <w:iCs w:val="0"/>
            <w:noProof/>
            <w:szCs w:val="22"/>
            <w:lang w:val="es-ES"/>
          </w:rPr>
          <w:tab/>
        </w:r>
        <w:r w:rsidR="00B6109B" w:rsidRPr="004C3ABA">
          <w:rPr>
            <w:rStyle w:val="Hipervnculo"/>
            <w:noProof/>
          </w:rPr>
          <w:t>Connected Result Set</w:t>
        </w:r>
        <w:r w:rsidR="00B6109B">
          <w:rPr>
            <w:noProof/>
            <w:webHidden/>
          </w:rPr>
          <w:tab/>
        </w:r>
        <w:r>
          <w:rPr>
            <w:noProof/>
            <w:webHidden/>
          </w:rPr>
          <w:fldChar w:fldCharType="begin"/>
        </w:r>
        <w:r w:rsidR="00B6109B">
          <w:rPr>
            <w:noProof/>
            <w:webHidden/>
          </w:rPr>
          <w:instrText xml:space="preserve"> PAGEREF _Toc416963920 \h </w:instrText>
        </w:r>
        <w:r>
          <w:rPr>
            <w:noProof/>
            <w:webHidden/>
          </w:rPr>
        </w:r>
        <w:r>
          <w:rPr>
            <w:noProof/>
            <w:webHidden/>
          </w:rPr>
          <w:fldChar w:fldCharType="separate"/>
        </w:r>
        <w:r w:rsidR="00B6109B">
          <w:rPr>
            <w:noProof/>
            <w:webHidden/>
          </w:rPr>
          <w:t>25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1" w:history="1">
        <w:r w:rsidR="00B6109B" w:rsidRPr="004C3ABA">
          <w:rPr>
            <w:rStyle w:val="Hipervnculo"/>
            <w:noProof/>
          </w:rPr>
          <w:t>5.4.2</w:t>
        </w:r>
        <w:r w:rsidR="00B6109B">
          <w:rPr>
            <w:rFonts w:asciiTheme="minorHAnsi" w:eastAsiaTheme="minorEastAsia" w:hAnsiTheme="minorHAnsi" w:cstheme="minorBidi"/>
            <w:i w:val="0"/>
            <w:iCs w:val="0"/>
            <w:noProof/>
            <w:szCs w:val="22"/>
            <w:lang w:val="es-ES"/>
          </w:rPr>
          <w:tab/>
        </w:r>
        <w:r w:rsidR="00B6109B" w:rsidRPr="004C3ABA">
          <w:rPr>
            <w:rStyle w:val="Hipervnculo"/>
            <w:noProof/>
          </w:rPr>
          <w:t>Disconnected Result Set</w:t>
        </w:r>
        <w:r w:rsidR="00B6109B">
          <w:rPr>
            <w:noProof/>
            <w:webHidden/>
          </w:rPr>
          <w:tab/>
        </w:r>
        <w:r>
          <w:rPr>
            <w:noProof/>
            <w:webHidden/>
          </w:rPr>
          <w:fldChar w:fldCharType="begin"/>
        </w:r>
        <w:r w:rsidR="00B6109B">
          <w:rPr>
            <w:noProof/>
            <w:webHidden/>
          </w:rPr>
          <w:instrText xml:space="preserve"> PAGEREF _Toc416963921 \h </w:instrText>
        </w:r>
        <w:r>
          <w:rPr>
            <w:noProof/>
            <w:webHidden/>
          </w:rPr>
        </w:r>
        <w:r>
          <w:rPr>
            <w:noProof/>
            <w:webHidden/>
          </w:rPr>
          <w:fldChar w:fldCharType="separate"/>
        </w:r>
        <w:r w:rsidR="00B6109B">
          <w:rPr>
            <w:noProof/>
            <w:webHidden/>
          </w:rPr>
          <w:t>26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2" w:history="1">
        <w:r w:rsidR="00B6109B" w:rsidRPr="004C3ABA">
          <w:rPr>
            <w:rStyle w:val="Hipervnculo"/>
            <w:noProof/>
          </w:rPr>
          <w:t>5.5</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GROUPING PERSISTENT ACTIONS: JEPLTASKS</w:t>
        </w:r>
        <w:r w:rsidR="00B6109B">
          <w:rPr>
            <w:noProof/>
            <w:webHidden/>
          </w:rPr>
          <w:tab/>
        </w:r>
        <w:r>
          <w:rPr>
            <w:noProof/>
            <w:webHidden/>
          </w:rPr>
          <w:fldChar w:fldCharType="begin"/>
        </w:r>
        <w:r w:rsidR="00B6109B">
          <w:rPr>
            <w:noProof/>
            <w:webHidden/>
          </w:rPr>
          <w:instrText xml:space="preserve"> PAGEREF _Toc416963922 \h </w:instrText>
        </w:r>
        <w:r>
          <w:rPr>
            <w:noProof/>
            <w:webHidden/>
          </w:rPr>
        </w:r>
        <w:r>
          <w:rPr>
            <w:noProof/>
            <w:webHidden/>
          </w:rPr>
          <w:fldChar w:fldCharType="separate"/>
        </w:r>
        <w:r w:rsidR="00B6109B">
          <w:rPr>
            <w:noProof/>
            <w:webHidden/>
          </w:rPr>
          <w:t>26</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23" w:history="1">
        <w:r w:rsidR="00B6109B" w:rsidRPr="004C3ABA">
          <w:rPr>
            <w:rStyle w:val="Hipervnculo"/>
            <w:noProof/>
          </w:rPr>
          <w:t>5.6</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NON-JTA TRANSACTIONS</w:t>
        </w:r>
        <w:r w:rsidR="00B6109B">
          <w:rPr>
            <w:noProof/>
            <w:webHidden/>
          </w:rPr>
          <w:tab/>
        </w:r>
        <w:r>
          <w:rPr>
            <w:noProof/>
            <w:webHidden/>
          </w:rPr>
          <w:fldChar w:fldCharType="begin"/>
        </w:r>
        <w:r w:rsidR="00B6109B">
          <w:rPr>
            <w:noProof/>
            <w:webHidden/>
          </w:rPr>
          <w:instrText xml:space="preserve"> PAGEREF _Toc416963923 \h </w:instrText>
        </w:r>
        <w:r>
          <w:rPr>
            <w:noProof/>
            <w:webHidden/>
          </w:rPr>
        </w:r>
        <w:r>
          <w:rPr>
            <w:noProof/>
            <w:webHidden/>
          </w:rPr>
          <w:fldChar w:fldCharType="separate"/>
        </w:r>
        <w:r w:rsidR="00B6109B">
          <w:rPr>
            <w:noProof/>
            <w:webHidden/>
          </w:rPr>
          <w:t>27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4" w:history="1">
        <w:r w:rsidR="00B6109B" w:rsidRPr="004C3ABA">
          <w:rPr>
            <w:rStyle w:val="Hipervnculo"/>
            <w:noProof/>
          </w:rPr>
          <w:t>5.6.1</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in JEPLDataSource level</w:t>
        </w:r>
        <w:r w:rsidR="00B6109B">
          <w:rPr>
            <w:noProof/>
            <w:webHidden/>
          </w:rPr>
          <w:tab/>
        </w:r>
        <w:r>
          <w:rPr>
            <w:noProof/>
            <w:webHidden/>
          </w:rPr>
          <w:fldChar w:fldCharType="begin"/>
        </w:r>
        <w:r w:rsidR="00B6109B">
          <w:rPr>
            <w:noProof/>
            <w:webHidden/>
          </w:rPr>
          <w:instrText xml:space="preserve"> PAGEREF _Toc416963924 \h </w:instrText>
        </w:r>
        <w:r>
          <w:rPr>
            <w:noProof/>
            <w:webHidden/>
          </w:rPr>
        </w:r>
        <w:r>
          <w:rPr>
            <w:noProof/>
            <w:webHidden/>
          </w:rPr>
          <w:fldChar w:fldCharType="separate"/>
        </w:r>
        <w:r w:rsidR="00B6109B">
          <w:rPr>
            <w:noProof/>
            <w:webHidden/>
          </w:rPr>
          <w:t>27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5" w:history="1">
        <w:r w:rsidR="00B6109B" w:rsidRPr="004C3ABA">
          <w:rPr>
            <w:rStyle w:val="Hipervnculo"/>
            <w:noProof/>
          </w:rPr>
          <w:t>5.6.2</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an annotation in JEPLTask level</w:t>
        </w:r>
        <w:r w:rsidR="00B6109B">
          <w:rPr>
            <w:noProof/>
            <w:webHidden/>
          </w:rPr>
          <w:tab/>
        </w:r>
        <w:r>
          <w:rPr>
            <w:noProof/>
            <w:webHidden/>
          </w:rPr>
          <w:fldChar w:fldCharType="begin"/>
        </w:r>
        <w:r w:rsidR="00B6109B">
          <w:rPr>
            <w:noProof/>
            <w:webHidden/>
          </w:rPr>
          <w:instrText xml:space="preserve"> PAGEREF _Toc416963925 \h </w:instrText>
        </w:r>
        <w:r>
          <w:rPr>
            <w:noProof/>
            <w:webHidden/>
          </w:rPr>
        </w:r>
        <w:r>
          <w:rPr>
            <w:noProof/>
            <w:webHidden/>
          </w:rPr>
          <w:fldChar w:fldCharType="separate"/>
        </w:r>
        <w:r w:rsidR="00B6109B">
          <w:rPr>
            <w:noProof/>
            <w:webHidden/>
          </w:rPr>
          <w:t>28</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6" w:history="1">
        <w:r w:rsidR="00B6109B" w:rsidRPr="004C3ABA">
          <w:rPr>
            <w:rStyle w:val="Hipervnculo"/>
            <w:noProof/>
          </w:rPr>
          <w:t>5.6.3</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 parameter in JEPLTask level</w:t>
        </w:r>
        <w:r w:rsidR="00B6109B">
          <w:rPr>
            <w:noProof/>
            <w:webHidden/>
          </w:rPr>
          <w:tab/>
        </w:r>
        <w:r>
          <w:rPr>
            <w:noProof/>
            <w:webHidden/>
          </w:rPr>
          <w:fldChar w:fldCharType="begin"/>
        </w:r>
        <w:r w:rsidR="00B6109B">
          <w:rPr>
            <w:noProof/>
            <w:webHidden/>
          </w:rPr>
          <w:instrText xml:space="preserve"> PAGEREF _Toc416963926 \h </w:instrText>
        </w:r>
        <w:r>
          <w:rPr>
            <w:noProof/>
            <w:webHidden/>
          </w:rPr>
        </w:r>
        <w:r>
          <w:rPr>
            <w:noProof/>
            <w:webHidden/>
          </w:rPr>
          <w:fldChar w:fldCharType="separate"/>
        </w:r>
        <w:r w:rsidR="00B6109B">
          <w:rPr>
            <w:noProof/>
            <w:webHidden/>
          </w:rPr>
          <w:t>29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7" w:history="1">
        <w:r w:rsidR="00B6109B" w:rsidRPr="004C3ABA">
          <w:rPr>
            <w:rStyle w:val="Hipervnculo"/>
            <w:noProof/>
          </w:rPr>
          <w:t>5.6.4</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JEPLConnectionListener</w:t>
        </w:r>
        <w:r w:rsidR="00B6109B">
          <w:rPr>
            <w:noProof/>
            <w:webHidden/>
          </w:rPr>
          <w:tab/>
        </w:r>
        <w:r>
          <w:rPr>
            <w:noProof/>
            <w:webHidden/>
          </w:rPr>
          <w:fldChar w:fldCharType="begin"/>
        </w:r>
        <w:r w:rsidR="00B6109B">
          <w:rPr>
            <w:noProof/>
            <w:webHidden/>
          </w:rPr>
          <w:instrText xml:space="preserve"> PAGEREF _Toc416963927 \h </w:instrText>
        </w:r>
        <w:r>
          <w:rPr>
            <w:noProof/>
            <w:webHidden/>
          </w:rPr>
        </w:r>
        <w:r>
          <w:rPr>
            <w:noProof/>
            <w:webHidden/>
          </w:rPr>
          <w:fldChar w:fldCharType="separate"/>
        </w:r>
        <w:r w:rsidR="00B6109B">
          <w:rPr>
            <w:noProof/>
            <w:webHidden/>
          </w:rPr>
          <w:t>29</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8" w:history="1">
        <w:r w:rsidR="00B6109B" w:rsidRPr="004C3ABA">
          <w:rPr>
            <w:rStyle w:val="Hipervnculo"/>
            <w:noProof/>
          </w:rPr>
          <w:t>5.6.5</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with JEPLConnectionListener</w:t>
        </w:r>
        <w:r w:rsidR="00B6109B">
          <w:rPr>
            <w:noProof/>
            <w:webHidden/>
          </w:rPr>
          <w:tab/>
        </w:r>
        <w:r>
          <w:rPr>
            <w:noProof/>
            <w:webHidden/>
          </w:rPr>
          <w:fldChar w:fldCharType="begin"/>
        </w:r>
        <w:r w:rsidR="00B6109B">
          <w:rPr>
            <w:noProof/>
            <w:webHidden/>
          </w:rPr>
          <w:instrText xml:space="preserve"> PAGEREF _Toc416963928 \h </w:instrText>
        </w:r>
        <w:r>
          <w:rPr>
            <w:noProof/>
            <w:webHidden/>
          </w:rPr>
        </w:r>
        <w:r>
          <w:rPr>
            <w:noProof/>
            <w:webHidden/>
          </w:rPr>
          <w:fldChar w:fldCharType="separate"/>
        </w:r>
        <w:r w:rsidR="00B6109B">
          <w:rPr>
            <w:noProof/>
            <w:webHidden/>
          </w:rPr>
          <w:t>30</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29" w:history="1">
        <w:r w:rsidR="00B6109B" w:rsidRPr="004C3ABA">
          <w:rPr>
            <w:rStyle w:val="Hipervnculo"/>
            <w:noProof/>
          </w:rPr>
          <w:t>5.6.6</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using JEPLTransaction</w:t>
        </w:r>
        <w:r w:rsidR="00B6109B">
          <w:rPr>
            <w:noProof/>
            <w:webHidden/>
          </w:rPr>
          <w:tab/>
        </w:r>
        <w:r>
          <w:rPr>
            <w:noProof/>
            <w:webHidden/>
          </w:rPr>
          <w:fldChar w:fldCharType="begin"/>
        </w:r>
        <w:r w:rsidR="00B6109B">
          <w:rPr>
            <w:noProof/>
            <w:webHidden/>
          </w:rPr>
          <w:instrText xml:space="preserve"> PAGEREF _Toc416963929 \h </w:instrText>
        </w:r>
        <w:r>
          <w:rPr>
            <w:noProof/>
            <w:webHidden/>
          </w:rPr>
        </w:r>
        <w:r>
          <w:rPr>
            <w:noProof/>
            <w:webHidden/>
          </w:rPr>
          <w:fldChar w:fldCharType="separate"/>
        </w:r>
        <w:r w:rsidR="00B6109B">
          <w:rPr>
            <w:noProof/>
            <w:webHidden/>
          </w:rPr>
          <w:t>31</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0" w:history="1">
        <w:r w:rsidR="00B6109B" w:rsidRPr="004C3ABA">
          <w:rPr>
            <w:rStyle w:val="Hipervnculo"/>
            <w:noProof/>
          </w:rPr>
          <w:t>5.6.7</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inside JEPLTask</w:t>
        </w:r>
        <w:r w:rsidR="00B6109B">
          <w:rPr>
            <w:noProof/>
            <w:webHidden/>
          </w:rPr>
          <w:tab/>
        </w:r>
        <w:r>
          <w:rPr>
            <w:noProof/>
            <w:webHidden/>
          </w:rPr>
          <w:fldChar w:fldCharType="begin"/>
        </w:r>
        <w:r w:rsidR="00B6109B">
          <w:rPr>
            <w:noProof/>
            <w:webHidden/>
          </w:rPr>
          <w:instrText xml:space="preserve"> PAGEREF _Toc416963930 \h </w:instrText>
        </w:r>
        <w:r>
          <w:rPr>
            <w:noProof/>
            <w:webHidden/>
          </w:rPr>
        </w:r>
        <w:r>
          <w:rPr>
            <w:noProof/>
            <w:webHidden/>
          </w:rPr>
          <w:fldChar w:fldCharType="separate"/>
        </w:r>
        <w:r w:rsidR="00B6109B">
          <w:rPr>
            <w:noProof/>
            <w:webHidden/>
          </w:rPr>
          <w:t>31</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1" w:history="1">
        <w:r w:rsidR="00B6109B" w:rsidRPr="004C3ABA">
          <w:rPr>
            <w:rStyle w:val="Hipervnculo"/>
            <w:noProof/>
          </w:rPr>
          <w:t>5.6.8</w:t>
        </w:r>
        <w:r w:rsidR="00B6109B">
          <w:rPr>
            <w:rFonts w:asciiTheme="minorHAnsi" w:eastAsiaTheme="minorEastAsia" w:hAnsiTheme="minorHAnsi" w:cstheme="minorBidi"/>
            <w:i w:val="0"/>
            <w:iCs w:val="0"/>
            <w:noProof/>
            <w:szCs w:val="22"/>
            <w:lang w:val="es-ES"/>
          </w:rPr>
          <w:tab/>
        </w:r>
        <w:r w:rsidR="00B6109B" w:rsidRPr="004C3ABA">
          <w:rPr>
            <w:rStyle w:val="Hipervnculo"/>
            <w:noProof/>
          </w:rPr>
          <w:t>Nested transactional tasks</w:t>
        </w:r>
        <w:r w:rsidR="00B6109B">
          <w:rPr>
            <w:noProof/>
            <w:webHidden/>
          </w:rPr>
          <w:tab/>
        </w:r>
        <w:r>
          <w:rPr>
            <w:noProof/>
            <w:webHidden/>
          </w:rPr>
          <w:fldChar w:fldCharType="begin"/>
        </w:r>
        <w:r w:rsidR="00B6109B">
          <w:rPr>
            <w:noProof/>
            <w:webHidden/>
          </w:rPr>
          <w:instrText xml:space="preserve"> PAGEREF _Toc416963931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32" w:history="1">
        <w:r w:rsidR="00B6109B" w:rsidRPr="004C3ABA">
          <w:rPr>
            <w:rStyle w:val="Hipervnculo"/>
            <w:noProof/>
          </w:rPr>
          <w:t>5.7</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JTA TRANSACTIONS</w:t>
        </w:r>
        <w:r w:rsidR="00B6109B">
          <w:rPr>
            <w:noProof/>
            <w:webHidden/>
          </w:rPr>
          <w:tab/>
        </w:r>
        <w:r>
          <w:rPr>
            <w:noProof/>
            <w:webHidden/>
          </w:rPr>
          <w:fldChar w:fldCharType="begin"/>
        </w:r>
        <w:r w:rsidR="00B6109B">
          <w:rPr>
            <w:noProof/>
            <w:webHidden/>
          </w:rPr>
          <w:instrText xml:space="preserve"> PAGEREF _Toc416963932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3" w:history="1">
        <w:r w:rsidR="00B6109B" w:rsidRPr="004C3ABA">
          <w:rPr>
            <w:rStyle w:val="Hipervnculo"/>
            <w:noProof/>
          </w:rPr>
          <w:t>5.7.1</w:t>
        </w:r>
        <w:r w:rsidR="00B6109B">
          <w:rPr>
            <w:rFonts w:asciiTheme="minorHAnsi" w:eastAsiaTheme="minorEastAsia" w:hAnsiTheme="minorHAnsi" w:cstheme="minorBidi"/>
            <w:i w:val="0"/>
            <w:iCs w:val="0"/>
            <w:noProof/>
            <w:szCs w:val="22"/>
            <w:lang w:val="es-ES"/>
          </w:rPr>
          <w:tab/>
        </w:r>
        <w:r w:rsidR="00B6109B" w:rsidRPr="004C3ABA">
          <w:rPr>
            <w:rStyle w:val="Hipervnculo"/>
            <w:noProof/>
          </w:rPr>
          <w:t>Tested JTA environments</w:t>
        </w:r>
        <w:r w:rsidR="00B6109B">
          <w:rPr>
            <w:noProof/>
            <w:webHidden/>
          </w:rPr>
          <w:tab/>
        </w:r>
        <w:r>
          <w:rPr>
            <w:noProof/>
            <w:webHidden/>
          </w:rPr>
          <w:fldChar w:fldCharType="begin"/>
        </w:r>
        <w:r w:rsidR="00B6109B">
          <w:rPr>
            <w:noProof/>
            <w:webHidden/>
          </w:rPr>
          <w:instrText xml:space="preserve"> PAGEREF _Toc416963933 \h </w:instrText>
        </w:r>
        <w:r>
          <w:rPr>
            <w:noProof/>
            <w:webHidden/>
          </w:rPr>
        </w:r>
        <w:r>
          <w:rPr>
            <w:noProof/>
            <w:webHidden/>
          </w:rPr>
          <w:fldChar w:fldCharType="separate"/>
        </w:r>
        <w:r w:rsidR="00B6109B">
          <w:rPr>
            <w:noProof/>
            <w:webHidden/>
          </w:rPr>
          <w:t>32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4" w:history="1">
        <w:r w:rsidR="00B6109B" w:rsidRPr="004C3ABA">
          <w:rPr>
            <w:rStyle w:val="Hipervnculo"/>
            <w:noProof/>
          </w:rPr>
          <w:t>5.7.2</w:t>
        </w:r>
        <w:r w:rsidR="00B6109B">
          <w:rPr>
            <w:rFonts w:asciiTheme="minorHAnsi" w:eastAsiaTheme="minorEastAsia" w:hAnsiTheme="minorHAnsi" w:cstheme="minorBidi"/>
            <w:i w:val="0"/>
            <w:iCs w:val="0"/>
            <w:noProof/>
            <w:szCs w:val="22"/>
            <w:lang w:val="es-ES"/>
          </w:rPr>
          <w:tab/>
        </w:r>
        <w:r w:rsidR="00B6109B" w:rsidRPr="004C3ABA">
          <w:rPr>
            <w:rStyle w:val="Hipervnculo"/>
            <w:noProof/>
          </w:rPr>
          <w:t>How JEPLayer works in JTA mode</w:t>
        </w:r>
        <w:r w:rsidR="00B6109B">
          <w:rPr>
            <w:noProof/>
            <w:webHidden/>
          </w:rPr>
          <w:tab/>
        </w:r>
        <w:r>
          <w:rPr>
            <w:noProof/>
            <w:webHidden/>
          </w:rPr>
          <w:fldChar w:fldCharType="begin"/>
        </w:r>
        <w:r w:rsidR="00B6109B">
          <w:rPr>
            <w:noProof/>
            <w:webHidden/>
          </w:rPr>
          <w:instrText xml:space="preserve"> PAGEREF _Toc416963934 \h </w:instrText>
        </w:r>
        <w:r>
          <w:rPr>
            <w:noProof/>
            <w:webHidden/>
          </w:rPr>
        </w:r>
        <w:r>
          <w:rPr>
            <w:noProof/>
            <w:webHidden/>
          </w:rPr>
          <w:fldChar w:fldCharType="separate"/>
        </w:r>
        <w:r w:rsidR="00B6109B">
          <w:rPr>
            <w:noProof/>
            <w:webHidden/>
          </w:rPr>
          <w:t>33</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5" w:history="1">
        <w:r w:rsidR="00B6109B" w:rsidRPr="004C3ABA">
          <w:rPr>
            <w:rStyle w:val="Hipervnculo"/>
            <w:noProof/>
          </w:rPr>
          <w:t>5.7.3</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in JEPLDataSource level</w:t>
        </w:r>
        <w:r w:rsidR="00B6109B">
          <w:rPr>
            <w:noProof/>
            <w:webHidden/>
          </w:rPr>
          <w:tab/>
        </w:r>
        <w:r>
          <w:rPr>
            <w:noProof/>
            <w:webHidden/>
          </w:rPr>
          <w:fldChar w:fldCharType="begin"/>
        </w:r>
        <w:r w:rsidR="00B6109B">
          <w:rPr>
            <w:noProof/>
            <w:webHidden/>
          </w:rPr>
          <w:instrText xml:space="preserve"> PAGEREF _Toc416963935 \h </w:instrText>
        </w:r>
        <w:r>
          <w:rPr>
            <w:noProof/>
            <w:webHidden/>
          </w:rPr>
        </w:r>
        <w:r>
          <w:rPr>
            <w:noProof/>
            <w:webHidden/>
          </w:rPr>
          <w:fldChar w:fldCharType="separate"/>
        </w:r>
        <w:r w:rsidR="00B6109B">
          <w:rPr>
            <w:noProof/>
            <w:webHidden/>
          </w:rPr>
          <w:t>34</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6" w:history="1">
        <w:r w:rsidR="00B6109B" w:rsidRPr="004C3ABA">
          <w:rPr>
            <w:rStyle w:val="Hipervnculo"/>
            <w:noProof/>
          </w:rPr>
          <w:t>5.7.4</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an annotation in JEPLTask level</w:t>
        </w:r>
        <w:r w:rsidR="00B6109B">
          <w:rPr>
            <w:noProof/>
            <w:webHidden/>
          </w:rPr>
          <w:tab/>
        </w:r>
        <w:r>
          <w:rPr>
            <w:noProof/>
            <w:webHidden/>
          </w:rPr>
          <w:fldChar w:fldCharType="begin"/>
        </w:r>
        <w:r w:rsidR="00B6109B">
          <w:rPr>
            <w:noProof/>
            <w:webHidden/>
          </w:rPr>
          <w:instrText xml:space="preserve"> PAGEREF _Toc416963936 \h </w:instrText>
        </w:r>
        <w:r>
          <w:rPr>
            <w:noProof/>
            <w:webHidden/>
          </w:rPr>
        </w:r>
        <w:r>
          <w:rPr>
            <w:noProof/>
            <w:webHidden/>
          </w:rPr>
          <w:fldChar w:fldCharType="separate"/>
        </w:r>
        <w:r w:rsidR="00B6109B">
          <w:rPr>
            <w:noProof/>
            <w:webHidden/>
          </w:rPr>
          <w:t>35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7" w:history="1">
        <w:r w:rsidR="00B6109B" w:rsidRPr="004C3ABA">
          <w:rPr>
            <w:rStyle w:val="Hipervnculo"/>
            <w:noProof/>
          </w:rPr>
          <w:t>5.7.5</w:t>
        </w:r>
        <w:r w:rsidR="00B6109B">
          <w:rPr>
            <w:rFonts w:asciiTheme="minorHAnsi" w:eastAsiaTheme="minorEastAsia" w:hAnsiTheme="minorHAnsi" w:cstheme="minorBidi"/>
            <w:i w:val="0"/>
            <w:iCs w:val="0"/>
            <w:noProof/>
            <w:szCs w:val="22"/>
            <w:lang w:val="es-ES"/>
          </w:rPr>
          <w:tab/>
        </w:r>
        <w:r w:rsidR="00B6109B" w:rsidRPr="004C3ABA">
          <w:rPr>
            <w:rStyle w:val="Hipervnculo"/>
            <w:noProof/>
          </w:rPr>
          <w:t>Transactional behavior configured with a parameter in JEPLTask level</w:t>
        </w:r>
        <w:r w:rsidR="00B6109B">
          <w:rPr>
            <w:noProof/>
            <w:webHidden/>
          </w:rPr>
          <w:tab/>
        </w:r>
        <w:r>
          <w:rPr>
            <w:noProof/>
            <w:webHidden/>
          </w:rPr>
          <w:fldChar w:fldCharType="begin"/>
        </w:r>
        <w:r w:rsidR="00B6109B">
          <w:rPr>
            <w:noProof/>
            <w:webHidden/>
          </w:rPr>
          <w:instrText xml:space="preserve"> PAGEREF _Toc416963937 \h </w:instrText>
        </w:r>
        <w:r>
          <w:rPr>
            <w:noProof/>
            <w:webHidden/>
          </w:rPr>
        </w:r>
        <w:r>
          <w:rPr>
            <w:noProof/>
            <w:webHidden/>
          </w:rPr>
          <w:fldChar w:fldCharType="separate"/>
        </w:r>
        <w:r w:rsidR="00B6109B">
          <w:rPr>
            <w:noProof/>
            <w:webHidden/>
          </w:rPr>
          <w:t>35</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8" w:history="1">
        <w:r w:rsidR="00B6109B" w:rsidRPr="004C3ABA">
          <w:rPr>
            <w:rStyle w:val="Hipervnculo"/>
            <w:noProof/>
          </w:rPr>
          <w:t>5.7.6</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with JEPLConnectionListener</w:t>
        </w:r>
        <w:r w:rsidR="00B6109B">
          <w:rPr>
            <w:noProof/>
            <w:webHidden/>
          </w:rPr>
          <w:tab/>
        </w:r>
        <w:r>
          <w:rPr>
            <w:noProof/>
            <w:webHidden/>
          </w:rPr>
          <w:fldChar w:fldCharType="begin"/>
        </w:r>
        <w:r w:rsidR="00B6109B">
          <w:rPr>
            <w:noProof/>
            <w:webHidden/>
          </w:rPr>
          <w:instrText xml:space="preserve"> PAGEREF _Toc416963938 \h </w:instrText>
        </w:r>
        <w:r>
          <w:rPr>
            <w:noProof/>
            <w:webHidden/>
          </w:rPr>
        </w:r>
        <w:r>
          <w:rPr>
            <w:noProof/>
            <w:webHidden/>
          </w:rPr>
          <w:fldChar w:fldCharType="separate"/>
        </w:r>
        <w:r w:rsidR="00B6109B">
          <w:rPr>
            <w:noProof/>
            <w:webHidden/>
          </w:rPr>
          <w:t>36</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39" w:history="1">
        <w:r w:rsidR="00B6109B" w:rsidRPr="004C3ABA">
          <w:rPr>
            <w:rStyle w:val="Hipervnculo"/>
            <w:noProof/>
          </w:rPr>
          <w:t>5.7.7</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using JEPLTransaction</w:t>
        </w:r>
        <w:r w:rsidR="00B6109B">
          <w:rPr>
            <w:noProof/>
            <w:webHidden/>
          </w:rPr>
          <w:tab/>
        </w:r>
        <w:r>
          <w:rPr>
            <w:noProof/>
            <w:webHidden/>
          </w:rPr>
          <w:fldChar w:fldCharType="begin"/>
        </w:r>
        <w:r w:rsidR="00B6109B">
          <w:rPr>
            <w:noProof/>
            <w:webHidden/>
          </w:rPr>
          <w:instrText xml:space="preserve"> PAGEREF _Toc416963939 \h </w:instrText>
        </w:r>
        <w:r>
          <w:rPr>
            <w:noProof/>
            <w:webHidden/>
          </w:rPr>
        </w:r>
        <w:r>
          <w:rPr>
            <w:noProof/>
            <w:webHidden/>
          </w:rPr>
          <w:fldChar w:fldCharType="separate"/>
        </w:r>
        <w:r w:rsidR="00B6109B">
          <w:rPr>
            <w:noProof/>
            <w:webHidden/>
          </w:rPr>
          <w:t>37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0" w:history="1">
        <w:r w:rsidR="00B6109B" w:rsidRPr="004C3ABA">
          <w:rPr>
            <w:rStyle w:val="Hipervnculo"/>
            <w:noProof/>
          </w:rPr>
          <w:t>5.7.8</w:t>
        </w:r>
        <w:r w:rsidR="00B6109B">
          <w:rPr>
            <w:rFonts w:asciiTheme="minorHAnsi" w:eastAsiaTheme="minorEastAsia" w:hAnsiTheme="minorHAnsi" w:cstheme="minorBidi"/>
            <w:i w:val="0"/>
            <w:iCs w:val="0"/>
            <w:noProof/>
            <w:szCs w:val="22"/>
            <w:lang w:val="es-ES"/>
          </w:rPr>
          <w:tab/>
        </w:r>
        <w:r w:rsidR="00B6109B" w:rsidRPr="004C3ABA">
          <w:rPr>
            <w:rStyle w:val="Hipervnculo"/>
            <w:noProof/>
          </w:rPr>
          <w:t>Manual demarcation of a transaction outside JEPLTask</w:t>
        </w:r>
        <w:r w:rsidR="00B6109B">
          <w:rPr>
            <w:noProof/>
            <w:webHidden/>
          </w:rPr>
          <w:tab/>
        </w:r>
        <w:r>
          <w:rPr>
            <w:noProof/>
            <w:webHidden/>
          </w:rPr>
          <w:fldChar w:fldCharType="begin"/>
        </w:r>
        <w:r w:rsidR="00B6109B">
          <w:rPr>
            <w:noProof/>
            <w:webHidden/>
          </w:rPr>
          <w:instrText xml:space="preserve"> PAGEREF _Toc416963940 \h </w:instrText>
        </w:r>
        <w:r>
          <w:rPr>
            <w:noProof/>
            <w:webHidden/>
          </w:rPr>
        </w:r>
        <w:r>
          <w:rPr>
            <w:noProof/>
            <w:webHidden/>
          </w:rPr>
          <w:fldChar w:fldCharType="separate"/>
        </w:r>
        <w:r w:rsidR="00B6109B">
          <w:rPr>
            <w:noProof/>
            <w:webHidden/>
          </w:rPr>
          <w:t>37</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1" w:history="1">
        <w:r w:rsidR="00B6109B" w:rsidRPr="004C3ABA">
          <w:rPr>
            <w:rStyle w:val="Hipervnculo"/>
            <w:noProof/>
          </w:rPr>
          <w:t>5.7.9</w:t>
        </w:r>
        <w:r w:rsidR="00B6109B">
          <w:rPr>
            <w:rFonts w:asciiTheme="minorHAnsi" w:eastAsiaTheme="minorEastAsia" w:hAnsiTheme="minorHAnsi" w:cstheme="minorBidi"/>
            <w:i w:val="0"/>
            <w:iCs w:val="0"/>
            <w:noProof/>
            <w:szCs w:val="22"/>
            <w:lang w:val="es-ES"/>
          </w:rPr>
          <w:tab/>
        </w:r>
        <w:r w:rsidR="00B6109B" w:rsidRPr="004C3ABA">
          <w:rPr>
            <w:rStyle w:val="Hipervnculo"/>
            <w:noProof/>
          </w:rPr>
          <w:t>Nested transactional tasks/regions</w:t>
        </w:r>
        <w:r w:rsidR="00B6109B">
          <w:rPr>
            <w:noProof/>
            <w:webHidden/>
          </w:rPr>
          <w:tab/>
        </w:r>
        <w:r>
          <w:rPr>
            <w:noProof/>
            <w:webHidden/>
          </w:rPr>
          <w:fldChar w:fldCharType="begin"/>
        </w:r>
        <w:r w:rsidR="00B6109B">
          <w:rPr>
            <w:noProof/>
            <w:webHidden/>
          </w:rPr>
          <w:instrText xml:space="preserve"> PAGEREF _Toc416963941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2" w:history="1">
        <w:r w:rsidR="00B6109B" w:rsidRPr="004C3ABA">
          <w:rPr>
            <w:rStyle w:val="Hipervnculo"/>
            <w:noProof/>
          </w:rPr>
          <w:t>5.8</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FAKE JTA TRANSACTIONS</w:t>
        </w:r>
        <w:r w:rsidR="00B6109B">
          <w:rPr>
            <w:noProof/>
            <w:webHidden/>
          </w:rPr>
          <w:tab/>
        </w:r>
        <w:r>
          <w:rPr>
            <w:noProof/>
            <w:webHidden/>
          </w:rPr>
          <w:fldChar w:fldCharType="begin"/>
        </w:r>
        <w:r w:rsidR="00B6109B">
          <w:rPr>
            <w:noProof/>
            <w:webHidden/>
          </w:rPr>
          <w:instrText xml:space="preserve"> PAGEREF _Toc416963942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416963943" w:history="1">
        <w:r w:rsidR="00B6109B" w:rsidRPr="004C3ABA">
          <w:rPr>
            <w:rStyle w:val="Hipervnculo"/>
            <w:noProof/>
          </w:rPr>
          <w:t>5.9</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SUPPORT OF MULTIPLE DATASOURCES IN JTA</w:t>
        </w:r>
        <w:r w:rsidR="00B6109B">
          <w:rPr>
            <w:noProof/>
            <w:webHidden/>
          </w:rPr>
          <w:tab/>
        </w:r>
        <w:r>
          <w:rPr>
            <w:noProof/>
            <w:webHidden/>
          </w:rPr>
          <w:fldChar w:fldCharType="begin"/>
        </w:r>
        <w:r w:rsidR="00B6109B">
          <w:rPr>
            <w:noProof/>
            <w:webHidden/>
          </w:rPr>
          <w:instrText xml:space="preserve"> PAGEREF _Toc416963943 \h </w:instrText>
        </w:r>
        <w:r>
          <w:rPr>
            <w:noProof/>
            <w:webHidden/>
          </w:rPr>
        </w:r>
        <w:r>
          <w:rPr>
            <w:noProof/>
            <w:webHidden/>
          </w:rPr>
          <w:fldChar w:fldCharType="separate"/>
        </w:r>
        <w:r w:rsidR="00B6109B">
          <w:rPr>
            <w:noProof/>
            <w:webHidden/>
          </w:rPr>
          <w:t>38</w:t>
        </w:r>
        <w:r>
          <w:rPr>
            <w:noProof/>
            <w:webHidden/>
          </w:rPr>
          <w:fldChar w:fldCharType="end"/>
        </w:r>
      </w:hyperlink>
    </w:p>
    <w:p w:rsidR="00B6109B" w:rsidRDefault="00FA57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4" w:history="1">
        <w:r w:rsidR="00B6109B" w:rsidRPr="004C3ABA">
          <w:rPr>
            <w:rStyle w:val="Hipervnculo"/>
            <w:noProof/>
          </w:rPr>
          <w:t>5.10</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UNCACHED RESULTSET</w:t>
        </w:r>
        <w:r w:rsidR="00B6109B">
          <w:rPr>
            <w:noProof/>
            <w:webHidden/>
          </w:rPr>
          <w:tab/>
        </w:r>
        <w:r>
          <w:rPr>
            <w:noProof/>
            <w:webHidden/>
          </w:rPr>
          <w:fldChar w:fldCharType="begin"/>
        </w:r>
        <w:r w:rsidR="00B6109B">
          <w:rPr>
            <w:noProof/>
            <w:webHidden/>
          </w:rPr>
          <w:instrText xml:space="preserve"> PAGEREF _Toc416963944 \h </w:instrText>
        </w:r>
        <w:r>
          <w:rPr>
            <w:noProof/>
            <w:webHidden/>
          </w:rPr>
        </w:r>
        <w:r>
          <w:rPr>
            <w:noProof/>
            <w:webHidden/>
          </w:rPr>
          <w:fldChar w:fldCharType="separate"/>
        </w:r>
        <w:r w:rsidR="00B6109B">
          <w:rPr>
            <w:noProof/>
            <w:webHidden/>
          </w:rPr>
          <w:t>40</w:t>
        </w:r>
        <w:r>
          <w:rPr>
            <w:noProof/>
            <w:webHidden/>
          </w:rPr>
          <w:fldChar w:fldCharType="end"/>
        </w:r>
      </w:hyperlink>
    </w:p>
    <w:p w:rsidR="00B6109B" w:rsidRDefault="00FA579A">
      <w:pPr>
        <w:pStyle w:val="TDC2"/>
        <w:tabs>
          <w:tab w:val="left" w:pos="1000"/>
          <w:tab w:val="right" w:leader="dot" w:pos="9629"/>
        </w:tabs>
        <w:rPr>
          <w:rFonts w:asciiTheme="minorHAnsi" w:eastAsiaTheme="minorEastAsia" w:hAnsiTheme="minorHAnsi" w:cstheme="minorBidi"/>
          <w:smallCaps w:val="0"/>
          <w:noProof/>
          <w:sz w:val="22"/>
          <w:szCs w:val="22"/>
          <w:lang w:val="es-ES"/>
        </w:rPr>
      </w:pPr>
      <w:hyperlink w:anchor="_Toc416963945" w:history="1">
        <w:r w:rsidR="00B6109B" w:rsidRPr="004C3ABA">
          <w:rPr>
            <w:rStyle w:val="Hipervnculo"/>
            <w:noProof/>
          </w:rPr>
          <w:t>5.11</w:t>
        </w:r>
        <w:r w:rsidR="00B6109B">
          <w:rPr>
            <w:rFonts w:asciiTheme="minorHAnsi" w:eastAsiaTheme="minorEastAsia" w:hAnsiTheme="minorHAnsi" w:cstheme="minorBidi"/>
            <w:smallCaps w:val="0"/>
            <w:noProof/>
            <w:sz w:val="22"/>
            <w:szCs w:val="22"/>
            <w:lang w:val="es-ES"/>
          </w:rPr>
          <w:tab/>
        </w:r>
        <w:r w:rsidR="00B6109B" w:rsidRPr="004C3ABA">
          <w:rPr>
            <w:rStyle w:val="Hipervnculo"/>
            <w:noProof/>
          </w:rPr>
          <w:t>INHERITANCE EXAMPLE</w:t>
        </w:r>
        <w:r w:rsidR="00B6109B">
          <w:rPr>
            <w:noProof/>
            <w:webHidden/>
          </w:rPr>
          <w:tab/>
        </w:r>
        <w:r>
          <w:rPr>
            <w:noProof/>
            <w:webHidden/>
          </w:rPr>
          <w:fldChar w:fldCharType="begin"/>
        </w:r>
        <w:r w:rsidR="00B6109B">
          <w:rPr>
            <w:noProof/>
            <w:webHidden/>
          </w:rPr>
          <w:instrText xml:space="preserve"> PAGEREF _Toc416963945 \h </w:instrText>
        </w:r>
        <w:r>
          <w:rPr>
            <w:noProof/>
            <w:webHidden/>
          </w:rPr>
        </w:r>
        <w:r>
          <w:rPr>
            <w:noProof/>
            <w:webHidden/>
          </w:rPr>
          <w:fldChar w:fldCharType="separate"/>
        </w:r>
        <w:r w:rsidR="00B6109B">
          <w:rPr>
            <w:noProof/>
            <w:webHidden/>
          </w:rPr>
          <w:t>42</w:t>
        </w:r>
        <w:r>
          <w:rPr>
            <w:noProof/>
            <w:webHidden/>
          </w:rPr>
          <w:fldChar w:fldCharType="end"/>
        </w:r>
      </w:hyperlink>
    </w:p>
    <w:p w:rsidR="00B6109B" w:rsidRDefault="00FA579A">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416963946" w:history="1">
        <w:r w:rsidR="00B6109B" w:rsidRPr="004C3ABA">
          <w:rPr>
            <w:rStyle w:val="Hipervnculo"/>
            <w:noProof/>
          </w:rPr>
          <w:t>5.11.1</w:t>
        </w:r>
        <w:r w:rsidR="00B6109B">
          <w:rPr>
            <w:rFonts w:asciiTheme="minorHAnsi" w:eastAsiaTheme="minorEastAsia" w:hAnsiTheme="minorHAnsi" w:cstheme="minorBidi"/>
            <w:i w:val="0"/>
            <w:iCs w:val="0"/>
            <w:noProof/>
            <w:szCs w:val="22"/>
            <w:lang w:val="es-ES"/>
          </w:rPr>
          <w:tab/>
        </w:r>
        <w:r w:rsidR="00B6109B" w:rsidRPr="004C3ABA">
          <w:rPr>
            <w:rStyle w:val="Hipervnculo"/>
            <w:noProof/>
          </w:rPr>
          <w:t>Queries mixing several tables/object types in the same hierarchy</w:t>
        </w:r>
        <w:r w:rsidR="00B6109B">
          <w:rPr>
            <w:noProof/>
            <w:webHidden/>
          </w:rPr>
          <w:tab/>
        </w:r>
        <w:r>
          <w:rPr>
            <w:noProof/>
            <w:webHidden/>
          </w:rPr>
          <w:fldChar w:fldCharType="begin"/>
        </w:r>
        <w:r w:rsidR="00B6109B">
          <w:rPr>
            <w:noProof/>
            <w:webHidden/>
          </w:rPr>
          <w:instrText xml:space="preserve"> PAGEREF _Toc416963946 \h </w:instrText>
        </w:r>
        <w:r>
          <w:rPr>
            <w:noProof/>
            <w:webHidden/>
          </w:rPr>
        </w:r>
        <w:r>
          <w:rPr>
            <w:noProof/>
            <w:webHidden/>
          </w:rPr>
          <w:fldChar w:fldCharType="separate"/>
        </w:r>
        <w:r w:rsidR="00B6109B">
          <w:rPr>
            <w:noProof/>
            <w:webHidden/>
          </w:rPr>
          <w:t>45</w:t>
        </w:r>
        <w:r>
          <w:rPr>
            <w:noProof/>
            <w:webHidden/>
          </w:rPr>
          <w:fldChar w:fldCharType="end"/>
        </w:r>
      </w:hyperlink>
    </w:p>
    <w:p w:rsidR="00D232D7" w:rsidRPr="001515A5" w:rsidRDefault="00FA579A"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416963879"/>
      <w:bookmarkEnd w:id="4"/>
      <w:r>
        <w:rPr>
          <w:lang w:val="en-US"/>
        </w:rPr>
        <w:lastRenderedPageBreak/>
        <w:t>INTRODUCTION</w:t>
      </w:r>
      <w:bookmarkEnd w:id="5"/>
    </w:p>
    <w:p w:rsidR="00D232D7" w:rsidRPr="00AC22D6" w:rsidRDefault="005E3582" w:rsidP="00EC7250">
      <w:pPr>
        <w:pStyle w:val="Ttulo2"/>
      </w:pPr>
      <w:bookmarkStart w:id="6" w:name="_Toc131510130"/>
      <w:bookmarkStart w:id="7" w:name="_Toc416963880"/>
      <w:r>
        <w:t>WHY ANOTHER JDBC BASED TOOL</w:t>
      </w:r>
      <w:bookmarkEnd w:id="6"/>
      <w:bookmarkEnd w:id="7"/>
    </w:p>
    <w:p w:rsidR="005E3582" w:rsidRDefault="00BA73FD" w:rsidP="00EA2498">
      <w:pPr>
        <w:rPr>
          <w:lang w:val="en-US"/>
        </w:rPr>
      </w:pPr>
      <w:r>
        <w:rPr>
          <w:lang w:val="en-US"/>
        </w:rPr>
        <w:t xml:space="preserve">JEPLayer </w:t>
      </w:r>
      <w:r w:rsidR="005E3582">
        <w:rPr>
          <w:lang w:val="en-US"/>
        </w:rPr>
        <w:t xml:space="preserve">was born to provide </w:t>
      </w:r>
    </w:p>
    <w:p w:rsidR="005E3582" w:rsidRDefault="005E3582" w:rsidP="006961D0">
      <w:pPr>
        <w:pStyle w:val="Prrafodelista"/>
        <w:numPr>
          <w:ilvl w:val="0"/>
          <w:numId w:val="7"/>
        </w:numPr>
        <w:rPr>
          <w:lang w:val="en-US"/>
        </w:rPr>
      </w:pPr>
      <w:r>
        <w:rPr>
          <w:lang w:val="en-US"/>
        </w:rPr>
        <w:t>A simple API to avoid the tedious tasks of JDBC</w:t>
      </w:r>
    </w:p>
    <w:p w:rsidR="005E3582" w:rsidRDefault="005E3582" w:rsidP="006961D0">
      <w:pPr>
        <w:pStyle w:val="Prrafodelista"/>
        <w:numPr>
          <w:ilvl w:val="0"/>
          <w:numId w:val="7"/>
        </w:numPr>
        <w:rPr>
          <w:lang w:val="en-US"/>
        </w:rPr>
      </w:pPr>
      <w:r>
        <w:rPr>
          <w:lang w:val="en-US"/>
        </w:rPr>
        <w:t xml:space="preserve">Several optional listeners to fully customize the lifecycle of </w:t>
      </w:r>
      <w:r w:rsidR="00D37E8A">
        <w:rPr>
          <w:lang w:val="en-US"/>
        </w:rPr>
        <w:t xml:space="preserve">JDBC </w:t>
      </w:r>
      <w:r>
        <w:rPr>
          <w:lang w:val="en-US"/>
        </w:rPr>
        <w:t>persistence</w:t>
      </w:r>
    </w:p>
    <w:p w:rsidR="005E3582" w:rsidRDefault="005E3582" w:rsidP="006961D0">
      <w:pPr>
        <w:pStyle w:val="Prrafodelista"/>
        <w:numPr>
          <w:ilvl w:val="0"/>
          <w:numId w:val="7"/>
        </w:numPr>
        <w:rPr>
          <w:lang w:val="en-US"/>
        </w:rPr>
      </w:pPr>
      <w:r>
        <w:rPr>
          <w:lang w:val="en-US"/>
        </w:rPr>
        <w:t>Methods to build simple and complex DAOs</w:t>
      </w:r>
    </w:p>
    <w:p w:rsidR="005E3582" w:rsidRDefault="005E3582" w:rsidP="006961D0">
      <w:pPr>
        <w:pStyle w:val="Prrafodelista"/>
        <w:numPr>
          <w:ilvl w:val="0"/>
          <w:numId w:val="7"/>
        </w:numPr>
        <w:rPr>
          <w:lang w:val="en-US"/>
        </w:rPr>
      </w:pPr>
      <w:r>
        <w:rPr>
          <w:lang w:val="en-US"/>
        </w:rPr>
        <w:t>A</w:t>
      </w:r>
      <w:r w:rsidR="00D37E8A">
        <w:rPr>
          <w:lang w:val="en-US"/>
        </w:rPr>
        <w:t>n</w:t>
      </w:r>
      <w:r>
        <w:rPr>
          <w:lang w:val="en-US"/>
        </w:rPr>
        <w:t xml:space="preserve"> extremely simple, automatic, configurable and error-free way to demarcate transactions </w:t>
      </w:r>
    </w:p>
    <w:p w:rsidR="005E3582" w:rsidRDefault="005E3582" w:rsidP="006961D0">
      <w:pPr>
        <w:pStyle w:val="Prrafodelista"/>
        <w:numPr>
          <w:ilvl w:val="0"/>
          <w:numId w:val="7"/>
        </w:numPr>
        <w:rPr>
          <w:lang w:val="en-US"/>
        </w:rPr>
      </w:pPr>
      <w:r>
        <w:rPr>
          <w:lang w:val="en-US"/>
        </w:rPr>
        <w:t>Does not replace JDBC, instead of this, JDBC objects are exposed</w:t>
      </w:r>
      <w:r w:rsidR="00D37E8A">
        <w:rPr>
          <w:lang w:val="en-US"/>
        </w:rPr>
        <w:t xml:space="preserve"> when required</w:t>
      </w:r>
    </w:p>
    <w:p w:rsidR="00D37E8A" w:rsidRDefault="00D37E8A" w:rsidP="006961D0">
      <w:pPr>
        <w:pStyle w:val="Prrafodelista"/>
        <w:numPr>
          <w:ilvl w:val="0"/>
          <w:numId w:val="7"/>
        </w:numPr>
        <w:rPr>
          <w:lang w:val="en-US"/>
        </w:rPr>
      </w:pPr>
      <w:r>
        <w:rPr>
          <w:lang w:val="en-US"/>
        </w:rPr>
        <w:t xml:space="preserve">Ever using </w:t>
      </w:r>
      <w:r w:rsidRPr="00807480">
        <w:rPr>
          <w:rStyle w:val="CdigoFuenteCarCar"/>
        </w:rPr>
        <w:t>PreparedStatement</w:t>
      </w:r>
      <w:r>
        <w:rPr>
          <w:lang w:val="en-US"/>
        </w:rPr>
        <w:t>, ever secure</w:t>
      </w:r>
    </w:p>
    <w:p w:rsidR="00492626" w:rsidRDefault="00D37E8A" w:rsidP="006961D0">
      <w:pPr>
        <w:pStyle w:val="Prrafodelista"/>
        <w:numPr>
          <w:ilvl w:val="0"/>
          <w:numId w:val="7"/>
        </w:numPr>
        <w:rPr>
          <w:lang w:val="en-US"/>
        </w:rPr>
      </w:pPr>
      <w:r w:rsidRPr="003A67C5">
        <w:rPr>
          <w:rStyle w:val="CdigoFuenteCarCar"/>
          <w:lang w:val="en-US"/>
        </w:rPr>
        <w:t>PreparedStatement</w:t>
      </w:r>
      <w:r w:rsidR="00807480">
        <w:rPr>
          <w:lang w:val="en-US"/>
        </w:rPr>
        <w:t xml:space="preserve"> objects</w:t>
      </w:r>
      <w:r>
        <w:rPr>
          <w:lang w:val="en-US"/>
        </w:rPr>
        <w:t xml:space="preserve"> are automatically cached and reused</w:t>
      </w:r>
    </w:p>
    <w:p w:rsidR="00A95AA4" w:rsidRDefault="00A95AA4" w:rsidP="006961D0">
      <w:pPr>
        <w:pStyle w:val="Prrafodelista"/>
        <w:numPr>
          <w:ilvl w:val="0"/>
          <w:numId w:val="7"/>
        </w:numPr>
        <w:rPr>
          <w:lang w:val="en-US"/>
        </w:rPr>
      </w:pPr>
      <w:r>
        <w:rPr>
          <w:lang w:val="en-US"/>
        </w:rPr>
        <w:t xml:space="preserve">Fluid query API </w:t>
      </w:r>
      <w:r w:rsidR="001705C0">
        <w:rPr>
          <w:lang w:val="en-US"/>
        </w:rPr>
        <w:t xml:space="preserve">very </w:t>
      </w:r>
      <w:r>
        <w:rPr>
          <w:lang w:val="en-US"/>
        </w:rPr>
        <w:t>similar to JPA 2 Query</w:t>
      </w:r>
    </w:p>
    <w:p w:rsidR="00D37E8A" w:rsidRDefault="00492626" w:rsidP="006961D0">
      <w:pPr>
        <w:pStyle w:val="Prrafodelista"/>
        <w:numPr>
          <w:ilvl w:val="0"/>
          <w:numId w:val="7"/>
        </w:numPr>
        <w:rPr>
          <w:lang w:val="en-US"/>
        </w:rPr>
      </w:pPr>
      <w:r>
        <w:rPr>
          <w:lang w:val="en-US"/>
        </w:rPr>
        <w:t xml:space="preserve">Pure JDBC and JTA based transaction support built-in similar to method based demarcation </w:t>
      </w:r>
      <w:r w:rsidR="00A46945">
        <w:rPr>
          <w:lang w:val="en-US"/>
        </w:rPr>
        <w:t>in</w:t>
      </w:r>
      <w:r>
        <w:rPr>
          <w:lang w:val="en-US"/>
        </w:rPr>
        <w:t xml:space="preserve"> Spring or </w:t>
      </w:r>
      <w:proofErr w:type="spellStart"/>
      <w:r>
        <w:rPr>
          <w:lang w:val="en-US"/>
        </w:rPr>
        <w:t>JavaEE</w:t>
      </w:r>
      <w:proofErr w:type="spellEnd"/>
      <w:r w:rsidR="00D37E8A">
        <w:rPr>
          <w:lang w:val="en-US"/>
        </w:rPr>
        <w:t xml:space="preserve"> </w:t>
      </w:r>
    </w:p>
    <w:p w:rsidR="00A95AA4" w:rsidRPr="005E3582" w:rsidRDefault="00A95AA4" w:rsidP="006961D0">
      <w:pPr>
        <w:pStyle w:val="Prrafodelista"/>
        <w:numPr>
          <w:ilvl w:val="0"/>
          <w:numId w:val="7"/>
        </w:numPr>
        <w:rPr>
          <w:lang w:val="en-US"/>
        </w:rPr>
      </w:pPr>
      <w:r>
        <w:rPr>
          <w:lang w:val="en-US"/>
        </w:rPr>
        <w:t xml:space="preserve">JTA </w:t>
      </w:r>
      <w:r w:rsidR="001705C0">
        <w:rPr>
          <w:lang w:val="en-US"/>
        </w:rPr>
        <w:t xml:space="preserve">simulation (“fake JTA”) </w:t>
      </w:r>
      <w:r>
        <w:rPr>
          <w:lang w:val="en-US"/>
        </w:rPr>
        <w:t>to code the same in JTA and non-JTA environments</w:t>
      </w:r>
    </w:p>
    <w:p w:rsidR="00A52AA9" w:rsidRPr="00A84FD6" w:rsidRDefault="005E3582" w:rsidP="00EC7250">
      <w:pPr>
        <w:pStyle w:val="Ttulo2"/>
      </w:pPr>
      <w:bookmarkStart w:id="8" w:name="_Toc416963881"/>
      <w:r>
        <w:t>WHAT IS DIFFERENT IN JEPLAYER</w:t>
      </w:r>
      <w:bookmarkEnd w:id="8"/>
    </w:p>
    <w:p w:rsidR="005E3582" w:rsidRDefault="005E3582" w:rsidP="00EA2498">
      <w:pPr>
        <w:rPr>
          <w:lang w:val="en-US"/>
        </w:rPr>
      </w:pPr>
      <w:r>
        <w:rPr>
          <w:lang w:val="en-US"/>
        </w:rPr>
        <w:t xml:space="preserve">JEPLayer is simpler than Spring’s </w:t>
      </w:r>
      <w:proofErr w:type="spellStart"/>
      <w:r>
        <w:rPr>
          <w:lang w:val="en-US"/>
        </w:rPr>
        <w:t>JdbcTemplate</w:t>
      </w:r>
      <w:proofErr w:type="spellEnd"/>
      <w:r w:rsidR="00807480">
        <w:rPr>
          <w:rStyle w:val="Refdenotaalpie"/>
          <w:lang w:val="en-US"/>
        </w:rPr>
        <w:footnoteReference w:id="1"/>
      </w:r>
      <w:r>
        <w:rPr>
          <w:lang w:val="en-US"/>
        </w:rPr>
        <w:t xml:space="preserve"> and has similar power</w:t>
      </w:r>
      <w:r w:rsidR="004474DE">
        <w:rPr>
          <w:lang w:val="en-US"/>
        </w:rPr>
        <w:t>,</w:t>
      </w:r>
      <w:r>
        <w:rPr>
          <w:lang w:val="en-US"/>
        </w:rPr>
        <w:t xml:space="preserve"> </w:t>
      </w:r>
      <w:r w:rsidR="004474DE">
        <w:rPr>
          <w:lang w:val="en-US"/>
        </w:rPr>
        <w:t>the persistent lifecycle can be fully configurable</w:t>
      </w:r>
      <w:r w:rsidR="006516A3">
        <w:rPr>
          <w:lang w:val="en-US"/>
        </w:rPr>
        <w:t xml:space="preserve"> providing more interception points</w:t>
      </w:r>
      <w:r w:rsidR="004474DE">
        <w:rPr>
          <w:lang w:val="en-US"/>
        </w:rPr>
        <w:t xml:space="preserve">, it </w:t>
      </w:r>
      <w:r>
        <w:rPr>
          <w:lang w:val="en-US"/>
        </w:rPr>
        <w:t>does not try to replace JDBC</w:t>
      </w:r>
      <w:r w:rsidR="004474DE">
        <w:rPr>
          <w:lang w:val="en-US"/>
        </w:rPr>
        <w:t xml:space="preserve"> and JDBC </w:t>
      </w:r>
      <w:r w:rsidR="00492626">
        <w:rPr>
          <w:lang w:val="en-US"/>
        </w:rPr>
        <w:t xml:space="preserve">and JTA </w:t>
      </w:r>
      <w:r w:rsidR="004474DE">
        <w:rPr>
          <w:lang w:val="en-US"/>
        </w:rPr>
        <w:t xml:space="preserve">transactions </w:t>
      </w:r>
      <w:r w:rsidR="00A46945">
        <w:rPr>
          <w:lang w:val="en-US"/>
        </w:rPr>
        <w:t xml:space="preserve">utilities </w:t>
      </w:r>
      <w:r w:rsidR="004474DE">
        <w:rPr>
          <w:lang w:val="en-US"/>
        </w:rPr>
        <w:t>are built-in</w:t>
      </w:r>
      <w:r w:rsidR="00A46945">
        <w:rPr>
          <w:lang w:val="en-US"/>
        </w:rPr>
        <w:t>, transaction management and demarcation</w:t>
      </w:r>
      <w:r w:rsidR="001705C0">
        <w:rPr>
          <w:lang w:val="en-US"/>
        </w:rPr>
        <w:t xml:space="preserve"> are much simple</w:t>
      </w:r>
      <w:r w:rsidR="00A46945">
        <w:rPr>
          <w:lang w:val="en-US"/>
        </w:rPr>
        <w:t>r</w:t>
      </w:r>
      <w:r w:rsidR="001705C0">
        <w:rPr>
          <w:lang w:val="en-US"/>
        </w:rPr>
        <w:t xml:space="preserve"> than Spring’s Transactions</w:t>
      </w:r>
      <w:r w:rsidR="001705C0">
        <w:rPr>
          <w:rStyle w:val="Refdenotaalpie"/>
          <w:lang w:val="en-US"/>
        </w:rPr>
        <w:footnoteReference w:id="2"/>
      </w:r>
      <w:r>
        <w:rPr>
          <w:lang w:val="en-US"/>
        </w:rPr>
        <w:t>.</w:t>
      </w:r>
    </w:p>
    <w:p w:rsidR="005E3582" w:rsidRDefault="005E3582" w:rsidP="00EA2498">
      <w:pPr>
        <w:rPr>
          <w:lang w:val="en-US"/>
        </w:rPr>
      </w:pPr>
      <w:r>
        <w:rPr>
          <w:lang w:val="en-US"/>
        </w:rPr>
        <w:t xml:space="preserve">JEPLayer is programmatic instead of the declarative path of </w:t>
      </w:r>
      <w:proofErr w:type="spellStart"/>
      <w:r>
        <w:rPr>
          <w:lang w:val="en-US"/>
        </w:rPr>
        <w:t>iBatis</w:t>
      </w:r>
      <w:proofErr w:type="spellEnd"/>
      <w:r w:rsidR="00807480">
        <w:rPr>
          <w:lang w:val="en-US"/>
        </w:rPr>
        <w:t>/</w:t>
      </w:r>
      <w:proofErr w:type="spellStart"/>
      <w:r w:rsidR="00807480">
        <w:rPr>
          <w:lang w:val="en-US"/>
        </w:rPr>
        <w:t>MyBatis</w:t>
      </w:r>
      <w:proofErr w:type="spellEnd"/>
      <w:r w:rsidR="00807480">
        <w:rPr>
          <w:rStyle w:val="Refdenotaalpie"/>
          <w:lang w:val="en-US"/>
        </w:rPr>
        <w:footnoteReference w:id="3"/>
      </w:r>
      <w:r w:rsidR="00492626">
        <w:rPr>
          <w:lang w:val="en-US"/>
        </w:rPr>
        <w:t xml:space="preserve"> and the learning curve is flatter because JDBC API is not replaced.</w:t>
      </w:r>
    </w:p>
    <w:p w:rsidR="00492626" w:rsidRDefault="00492626" w:rsidP="00EA2498">
      <w:pPr>
        <w:rPr>
          <w:lang w:val="en-US"/>
        </w:rPr>
      </w:pPr>
      <w:r>
        <w:rPr>
          <w:lang w:val="en-US"/>
        </w:rPr>
        <w:t xml:space="preserve">JEPLayer provides transaction demarcation based on methods in a similar way as Spring or </w:t>
      </w:r>
      <w:proofErr w:type="spellStart"/>
      <w:r>
        <w:rPr>
          <w:lang w:val="en-US"/>
        </w:rPr>
        <w:t>JavaEE</w:t>
      </w:r>
      <w:proofErr w:type="spellEnd"/>
      <w:r>
        <w:rPr>
          <w:lang w:val="en-US"/>
        </w:rPr>
        <w:t xml:space="preserve">, but no intrusive </w:t>
      </w:r>
      <w:proofErr w:type="spellStart"/>
      <w:r>
        <w:rPr>
          <w:lang w:val="en-US"/>
        </w:rPr>
        <w:t>IoC</w:t>
      </w:r>
      <w:proofErr w:type="spellEnd"/>
      <w:r>
        <w:rPr>
          <w:lang w:val="en-US"/>
        </w:rPr>
        <w:t xml:space="preserve"> container is required and there is no loss of control of the lifecycle of user </w:t>
      </w:r>
      <w:r w:rsidR="001705C0">
        <w:rPr>
          <w:lang w:val="en-US"/>
        </w:rPr>
        <w:t xml:space="preserve">defined </w:t>
      </w:r>
      <w:r>
        <w:rPr>
          <w:lang w:val="en-US"/>
        </w:rPr>
        <w:t>classes.</w:t>
      </w:r>
    </w:p>
    <w:p w:rsidR="004474DE" w:rsidRDefault="004474DE" w:rsidP="00EA2498">
      <w:pPr>
        <w:rPr>
          <w:lang w:val="en-US"/>
        </w:rPr>
      </w:pPr>
      <w:r>
        <w:rPr>
          <w:lang w:val="en-US"/>
        </w:rPr>
        <w:t>JEPLayer allows getting the most of the database with no performance penalty and no waste of control typical of</w:t>
      </w:r>
      <w:r w:rsidR="00713095">
        <w:rPr>
          <w:lang w:val="en-US"/>
        </w:rPr>
        <w:t xml:space="preserve"> transparent persistence </w:t>
      </w:r>
      <w:r>
        <w:rPr>
          <w:lang w:val="en-US"/>
        </w:rPr>
        <w:t>ORMs</w:t>
      </w:r>
      <w:r w:rsidR="00E54CFB">
        <w:rPr>
          <w:lang w:val="en-US"/>
        </w:rPr>
        <w:t xml:space="preserve"> like Hibernate or JPA</w:t>
      </w:r>
      <w:r>
        <w:rPr>
          <w:lang w:val="en-US"/>
        </w:rPr>
        <w:t xml:space="preserve">. </w:t>
      </w:r>
    </w:p>
    <w:p w:rsidR="004474DE" w:rsidRDefault="004474DE" w:rsidP="00EA2498">
      <w:pPr>
        <w:rPr>
          <w:lang w:val="en-US"/>
        </w:rPr>
      </w:pPr>
    </w:p>
    <w:p w:rsidR="00F16FAC" w:rsidRPr="00AC22D6" w:rsidRDefault="00EA1B1D" w:rsidP="00AC22D6">
      <w:pPr>
        <w:pStyle w:val="Ttulo1"/>
      </w:pPr>
      <w:bookmarkStart w:id="9" w:name="_Toc416963882"/>
      <w:r w:rsidRPr="00AC22D6">
        <w:lastRenderedPageBreak/>
        <w:t>CONSIDERATIONS</w:t>
      </w:r>
      <w:bookmarkEnd w:id="9"/>
    </w:p>
    <w:p w:rsidR="00F16FAC" w:rsidRPr="00AF4551" w:rsidRDefault="00EA1B1D" w:rsidP="00EC7250">
      <w:pPr>
        <w:pStyle w:val="Ttulo2"/>
      </w:pPr>
      <w:bookmarkStart w:id="10" w:name="_Toc416963883"/>
      <w:r w:rsidRPr="00AF4551">
        <w:t>DOCUMENT SCOPE</w:t>
      </w:r>
      <w:bookmarkEnd w:id="10"/>
    </w:p>
    <w:p w:rsidR="00F16FAC" w:rsidRPr="001515A5" w:rsidRDefault="00F16FAC" w:rsidP="00F16FAC">
      <w:pPr>
        <w:rPr>
          <w:lang w:val="en-US"/>
        </w:rPr>
      </w:pPr>
      <w:r w:rsidRPr="001515A5">
        <w:rPr>
          <w:lang w:val="en-US"/>
        </w:rPr>
        <w:t xml:space="preserve">This manual makes an extensive documentation of </w:t>
      </w:r>
      <w:r w:rsidR="004474DE">
        <w:rPr>
          <w:lang w:val="en-US"/>
        </w:rPr>
        <w:t>JEPLayer</w:t>
      </w:r>
      <w:r w:rsidRPr="001515A5">
        <w:rPr>
          <w:lang w:val="en-US"/>
        </w:rPr>
        <w:t xml:space="preserve"> features but must be complemented with the API documentation in </w:t>
      </w:r>
      <w:proofErr w:type="spellStart"/>
      <w:r w:rsidRPr="001515A5">
        <w:rPr>
          <w:lang w:val="en-US"/>
        </w:rPr>
        <w:t>javadoc</w:t>
      </w:r>
      <w:proofErr w:type="spellEnd"/>
      <w:r w:rsidRPr="001515A5">
        <w:rPr>
          <w:lang w:val="en-US"/>
        </w:rPr>
        <w:t xml:space="preserve"> format.</w:t>
      </w:r>
    </w:p>
    <w:p w:rsidR="003B5309" w:rsidRPr="00AF4551" w:rsidRDefault="00EA1B1D" w:rsidP="00EC7250">
      <w:pPr>
        <w:pStyle w:val="Ttulo2"/>
      </w:pPr>
      <w:bookmarkStart w:id="11" w:name="_Toc416963884"/>
      <w:r w:rsidRPr="00AF4551">
        <w:t>DOCUMENT CONVENTIONS</w:t>
      </w:r>
      <w:bookmarkEnd w:id="11"/>
    </w:p>
    <w:p w:rsidR="003B5309" w:rsidRPr="001515A5" w:rsidRDefault="003B5309" w:rsidP="003B5309">
      <w:pPr>
        <w:rPr>
          <w:lang w:val="en-US"/>
        </w:rPr>
      </w:pPr>
      <w:r w:rsidRPr="001515A5">
        <w:rPr>
          <w:lang w:val="en-US"/>
        </w:rPr>
        <w:t xml:space="preserve">A Verdana font is used to describe </w:t>
      </w:r>
      <w:r w:rsidR="004474DE">
        <w:rPr>
          <w:lang w:val="en-US"/>
        </w:rPr>
        <w:t>JEPLayer</w:t>
      </w:r>
      <w:r w:rsidRPr="001515A5">
        <w:rPr>
          <w:lang w:val="en-US"/>
        </w:rPr>
        <w:t>.</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416963885"/>
      <w:r w:rsidRPr="00AF4551">
        <w:t>LICENSE</w:t>
      </w:r>
      <w:bookmarkEnd w:id="12"/>
    </w:p>
    <w:p w:rsidR="00CB1BFD" w:rsidRPr="001515A5" w:rsidRDefault="004474DE" w:rsidP="00CB1BFD">
      <w:pPr>
        <w:rPr>
          <w:lang w:val="en-US"/>
        </w:rPr>
      </w:pPr>
      <w:r>
        <w:rPr>
          <w:lang w:val="en-US"/>
        </w:rPr>
        <w:t xml:space="preserve">JEPLayer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4"/>
      </w:r>
      <w:r w:rsidR="001E29BA">
        <w:rPr>
          <w:lang w:val="en-US"/>
        </w:rPr>
        <w:t>.</w:t>
      </w:r>
    </w:p>
    <w:p w:rsidR="00CB1BFD" w:rsidRPr="00AF4551" w:rsidRDefault="00CB1BFD" w:rsidP="00CB1BFD">
      <w:pPr>
        <w:pStyle w:val="Ttulo2"/>
      </w:pPr>
      <w:bookmarkStart w:id="13" w:name="_Toc416963886"/>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r w:rsidR="001E29BA">
        <w:rPr>
          <w:lang w:val="en-US"/>
        </w:rPr>
        <w:t>JEPLayer</w:t>
      </w:r>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416963887"/>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 xml:space="preserve">1.5 </w:t>
      </w:r>
      <w:r>
        <w:rPr>
          <w:lang w:val="en-US"/>
        </w:rPr>
        <w:t>and JDBC knowledge are required</w:t>
      </w:r>
      <w:r w:rsidR="00A51BA8">
        <w:rPr>
          <w:lang w:val="en-US"/>
        </w:rPr>
        <w:t>.</w:t>
      </w:r>
    </w:p>
    <w:p w:rsidR="00807480" w:rsidRDefault="00807480" w:rsidP="00F16FAC">
      <w:pPr>
        <w:rPr>
          <w:lang w:val="en-US"/>
        </w:rPr>
      </w:pPr>
    </w:p>
    <w:p w:rsidR="00A761F0" w:rsidRPr="00AC22D6" w:rsidRDefault="002A49C6" w:rsidP="00AC22D6">
      <w:pPr>
        <w:pStyle w:val="Ttulo1"/>
      </w:pPr>
      <w:bookmarkStart w:id="15" w:name="_Toc416963888"/>
      <w:r>
        <w:lastRenderedPageBreak/>
        <w:t xml:space="preserve">REQUIREMENTS AND </w:t>
      </w:r>
      <w:r w:rsidR="00EA1B1D" w:rsidRPr="00AC22D6">
        <w:t>INSTAL</w:t>
      </w:r>
      <w:r w:rsidR="00FF4A1E">
        <w:t>L</w:t>
      </w:r>
      <w:r w:rsidR="00EA1B1D" w:rsidRPr="00AC22D6">
        <w:t>ATION</w:t>
      </w:r>
      <w:bookmarkEnd w:id="15"/>
    </w:p>
    <w:p w:rsidR="002A49C6" w:rsidRPr="00AF4551" w:rsidRDefault="002A49C6" w:rsidP="002A49C6">
      <w:pPr>
        <w:pStyle w:val="Ttulo2"/>
      </w:pPr>
      <w:bookmarkStart w:id="16" w:name="_Toc416963889"/>
      <w:r w:rsidRPr="00AF4551">
        <w:t>TECHNICAL REQUIREMENTS, LIMITATIONS AND DEPENDENCIES</w:t>
      </w:r>
      <w:bookmarkEnd w:id="16"/>
    </w:p>
    <w:p w:rsidR="002A49C6" w:rsidRPr="002A49C6" w:rsidRDefault="002A49C6" w:rsidP="002A49C6">
      <w:pPr>
        <w:rPr>
          <w:lang w:val="en-US"/>
        </w:rPr>
      </w:pPr>
      <w:r>
        <w:rPr>
          <w:lang w:val="en-US"/>
        </w:rPr>
        <w:t>JEPLayer</w:t>
      </w:r>
      <w:r w:rsidRPr="001515A5">
        <w:rPr>
          <w:lang w:val="en-US"/>
        </w:rPr>
        <w:t xml:space="preserve"> is </w:t>
      </w:r>
      <w:r>
        <w:rPr>
          <w:lang w:val="en-US"/>
        </w:rPr>
        <w:t xml:space="preserve">compiled with Oracle’s Java </w:t>
      </w:r>
      <w:r w:rsidRPr="001515A5">
        <w:rPr>
          <w:lang w:val="en-US"/>
        </w:rPr>
        <w:t>Standard Edition</w:t>
      </w:r>
      <w:r>
        <w:rPr>
          <w:lang w:val="en-US"/>
        </w:rPr>
        <w:t xml:space="preserve"> (</w:t>
      </w:r>
      <w:proofErr w:type="spellStart"/>
      <w:r>
        <w:rPr>
          <w:lang w:val="en-US"/>
        </w:rPr>
        <w:t>JavaSE</w:t>
      </w:r>
      <w:proofErr w:type="spellEnd"/>
      <w:r>
        <w:rPr>
          <w:lang w:val="en-US"/>
        </w:rPr>
        <w:t>) SDK 1.</w:t>
      </w:r>
      <w:r w:rsidR="006E4C6C">
        <w:rPr>
          <w:lang w:val="en-US"/>
        </w:rPr>
        <w:t>7</w:t>
      </w:r>
      <w:r>
        <w:rPr>
          <w:lang w:val="en-US"/>
        </w:rPr>
        <w:t xml:space="preserve"> configured with 1.</w:t>
      </w:r>
      <w:r w:rsidR="00D66F0B">
        <w:rPr>
          <w:lang w:val="en-US"/>
        </w:rPr>
        <w:t>6</w:t>
      </w:r>
      <w:r>
        <w:rPr>
          <w:lang w:val="en-US"/>
        </w:rPr>
        <w:t xml:space="preserve"> source and binary modes.</w:t>
      </w:r>
    </w:p>
    <w:p w:rsidR="00471F47" w:rsidRPr="00AF4551" w:rsidRDefault="001E29BA" w:rsidP="00EC7250">
      <w:pPr>
        <w:pStyle w:val="Ttulo2"/>
      </w:pPr>
      <w:bookmarkStart w:id="17" w:name="_Toc416963890"/>
      <w:r>
        <w:t>JEPLAYER</w:t>
      </w:r>
      <w:r w:rsidR="00EA1B1D" w:rsidRPr="00AF4551">
        <w:t xml:space="preserve"> DISTRIBUTION</w:t>
      </w:r>
      <w:bookmarkEnd w:id="17"/>
    </w:p>
    <w:p w:rsidR="00C50B48" w:rsidRDefault="00C50B48" w:rsidP="008A334E">
      <w:pPr>
        <w:rPr>
          <w:lang w:val="en-US"/>
        </w:rPr>
      </w:pPr>
      <w:r>
        <w:rPr>
          <w:lang w:val="en-US"/>
        </w:rPr>
        <w:t>JEPLayer is distributed on two forms</w:t>
      </w:r>
      <w:r w:rsidR="003A0427">
        <w:rPr>
          <w:lang w:val="en-US"/>
        </w:rPr>
        <w:t>:</w:t>
      </w:r>
    </w:p>
    <w:p w:rsidR="00C50B48" w:rsidRDefault="002E7518" w:rsidP="00C50B48">
      <w:pPr>
        <w:pStyle w:val="Ttulo3"/>
        <w:rPr>
          <w:lang w:val="en-US"/>
        </w:rPr>
      </w:pPr>
      <w:bookmarkStart w:id="18" w:name="_Toc416963891"/>
      <w:r>
        <w:rPr>
          <w:lang w:val="en-US"/>
        </w:rPr>
        <w:t>Zip file</w:t>
      </w:r>
      <w:bookmarkEnd w:id="18"/>
    </w:p>
    <w:p w:rsidR="00C50B48" w:rsidRDefault="00C50B48" w:rsidP="008A334E">
      <w:pPr>
        <w:rPr>
          <w:lang w:val="en-US"/>
        </w:rPr>
      </w:pPr>
      <w:r w:rsidRPr="00C50B48">
        <w:rPr>
          <w:rFonts w:ascii="Courier New" w:hAnsi="Courier New" w:cs="Courier New"/>
          <w:lang w:val="en-US"/>
        </w:rPr>
        <w:t>JEPLayer_</w:t>
      </w:r>
      <w:r w:rsidR="002E7518">
        <w:rPr>
          <w:rFonts w:ascii="Courier New" w:hAnsi="Courier New" w:cs="Courier New"/>
          <w:lang w:val="en-US"/>
        </w:rPr>
        <w:t>dist</w:t>
      </w:r>
      <w:r w:rsidRPr="00C50B48">
        <w:rPr>
          <w:rFonts w:ascii="Courier New" w:hAnsi="Courier New" w:cs="Courier New"/>
          <w:lang w:val="en-US"/>
        </w:rPr>
        <w:t>_X.zip</w:t>
      </w:r>
      <w:r>
        <w:rPr>
          <w:lang w:val="en-US"/>
        </w:rPr>
        <w:t xml:space="preserve"> contains the required binaries to include in Java applications using JEPLayer,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 xml:space="preserve">doc/ =&gt; Contains this manual and </w:t>
      </w:r>
      <w:proofErr w:type="spellStart"/>
      <w:r>
        <w:rPr>
          <w:lang w:val="en-US"/>
        </w:rPr>
        <w:t>javadoc</w:t>
      </w:r>
      <w:proofErr w:type="spellEnd"/>
      <w:r>
        <w:rPr>
          <w:lang w:val="en-US"/>
        </w:rPr>
        <w:t xml:space="preserve"> archives</w:t>
      </w:r>
    </w:p>
    <w:p w:rsidR="00272591" w:rsidRDefault="00272591" w:rsidP="008A334E">
      <w:pPr>
        <w:rPr>
          <w:lang w:val="en-US"/>
        </w:rPr>
      </w:pPr>
      <w:r>
        <w:rPr>
          <w:lang w:val="en-US"/>
        </w:rPr>
        <w:t xml:space="preserve">bin/ =&gt; Contains the </w:t>
      </w:r>
      <w:r w:rsidRPr="00265730">
        <w:rPr>
          <w:rStyle w:val="CdigoFuenteCarCar"/>
        </w:rPr>
        <w:t>jeplayer</w:t>
      </w:r>
      <w:r w:rsidR="002E7518">
        <w:rPr>
          <w:rStyle w:val="CdigoFuenteCarCar"/>
        </w:rPr>
        <w:t>-X</w:t>
      </w:r>
      <w:r w:rsidRPr="00265730">
        <w:rPr>
          <w:rStyle w:val="CdigoFuenteCarCar"/>
        </w:rPr>
        <w:t>.jar</w:t>
      </w:r>
      <w:r>
        <w:rPr>
          <w:lang w:val="en-US"/>
        </w:rPr>
        <w:t xml:space="preserve"> containing the compiled Java classes.</w:t>
      </w:r>
    </w:p>
    <w:p w:rsidR="00272591" w:rsidRDefault="002E7518" w:rsidP="00C50B48">
      <w:pPr>
        <w:pStyle w:val="Ttulo3"/>
        <w:rPr>
          <w:lang w:val="en-US"/>
        </w:rPr>
      </w:pPr>
      <w:bookmarkStart w:id="19" w:name="_Toc416963892"/>
      <w:r>
        <w:rPr>
          <w:lang w:val="en-US"/>
        </w:rPr>
        <w:t xml:space="preserve">Maven Central and </w:t>
      </w:r>
      <w:proofErr w:type="spellStart"/>
      <w:r>
        <w:rPr>
          <w:lang w:val="en-US"/>
        </w:rPr>
        <w:t>JCenter</w:t>
      </w:r>
      <w:bookmarkEnd w:id="19"/>
      <w:proofErr w:type="spellEnd"/>
    </w:p>
    <w:p w:rsidR="002E7518" w:rsidRDefault="002E7518" w:rsidP="00272591">
      <w:pPr>
        <w:rPr>
          <w:lang w:val="en-US"/>
        </w:rPr>
      </w:pPr>
      <w:r>
        <w:rPr>
          <w:lang w:val="en-US"/>
        </w:rPr>
        <w:t xml:space="preserve">As of v1.2 JEPLayer jar is registered in Maven Central and </w:t>
      </w:r>
      <w:proofErr w:type="spellStart"/>
      <w:r>
        <w:rPr>
          <w:lang w:val="en-US"/>
        </w:rPr>
        <w:t>JCenter</w:t>
      </w:r>
      <w:proofErr w:type="spellEnd"/>
      <w:r>
        <w:rPr>
          <w:lang w:val="en-US"/>
        </w:rPr>
        <w:t>, with the following data:</w:t>
      </w:r>
    </w:p>
    <w:p w:rsidR="002E7518" w:rsidRDefault="002E7518" w:rsidP="00272591">
      <w:pPr>
        <w:rPr>
          <w:lang w:val="en-US"/>
        </w:rPr>
      </w:pPr>
      <w:proofErr w:type="spellStart"/>
      <w:r>
        <w:rPr>
          <w:lang w:val="en-US"/>
        </w:rPr>
        <w:t>groupdId</w:t>
      </w:r>
      <w:proofErr w:type="spellEnd"/>
      <w:r>
        <w:rPr>
          <w:lang w:val="en-US"/>
        </w:rPr>
        <w:t xml:space="preserve">: </w:t>
      </w:r>
      <w:proofErr w:type="spellStart"/>
      <w:r>
        <w:rPr>
          <w:lang w:val="en-US"/>
        </w:rPr>
        <w:t>com.innowhere</w:t>
      </w:r>
      <w:proofErr w:type="spellEnd"/>
    </w:p>
    <w:p w:rsidR="002E7518" w:rsidRDefault="002E7518" w:rsidP="00272591">
      <w:pPr>
        <w:rPr>
          <w:lang w:val="en-US"/>
        </w:rPr>
      </w:pPr>
      <w:proofErr w:type="spellStart"/>
      <w:r>
        <w:rPr>
          <w:lang w:val="en-US"/>
        </w:rPr>
        <w:t>artifactId</w:t>
      </w:r>
      <w:proofErr w:type="spellEnd"/>
      <w:r>
        <w:rPr>
          <w:lang w:val="en-US"/>
        </w:rPr>
        <w:t xml:space="preserve">: </w:t>
      </w:r>
      <w:proofErr w:type="spellStart"/>
      <w:r>
        <w:rPr>
          <w:lang w:val="en-US"/>
        </w:rPr>
        <w:t>jeplayer</w:t>
      </w:r>
      <w:proofErr w:type="spellEnd"/>
    </w:p>
    <w:p w:rsidR="003A67C5" w:rsidRPr="00AF4551" w:rsidRDefault="003A67C5" w:rsidP="003A67C5">
      <w:pPr>
        <w:pStyle w:val="Ttulo2"/>
      </w:pPr>
      <w:bookmarkStart w:id="20" w:name="_Toc416963893"/>
      <w:r>
        <w:t>JEPLAYER</w:t>
      </w:r>
      <w:r w:rsidRPr="00AF4551">
        <w:t xml:space="preserve"> </w:t>
      </w:r>
      <w:r>
        <w:t>SETUP</w:t>
      </w:r>
      <w:bookmarkEnd w:id="20"/>
    </w:p>
    <w:p w:rsidR="006151CC" w:rsidRDefault="006151CC" w:rsidP="006151CC">
      <w:pPr>
        <w:pStyle w:val="Ttulo3"/>
        <w:rPr>
          <w:lang w:val="en-US"/>
        </w:rPr>
      </w:pPr>
      <w:bookmarkStart w:id="21" w:name="_Toc416963894"/>
      <w:r>
        <w:rPr>
          <w:lang w:val="en-US"/>
        </w:rPr>
        <w:t>Without Maven</w:t>
      </w:r>
      <w:bookmarkEnd w:id="21"/>
    </w:p>
    <w:p w:rsidR="003A67C5" w:rsidRDefault="003A67C5" w:rsidP="00272591">
      <w:pPr>
        <w:rPr>
          <w:lang w:val="en-US"/>
        </w:rPr>
      </w:pPr>
      <w:r>
        <w:rPr>
          <w:lang w:val="en-US"/>
        </w:rPr>
        <w:t xml:space="preserve">All of you need is to add </w:t>
      </w:r>
      <w:r w:rsidRPr="00265730">
        <w:rPr>
          <w:rStyle w:val="CdigoFuenteCarCar"/>
        </w:rPr>
        <w:t>jeplayer</w:t>
      </w:r>
      <w:r w:rsidR="002E7518">
        <w:rPr>
          <w:rStyle w:val="CdigoFuenteCarCar"/>
        </w:rPr>
        <w:t>-X</w:t>
      </w:r>
      <w:r w:rsidRPr="00265730">
        <w:rPr>
          <w:rStyle w:val="CdigoFuenteCarCar"/>
        </w:rPr>
        <w:t>.jar</w:t>
      </w:r>
      <w:r>
        <w:rPr>
          <w:lang w:val="en-US"/>
        </w:rPr>
        <w:t xml:space="preserve"> </w:t>
      </w:r>
      <w:r w:rsidR="002E7518">
        <w:rPr>
          <w:lang w:val="en-US"/>
        </w:rPr>
        <w:t xml:space="preserve">(X is the version) </w:t>
      </w:r>
      <w:r>
        <w:rPr>
          <w:lang w:val="en-US"/>
        </w:rPr>
        <w:t xml:space="preserve">to the </w:t>
      </w:r>
      <w:proofErr w:type="spellStart"/>
      <w:r>
        <w:rPr>
          <w:lang w:val="en-US"/>
        </w:rPr>
        <w:t>classpath</w:t>
      </w:r>
      <w:proofErr w:type="spellEnd"/>
      <w:r>
        <w:rPr>
          <w:lang w:val="en-US"/>
        </w:rPr>
        <w:t xml:space="preserve"> of your project and all is done, JEPLayer is</w:t>
      </w:r>
      <w:r w:rsidR="00B14BF8">
        <w:rPr>
          <w:lang w:val="en-US"/>
        </w:rPr>
        <w:t xml:space="preserve"> fully </w:t>
      </w:r>
      <w:r>
        <w:rPr>
          <w:lang w:val="en-US"/>
        </w:rPr>
        <w:t xml:space="preserve">configured programmatically, you just need to setup a database and obtain in Java the corresponding </w:t>
      </w:r>
      <w:r w:rsidRPr="003A67C5">
        <w:rPr>
          <w:rStyle w:val="CdigoFuenteCarCar"/>
        </w:rPr>
        <w:t>javax.sql.DataSource</w:t>
      </w:r>
      <w:r>
        <w:rPr>
          <w:lang w:val="en-US"/>
        </w:rPr>
        <w:t>.</w:t>
      </w:r>
      <w:r w:rsidR="006151CC">
        <w:rPr>
          <w:lang w:val="en-US"/>
        </w:rPr>
        <w:t xml:space="preserve"> Add any required extra library for instance the jar of the JDBC driver</w:t>
      </w:r>
      <w:r w:rsidR="00D94101">
        <w:rPr>
          <w:lang w:val="en-US"/>
        </w:rPr>
        <w:t xml:space="preserve"> or JTA dependencies if you use JTA capabilities of JEPLayer</w:t>
      </w:r>
      <w:r w:rsidR="006151CC">
        <w:rPr>
          <w:lang w:val="en-US"/>
        </w:rPr>
        <w:t>.</w:t>
      </w:r>
    </w:p>
    <w:p w:rsidR="006151CC" w:rsidRDefault="006151CC" w:rsidP="006151CC">
      <w:pPr>
        <w:pStyle w:val="Ttulo3"/>
        <w:rPr>
          <w:lang w:val="en-US"/>
        </w:rPr>
      </w:pPr>
      <w:bookmarkStart w:id="22" w:name="_Toc416963895"/>
      <w:r>
        <w:rPr>
          <w:lang w:val="en-US"/>
        </w:rPr>
        <w:t>With Maven</w:t>
      </w:r>
      <w:bookmarkEnd w:id="22"/>
    </w:p>
    <w:p w:rsidR="00A15DCD" w:rsidRDefault="00786B4A" w:rsidP="00272591">
      <w:pPr>
        <w:rPr>
          <w:lang w:val="en-US"/>
        </w:rPr>
      </w:pPr>
      <w:r>
        <w:rPr>
          <w:lang w:val="en-US"/>
        </w:rPr>
        <w:t xml:space="preserve">As of v1.2 </w:t>
      </w:r>
      <w:r w:rsidR="002E7518">
        <w:rPr>
          <w:lang w:val="en-US"/>
        </w:rPr>
        <w:t xml:space="preserve">JEPLayer is registered in Maven Central and </w:t>
      </w:r>
      <w:proofErr w:type="spellStart"/>
      <w:r w:rsidR="002E7518">
        <w:rPr>
          <w:lang w:val="en-US"/>
        </w:rPr>
        <w:t>JCenter</w:t>
      </w:r>
      <w:proofErr w:type="spellEnd"/>
      <w:r w:rsidR="002E7518">
        <w:rPr>
          <w:lang w:val="en-US"/>
        </w:rPr>
        <w:t>, for instance i</w:t>
      </w:r>
      <w:r w:rsidR="003A67C5">
        <w:rPr>
          <w:lang w:val="en-US"/>
        </w:rPr>
        <w:t xml:space="preserve">n </w:t>
      </w:r>
      <w:r w:rsidR="002E7518">
        <w:rPr>
          <w:lang w:val="en-US"/>
        </w:rPr>
        <w:t xml:space="preserve">your </w:t>
      </w:r>
      <w:r w:rsidR="003A67C5">
        <w:rPr>
          <w:lang w:val="en-US"/>
        </w:rPr>
        <w:t xml:space="preserve">Maven </w:t>
      </w:r>
      <w:r w:rsidR="002E7518">
        <w:rPr>
          <w:lang w:val="en-US"/>
        </w:rPr>
        <w:t xml:space="preserve">POM </w:t>
      </w:r>
      <w:r w:rsidR="003A67C5">
        <w:rPr>
          <w:lang w:val="en-US"/>
        </w:rPr>
        <w:t xml:space="preserve">you </w:t>
      </w:r>
      <w:r w:rsidR="002E7518">
        <w:rPr>
          <w:lang w:val="en-US"/>
        </w:rPr>
        <w:t>must</w:t>
      </w:r>
      <w:r w:rsidR="003A67C5">
        <w:rPr>
          <w:lang w:val="en-US"/>
        </w:rPr>
        <w:t xml:space="preserve"> add s</w:t>
      </w:r>
      <w:r w:rsidR="002E7518">
        <w:rPr>
          <w:lang w:val="en-US"/>
        </w:rPr>
        <w:t>omething like (version can change)</w:t>
      </w:r>
      <w:r w:rsidR="003A67C5">
        <w:rPr>
          <w:lang w:val="en-US"/>
        </w:rPr>
        <w:t>:</w:t>
      </w:r>
    </w:p>
    <w:p w:rsidR="003A67C5" w:rsidRPr="005C3869" w:rsidRDefault="003A67C5" w:rsidP="005C3869">
      <w:pPr>
        <w:pStyle w:val="CdigoFuenteCar"/>
        <w:rPr>
          <w:szCs w:val="20"/>
        </w:rPr>
      </w:pPr>
      <w:r w:rsidRPr="005C3869">
        <w:rPr>
          <w:szCs w:val="20"/>
        </w:rPr>
        <w:t xml:space="preserve">  </w:t>
      </w:r>
      <w:r w:rsidR="005C3869" w:rsidRPr="005C3869">
        <w:t xml:space="preserve"> </w:t>
      </w:r>
      <w:r w:rsidRPr="005C3869">
        <w:rPr>
          <w:szCs w:val="20"/>
        </w:rPr>
        <w:t>&lt;dependency&gt;</w:t>
      </w:r>
    </w:p>
    <w:p w:rsidR="003A67C5" w:rsidRPr="005C3869" w:rsidRDefault="003A67C5" w:rsidP="005C3869">
      <w:pPr>
        <w:pStyle w:val="CdigoFuenteCar"/>
        <w:rPr>
          <w:szCs w:val="20"/>
        </w:rPr>
      </w:pPr>
      <w:r w:rsidRPr="005C3869">
        <w:rPr>
          <w:szCs w:val="20"/>
        </w:rPr>
        <w:t xml:space="preserve">      &lt;groupId&gt;</w:t>
      </w:r>
      <w:r w:rsidR="002E7518">
        <w:rPr>
          <w:szCs w:val="20"/>
        </w:rPr>
        <w:t>com.innowhere</w:t>
      </w:r>
      <w:r w:rsidRPr="005C3869">
        <w:rPr>
          <w:szCs w:val="20"/>
        </w:rPr>
        <w:t>&lt;/groupId&gt;</w:t>
      </w:r>
    </w:p>
    <w:p w:rsidR="003A67C5" w:rsidRPr="005C3869" w:rsidRDefault="003A67C5" w:rsidP="005C3869">
      <w:pPr>
        <w:pStyle w:val="CdigoFuenteCar"/>
        <w:rPr>
          <w:szCs w:val="20"/>
        </w:rPr>
      </w:pPr>
      <w:r w:rsidRPr="005C3869">
        <w:rPr>
          <w:szCs w:val="20"/>
        </w:rPr>
        <w:t xml:space="preserve">      &lt;artifactId&gt;jeplayer&lt;/artifactId&gt;</w:t>
      </w:r>
    </w:p>
    <w:p w:rsidR="003A67C5" w:rsidRPr="005C3869" w:rsidRDefault="00492626" w:rsidP="005C3869">
      <w:pPr>
        <w:pStyle w:val="CdigoFuenteCar"/>
        <w:rPr>
          <w:szCs w:val="20"/>
        </w:rPr>
      </w:pPr>
      <w:r>
        <w:rPr>
          <w:szCs w:val="20"/>
        </w:rPr>
        <w:t xml:space="preserve">      &lt;version&gt;</w:t>
      </w:r>
      <w:r w:rsidR="0099079D">
        <w:rPr>
          <w:szCs w:val="20"/>
        </w:rPr>
        <w:t>1</w:t>
      </w:r>
      <w:r>
        <w:rPr>
          <w:szCs w:val="20"/>
        </w:rPr>
        <w:t>.</w:t>
      </w:r>
      <w:r w:rsidR="002E7518">
        <w:rPr>
          <w:szCs w:val="20"/>
        </w:rPr>
        <w:t>2</w:t>
      </w:r>
      <w:r w:rsidR="003A67C5" w:rsidRPr="005C3869">
        <w:rPr>
          <w:szCs w:val="20"/>
        </w:rPr>
        <w:t>&lt;/version&gt;</w:t>
      </w:r>
    </w:p>
    <w:p w:rsidR="002E7518" w:rsidRDefault="003A67C5" w:rsidP="002E7518">
      <w:pPr>
        <w:pStyle w:val="CdigoFuenteCar"/>
        <w:rPr>
          <w:szCs w:val="20"/>
        </w:rPr>
      </w:pPr>
      <w:r w:rsidRPr="005C3869">
        <w:rPr>
          <w:szCs w:val="20"/>
        </w:rPr>
        <w:t xml:space="preserve">   &lt;/dependency&gt;</w:t>
      </w:r>
    </w:p>
    <w:p w:rsidR="006151CC" w:rsidRDefault="006151CC" w:rsidP="002E7518">
      <w:pPr>
        <w:rPr>
          <w:lang w:val="en-US"/>
        </w:rPr>
      </w:pPr>
      <w:r>
        <w:rPr>
          <w:lang w:val="en-US"/>
        </w:rPr>
        <w:t>If you do not use JTA you must add to your POM the JDBC driver dependency and if you require it, also the connection pool dependency.</w:t>
      </w:r>
    </w:p>
    <w:p w:rsidR="002E7518" w:rsidRDefault="002E7518" w:rsidP="002E7518">
      <w:pPr>
        <w:rPr>
          <w:lang w:val="en-US"/>
        </w:rPr>
      </w:pPr>
      <w:r>
        <w:rPr>
          <w:lang w:val="en-US"/>
        </w:rPr>
        <w:lastRenderedPageBreak/>
        <w:t>If you us</w:t>
      </w:r>
      <w:r w:rsidR="006151CC">
        <w:rPr>
          <w:lang w:val="en-US"/>
        </w:rPr>
        <w:t xml:space="preserve">e JTA capabilities of JEPLayer you may need more dependencies like JTA APIs and the JTA engine being used. For a complete example of </w:t>
      </w:r>
      <w:r w:rsidR="0088176A">
        <w:rPr>
          <w:lang w:val="en-US"/>
        </w:rPr>
        <w:t xml:space="preserve">a </w:t>
      </w:r>
      <w:r w:rsidR="006151CC">
        <w:rPr>
          <w:lang w:val="en-US"/>
        </w:rPr>
        <w:t xml:space="preserve">POM </w:t>
      </w:r>
      <w:r w:rsidR="0088176A">
        <w:rPr>
          <w:lang w:val="en-US"/>
        </w:rPr>
        <w:t xml:space="preserve">with JTA dependencies </w:t>
      </w:r>
      <w:r w:rsidR="006151CC">
        <w:rPr>
          <w:lang w:val="en-US"/>
        </w:rPr>
        <w:t>take a look to the POM file used in JEPLayer project</w:t>
      </w:r>
      <w:r w:rsidR="00323A82">
        <w:rPr>
          <w:lang w:val="en-US"/>
        </w:rPr>
        <w:t xml:space="preserve"> (JOTM and </w:t>
      </w:r>
      <w:proofErr w:type="spellStart"/>
      <w:r w:rsidR="00323A82">
        <w:rPr>
          <w:lang w:val="en-US"/>
        </w:rPr>
        <w:t>Atomikos</w:t>
      </w:r>
      <w:proofErr w:type="spellEnd"/>
      <w:r w:rsidR="00323A82">
        <w:rPr>
          <w:lang w:val="en-US"/>
        </w:rPr>
        <w:t xml:space="preserve"> </w:t>
      </w:r>
      <w:r w:rsidR="0088176A">
        <w:rPr>
          <w:lang w:val="en-US"/>
        </w:rPr>
        <w:t>are</w:t>
      </w:r>
      <w:r w:rsidR="00323A82">
        <w:rPr>
          <w:lang w:val="en-US"/>
        </w:rPr>
        <w:t xml:space="preserve"> used for testing)</w:t>
      </w:r>
      <w:r w:rsidR="006151CC">
        <w:rPr>
          <w:lang w:val="en-US"/>
        </w:rPr>
        <w:t>.</w:t>
      </w:r>
    </w:p>
    <w:p w:rsidR="002E7518" w:rsidRPr="002E7518" w:rsidRDefault="002E7518" w:rsidP="002E7518">
      <w:pPr>
        <w:pStyle w:val="CdigoFuenteCar"/>
        <w:ind w:left="0"/>
        <w:rPr>
          <w:szCs w:val="20"/>
          <w:lang w:val="en-US"/>
        </w:rPr>
      </w:pPr>
    </w:p>
    <w:p w:rsidR="009F0E05" w:rsidRPr="00AC22D6" w:rsidRDefault="00D37E8A" w:rsidP="00AC22D6">
      <w:pPr>
        <w:pStyle w:val="Ttulo1"/>
      </w:pPr>
      <w:bookmarkStart w:id="23" w:name="_Toc416963896"/>
      <w:r>
        <w:lastRenderedPageBreak/>
        <w:t>JEPLAYER</w:t>
      </w:r>
      <w:r w:rsidR="00EA1B1D" w:rsidRPr="00AC22D6">
        <w:t xml:space="preserve"> ARCHITECTURE</w:t>
      </w:r>
      <w:bookmarkEnd w:id="23"/>
    </w:p>
    <w:p w:rsidR="00CA12BE" w:rsidRPr="00AF4551" w:rsidRDefault="00EA1B1D" w:rsidP="00EC7250">
      <w:pPr>
        <w:pStyle w:val="Ttulo2"/>
      </w:pPr>
      <w:bookmarkStart w:id="24" w:name="_Toc416963897"/>
      <w:r w:rsidRPr="00AF4551">
        <w:t>PURE INTERFACE/IMPLEMENTATION PATTERN</w:t>
      </w:r>
      <w:bookmarkEnd w:id="24"/>
    </w:p>
    <w:p w:rsidR="00D37E8A" w:rsidRDefault="00D37E8A" w:rsidP="00CA12BE">
      <w:pPr>
        <w:rPr>
          <w:lang w:val="en-US"/>
        </w:rPr>
      </w:pPr>
      <w:r>
        <w:rPr>
          <w:lang w:val="en-US"/>
        </w:rPr>
        <w:t xml:space="preserve">JEPLayer is almost fully based on interfaces, only very few classes are public, the root class </w:t>
      </w:r>
      <w:r w:rsidRPr="00D37E8A">
        <w:rPr>
          <w:rStyle w:val="CdigoFuenteCarCar"/>
          <w:lang w:val="en-US"/>
        </w:rPr>
        <w:t>JEPLBoot</w:t>
      </w:r>
      <w:r w:rsidR="00B14BF8">
        <w:rPr>
          <w:rStyle w:val="CdigoFuenteCarCar"/>
          <w:lang w:val="en-US"/>
        </w:rPr>
        <w:t>Root</w:t>
      </w:r>
      <w:r>
        <w:rPr>
          <w:lang w:val="en-US"/>
        </w:rPr>
        <w:t xml:space="preserve"> </w:t>
      </w:r>
      <w:r w:rsidR="00B14BF8">
        <w:rPr>
          <w:lang w:val="en-US"/>
        </w:rPr>
        <w:t>is the factory f</w:t>
      </w:r>
      <w:r w:rsidR="00E54CFB">
        <w:rPr>
          <w:lang w:val="en-US"/>
        </w:rPr>
        <w:t>or</w:t>
      </w:r>
      <w:r>
        <w:rPr>
          <w:lang w:val="en-US"/>
        </w:rPr>
        <w:t xml:space="preserve"> </w:t>
      </w:r>
      <w:r w:rsidR="0053769F">
        <w:rPr>
          <w:lang w:val="en-US"/>
        </w:rPr>
        <w:t xml:space="preserve">all </w:t>
      </w:r>
      <w:r>
        <w:rPr>
          <w:lang w:val="en-US"/>
        </w:rPr>
        <w:t>utility objects of the framework, exposed to developers through interfaces</w:t>
      </w:r>
      <w:r w:rsidR="00B14BF8">
        <w:rPr>
          <w:lang w:val="en-US"/>
        </w:rPr>
        <w:t xml:space="preserve"> (excluding </w:t>
      </w:r>
      <w:r w:rsidR="00B14BF8" w:rsidRPr="00B14BF8">
        <w:rPr>
          <w:rStyle w:val="CdigoFuenteCarCar"/>
        </w:rPr>
        <w:t>JEPLException</w:t>
      </w:r>
      <w:r w:rsidR="00B14BF8">
        <w:rPr>
          <w:rStyle w:val="CdigoFuenteCarCar"/>
        </w:rPr>
        <w:t>)</w:t>
      </w:r>
      <w:r>
        <w:rPr>
          <w:lang w:val="en-US"/>
        </w:rPr>
        <w:t>.</w:t>
      </w:r>
    </w:p>
    <w:p w:rsidR="00D37E8A" w:rsidRDefault="00D6718D" w:rsidP="00D37E8A">
      <w:pPr>
        <w:rPr>
          <w:lang w:val="en-US"/>
        </w:rPr>
      </w:pPr>
      <w:r>
        <w:rPr>
          <w:lang w:val="en-US"/>
        </w:rPr>
        <w:t>I</w:t>
      </w:r>
      <w:r w:rsidR="00D37E8A">
        <w:rPr>
          <w:lang w:val="en-US"/>
        </w:rPr>
        <w:t>nterface based architecture avoids class inheritance as a way of extension of the framework for end users</w:t>
      </w:r>
      <w:r w:rsidR="00B14BF8">
        <w:rPr>
          <w:lang w:val="en-US"/>
        </w:rPr>
        <w:t>.</w:t>
      </w:r>
      <w:r w:rsidR="00D37E8A">
        <w:rPr>
          <w:lang w:val="en-US"/>
        </w:rPr>
        <w:t xml:space="preserve"> </w:t>
      </w:r>
      <w:r w:rsidR="00B14BF8">
        <w:rPr>
          <w:lang w:val="en-US"/>
        </w:rPr>
        <w:t>I</w:t>
      </w:r>
      <w:r w:rsidR="00D37E8A">
        <w:rPr>
          <w:lang w:val="en-US"/>
        </w:rPr>
        <w:t>nstead of class inheritance</w:t>
      </w:r>
      <w:r w:rsidR="00B14BF8">
        <w:rPr>
          <w:lang w:val="en-US"/>
        </w:rPr>
        <w:t>,</w:t>
      </w:r>
      <w:r w:rsidR="00D37E8A">
        <w:rPr>
          <w:lang w:val="en-US"/>
        </w:rPr>
        <w:t xml:space="preserve"> JEPLayer provides many hooks (listeners) as the standard way to extend and use the framework. Class inheritance is absolutely fine when you have complete control of the source code of the tree</w:t>
      </w:r>
      <w:r w:rsidR="00C237D8">
        <w:rPr>
          <w:lang w:val="en-US"/>
        </w:rPr>
        <w:t xml:space="preserve"> including base classes</w:t>
      </w:r>
      <w:r w:rsidR="00B14BF8">
        <w:rPr>
          <w:lang w:val="en-US"/>
        </w:rPr>
        <w:t xml:space="preserve"> and is extensively used inside JEPLayer</w:t>
      </w:r>
      <w:r w:rsidR="00D37E8A">
        <w:rPr>
          <w:lang w:val="en-US"/>
        </w:rPr>
        <w:t xml:space="preserve">, </w:t>
      </w:r>
      <w:r w:rsidR="00B14BF8">
        <w:rPr>
          <w:lang w:val="en-US"/>
        </w:rPr>
        <w:t>but is not a good idea in a public API to final users</w:t>
      </w:r>
      <w:r w:rsidR="00D37E8A">
        <w:rPr>
          <w:lang w:val="en-US"/>
        </w:rPr>
        <w:t>.</w:t>
      </w:r>
    </w:p>
    <w:p w:rsidR="00CA12BE" w:rsidRPr="00AF4551" w:rsidRDefault="00EA1B1D" w:rsidP="00EC7250">
      <w:pPr>
        <w:pStyle w:val="Ttulo2"/>
      </w:pPr>
      <w:bookmarkStart w:id="25" w:name="_Toc416963898"/>
      <w:r w:rsidRPr="00AF4551">
        <w:t>LAYERED ARCHITECTURE</w:t>
      </w:r>
      <w:bookmarkEnd w:id="25"/>
    </w:p>
    <w:p w:rsidR="00C237D8" w:rsidRDefault="00C237D8" w:rsidP="00CA12BE">
      <w:pPr>
        <w:rPr>
          <w:lang w:val="en-US"/>
        </w:rPr>
      </w:pPr>
      <w:r>
        <w:rPr>
          <w:lang w:val="en-US"/>
        </w:rPr>
        <w:t>JEPLayer</w:t>
      </w:r>
      <w:r w:rsidR="00CA12BE" w:rsidRPr="001515A5">
        <w:rPr>
          <w:lang w:val="en-US"/>
        </w:rPr>
        <w:t xml:space="preserve"> is constructed on top of the </w:t>
      </w:r>
      <w:r>
        <w:rPr>
          <w:lang w:val="en-US"/>
        </w:rPr>
        <w:t>JDBC</w:t>
      </w:r>
      <w:r w:rsidR="00CA12BE" w:rsidRPr="001515A5">
        <w:rPr>
          <w:lang w:val="en-US"/>
        </w:rPr>
        <w:t xml:space="preserve"> interfaces using a layer</w:t>
      </w:r>
      <w:r w:rsidR="00C335C1" w:rsidRPr="001515A5">
        <w:rPr>
          <w:lang w:val="en-US"/>
        </w:rPr>
        <w:t xml:space="preserve"> &amp; composition</w:t>
      </w:r>
      <w:r w:rsidR="00CA12BE" w:rsidRPr="001515A5">
        <w:rPr>
          <w:lang w:val="en-US"/>
        </w:rPr>
        <w:t xml:space="preserve"> approach</w:t>
      </w:r>
      <w:r w:rsidR="00C335C1" w:rsidRPr="001515A5">
        <w:rPr>
          <w:lang w:val="en-US"/>
        </w:rPr>
        <w:t xml:space="preserve">. </w:t>
      </w:r>
      <w:r>
        <w:rPr>
          <w:lang w:val="en-US"/>
        </w:rPr>
        <w:t xml:space="preserve">For instance a </w:t>
      </w:r>
      <w:r w:rsidRPr="00C237D8">
        <w:rPr>
          <w:rStyle w:val="CdigoFuenteCarCar"/>
          <w:lang w:val="en-US"/>
        </w:rPr>
        <w:t>JEPLDataSource</w:t>
      </w:r>
      <w:r>
        <w:rPr>
          <w:lang w:val="en-US"/>
        </w:rPr>
        <w:t xml:space="preserve"> object wraps and contains an attribute containing the standard </w:t>
      </w:r>
      <w:r w:rsidRPr="003A67C5">
        <w:rPr>
          <w:rStyle w:val="CdigoFuenteCarCar"/>
          <w:lang w:val="en-US"/>
        </w:rPr>
        <w:t>javax.sql.DataSource</w:t>
      </w:r>
      <w:r>
        <w:rPr>
          <w:lang w:val="en-US"/>
        </w:rPr>
        <w:t xml:space="preserve"> object. You can ever obtain the wrapped </w:t>
      </w:r>
      <w:r w:rsidRPr="003A67C5">
        <w:rPr>
          <w:rStyle w:val="CdigoFuenteCarCar"/>
          <w:lang w:val="en-US"/>
        </w:rPr>
        <w:t>DataSource</w:t>
      </w:r>
      <w:r>
        <w:rPr>
          <w:lang w:val="en-US"/>
        </w:rPr>
        <w:t xml:space="preserve"> calling </w:t>
      </w:r>
      <w:r w:rsidRPr="00C237D8">
        <w:rPr>
          <w:rStyle w:val="CdigoFuenteCarCar"/>
          <w:lang w:val="en-US"/>
        </w:rPr>
        <w:t>JEPLDataSource</w:t>
      </w:r>
      <w:r>
        <w:rPr>
          <w:rStyle w:val="CdigoFuenteCarCar"/>
          <w:lang w:val="en-US"/>
        </w:rPr>
        <w:t>.getDataSource().</w:t>
      </w:r>
      <w:r>
        <w:rPr>
          <w:lang w:val="en-US"/>
        </w:rPr>
        <w:t xml:space="preserve"> The same pattern is applied to any other JDBC interface, </w:t>
      </w:r>
      <w:r w:rsidR="00B14BF8">
        <w:rPr>
          <w:lang w:val="en-US"/>
        </w:rPr>
        <w:t xml:space="preserve">that is </w:t>
      </w:r>
      <w:r>
        <w:rPr>
          <w:lang w:val="en-US"/>
        </w:rPr>
        <w:t xml:space="preserve">most of JDBC interfaces have a corresponding JEPLayer wrapping interface with the pattern </w:t>
      </w:r>
      <w:r w:rsidRPr="00C237D8">
        <w:rPr>
          <w:rStyle w:val="CdigoFuenteCarCar"/>
          <w:lang w:val="en-US"/>
        </w:rPr>
        <w:t>JEPL</w:t>
      </w:r>
      <w:r w:rsidRPr="00C237D8">
        <w:rPr>
          <w:rStyle w:val="CdigoFuenteCarCar"/>
          <w:i/>
          <w:lang w:val="en-US"/>
        </w:rPr>
        <w:t>NameOfJDBCInterface</w:t>
      </w:r>
      <w:r>
        <w:rPr>
          <w:lang w:val="en-US"/>
        </w:rPr>
        <w:t xml:space="preserve"> and the wrapped object can be obtained calling </w:t>
      </w:r>
      <w:r w:rsidRPr="00C237D8">
        <w:rPr>
          <w:rStyle w:val="CdigoFuenteCarCar"/>
          <w:lang w:val="en-US"/>
        </w:rPr>
        <w:t>JEPL</w:t>
      </w:r>
      <w:r w:rsidRPr="00C237D8">
        <w:rPr>
          <w:rStyle w:val="CdigoFuenteCarCar"/>
          <w:i/>
          <w:lang w:val="en-US"/>
        </w:rPr>
        <w:t>NameOfJDBCInterface</w:t>
      </w:r>
      <w:r w:rsidR="00375973">
        <w:rPr>
          <w:rStyle w:val="CdigoFuenteCarCar"/>
          <w:i/>
          <w:lang w:val="en-US"/>
        </w:rPr>
        <w:t>.</w:t>
      </w:r>
      <w:r w:rsidR="00375973" w:rsidRPr="00375973">
        <w:rPr>
          <w:rStyle w:val="CdigoFuenteCarCar"/>
          <w:lang w:val="en-US"/>
        </w:rPr>
        <w:t>get</w:t>
      </w:r>
      <w:r w:rsidR="00375973" w:rsidRPr="00C237D8">
        <w:rPr>
          <w:rStyle w:val="CdigoFuenteCarCar"/>
          <w:i/>
          <w:lang w:val="en-US"/>
        </w:rPr>
        <w:t>NameOfJDBCInterface</w:t>
      </w:r>
      <w:r w:rsidR="00375973">
        <w:rPr>
          <w:rStyle w:val="CdigoFuenteCarCar"/>
          <w:i/>
          <w:lang w:val="en-US"/>
        </w:rPr>
        <w:t>()</w:t>
      </w:r>
      <w:r w:rsidR="00375973">
        <w:rPr>
          <w:lang w:val="en-US"/>
        </w:rPr>
        <w:t xml:space="preserve"> when required;</w:t>
      </w:r>
      <w:r>
        <w:rPr>
          <w:lang w:val="en-US"/>
        </w:rPr>
        <w:t xml:space="preserve"> for instance </w:t>
      </w:r>
      <w:r w:rsidRPr="003A67C5">
        <w:rPr>
          <w:rStyle w:val="CdigoFuenteCarCar"/>
          <w:lang w:val="en-US"/>
        </w:rPr>
        <w:t>Connection</w:t>
      </w:r>
      <w:r>
        <w:rPr>
          <w:lang w:val="en-US"/>
        </w:rPr>
        <w:t xml:space="preserve"> is wrapped by </w:t>
      </w:r>
      <w:r w:rsidRPr="003A67C5">
        <w:rPr>
          <w:rStyle w:val="CdigoFuenteCarCar"/>
          <w:lang w:val="en-US"/>
        </w:rPr>
        <w:t>JEPLConnection</w:t>
      </w:r>
      <w:r>
        <w:rPr>
          <w:lang w:val="en-US"/>
        </w:rPr>
        <w:t xml:space="preserve"> </w:t>
      </w:r>
      <w:r w:rsidR="00375973">
        <w:rPr>
          <w:lang w:val="en-US"/>
        </w:rPr>
        <w:t xml:space="preserve">which contains a method </w:t>
      </w:r>
      <w:r w:rsidR="00375973" w:rsidRPr="003A67C5">
        <w:rPr>
          <w:rStyle w:val="CdigoFuenteCarCar"/>
          <w:lang w:val="en-US"/>
        </w:rPr>
        <w:t>JEPLConnection.getConnection()</w:t>
      </w:r>
      <w:r w:rsidR="00375973">
        <w:rPr>
          <w:lang w:val="en-US"/>
        </w:rPr>
        <w:t xml:space="preserve"> </w:t>
      </w:r>
      <w:r>
        <w:rPr>
          <w:lang w:val="en-US"/>
        </w:rPr>
        <w:t xml:space="preserve">and so on. </w:t>
      </w:r>
    </w:p>
    <w:p w:rsidR="00375973" w:rsidRDefault="00375973" w:rsidP="00CA12BE">
      <w:pPr>
        <w:rPr>
          <w:lang w:val="en-US"/>
        </w:rPr>
      </w:pPr>
      <w:r>
        <w:rPr>
          <w:lang w:val="en-US"/>
        </w:rPr>
        <w:t xml:space="preserve">All of JEPLayer interfaces and classes start with </w:t>
      </w:r>
      <w:r w:rsidRPr="00B14BF8">
        <w:rPr>
          <w:rStyle w:val="CdigoFuenteCarCar"/>
        </w:rPr>
        <w:t>JEPL</w:t>
      </w:r>
      <w:r>
        <w:rPr>
          <w:lang w:val="en-US"/>
        </w:rPr>
        <w:t xml:space="preserve"> prefix.</w:t>
      </w:r>
    </w:p>
    <w:p w:rsidR="002064D0" w:rsidRDefault="008531CF" w:rsidP="002064D0">
      <w:pPr>
        <w:pStyle w:val="Ttulo2"/>
        <w:rPr>
          <w:lang w:val="en-US"/>
        </w:rPr>
      </w:pPr>
      <w:bookmarkStart w:id="26" w:name="_Toc416963899"/>
      <w:r w:rsidRPr="008531CF">
        <w:rPr>
          <w:lang w:val="en-US"/>
        </w:rPr>
        <w:t>DATA ACCESS LAYERS (DAL) AND DATA ACCESS OBJECTS (DAO)</w:t>
      </w:r>
      <w:bookmarkEnd w:id="26"/>
    </w:p>
    <w:p w:rsidR="00661268" w:rsidRDefault="00661268" w:rsidP="00661268">
      <w:pPr>
        <w:rPr>
          <w:lang w:val="en-US"/>
        </w:rPr>
      </w:pPr>
      <w:r>
        <w:rPr>
          <w:lang w:val="en-US"/>
        </w:rPr>
        <w:t>JEPLayer has two levels of database access, Data Access Layer (DAL) and Data Access Object (DAO).</w:t>
      </w:r>
    </w:p>
    <w:p w:rsidR="00661268" w:rsidRDefault="00661268" w:rsidP="00661268">
      <w:pPr>
        <w:pStyle w:val="Ttulo3"/>
        <w:rPr>
          <w:lang w:val="en-US"/>
        </w:rPr>
      </w:pPr>
      <w:bookmarkStart w:id="27" w:name="_Toc416963900"/>
      <w:r>
        <w:rPr>
          <w:lang w:val="en-US"/>
        </w:rPr>
        <w:t>Data Access Layer (DAL)</w:t>
      </w:r>
      <w:bookmarkEnd w:id="27"/>
    </w:p>
    <w:p w:rsidR="00661268" w:rsidRDefault="00D6718D" w:rsidP="00CA12BE">
      <w:pPr>
        <w:rPr>
          <w:lang w:val="en-US"/>
        </w:rPr>
      </w:pPr>
      <w:r>
        <w:rPr>
          <w:lang w:val="en-US"/>
        </w:rPr>
        <w:t>In</w:t>
      </w:r>
      <w:r w:rsidR="00661268">
        <w:rPr>
          <w:lang w:val="en-US"/>
        </w:rPr>
        <w:t xml:space="preserve"> this lower level, represented by </w:t>
      </w:r>
      <w:r w:rsidR="00661268" w:rsidRPr="00661268">
        <w:rPr>
          <w:rStyle w:val="CdigoFuenteCarCar"/>
          <w:lang w:val="en-US"/>
        </w:rPr>
        <w:t>JEPLDAL</w:t>
      </w:r>
      <w:r w:rsidR="00661268">
        <w:rPr>
          <w:lang w:val="en-US"/>
        </w:rPr>
        <w:t xml:space="preserve"> interface, you can access your database in a generic way, that is, DAL APIs are not designed to provide </w:t>
      </w:r>
      <w:r w:rsidR="000A2938">
        <w:rPr>
          <w:lang w:val="en-US"/>
        </w:rPr>
        <w:t xml:space="preserve">utilities to create and fill POJOs of </w:t>
      </w:r>
      <w:r w:rsidR="00B14BF8">
        <w:rPr>
          <w:lang w:val="en-US"/>
        </w:rPr>
        <w:t>your object</w:t>
      </w:r>
      <w:r w:rsidR="000A2938">
        <w:rPr>
          <w:lang w:val="en-US"/>
        </w:rPr>
        <w:t xml:space="preserve"> data model. </w:t>
      </w:r>
    </w:p>
    <w:p w:rsidR="000A2938" w:rsidRDefault="000A2938" w:rsidP="00CA12BE">
      <w:pPr>
        <w:rPr>
          <w:lang w:val="en-US"/>
        </w:rPr>
      </w:pPr>
      <w:r>
        <w:rPr>
          <w:lang w:val="en-US"/>
        </w:rPr>
        <w:t>You can see DAL API as a higher level JDBC API.</w:t>
      </w:r>
    </w:p>
    <w:p w:rsidR="000A2938" w:rsidRDefault="000A2938" w:rsidP="000A2938">
      <w:pPr>
        <w:pStyle w:val="Ttulo3"/>
        <w:rPr>
          <w:lang w:val="en-US"/>
        </w:rPr>
      </w:pPr>
      <w:bookmarkStart w:id="28" w:name="_Toc416963901"/>
      <w:r>
        <w:rPr>
          <w:lang w:val="en-US"/>
        </w:rPr>
        <w:t>Data Access Object (DAO)</w:t>
      </w:r>
      <w:bookmarkEnd w:id="28"/>
    </w:p>
    <w:p w:rsidR="000A2938" w:rsidRDefault="000A2938" w:rsidP="000A2938">
      <w:pPr>
        <w:rPr>
          <w:lang w:val="en-US"/>
        </w:rPr>
      </w:pPr>
      <w:r>
        <w:rPr>
          <w:lang w:val="en-US"/>
        </w:rPr>
        <w:t xml:space="preserve">This level, represented by </w:t>
      </w:r>
      <w:r w:rsidRPr="00661268">
        <w:rPr>
          <w:rStyle w:val="CdigoFuenteCarCar"/>
          <w:lang w:val="en-US"/>
        </w:rPr>
        <w:t>JEPLDA</w:t>
      </w:r>
      <w:r>
        <w:rPr>
          <w:rStyle w:val="CdigoFuenteCarCar"/>
          <w:lang w:val="en-US"/>
        </w:rPr>
        <w:t>O</w:t>
      </w:r>
      <w:r>
        <w:rPr>
          <w:lang w:val="en-US"/>
        </w:rPr>
        <w:t xml:space="preserve"> interface</w:t>
      </w:r>
      <w:r w:rsidR="00B14BF8">
        <w:rPr>
          <w:lang w:val="en-US"/>
        </w:rPr>
        <w:t xml:space="preserve"> and extending </w:t>
      </w:r>
      <w:r w:rsidR="00B14BF8" w:rsidRPr="00661268">
        <w:rPr>
          <w:rStyle w:val="CdigoFuenteCarCar"/>
          <w:lang w:val="en-US"/>
        </w:rPr>
        <w:t>JEPLDAL</w:t>
      </w:r>
      <w:r>
        <w:rPr>
          <w:lang w:val="en-US"/>
        </w:rPr>
        <w:t>, can be used to create and fill POJOs of a</w:t>
      </w:r>
      <w:r w:rsidR="00781E87">
        <w:rPr>
          <w:lang w:val="en-US"/>
        </w:rPr>
        <w:t>n object</w:t>
      </w:r>
      <w:r>
        <w:rPr>
          <w:lang w:val="en-US"/>
        </w:rPr>
        <w:t xml:space="preserve"> data model, that is, DAO APIs </w:t>
      </w:r>
      <w:r w:rsidR="00781E87">
        <w:rPr>
          <w:lang w:val="en-US"/>
        </w:rPr>
        <w:t>are</w:t>
      </w:r>
      <w:r>
        <w:rPr>
          <w:lang w:val="en-US"/>
        </w:rPr>
        <w:t xml:space="preserve"> the Object Relational Mapping (ORM) </w:t>
      </w:r>
      <w:r w:rsidR="00781E87">
        <w:rPr>
          <w:lang w:val="en-US"/>
        </w:rPr>
        <w:t>level</w:t>
      </w:r>
      <w:r>
        <w:rPr>
          <w:lang w:val="en-US"/>
        </w:rPr>
        <w:t xml:space="preserve"> of JEPLayer. </w:t>
      </w:r>
    </w:p>
    <w:p w:rsidR="000A2938" w:rsidRDefault="000A2938" w:rsidP="000A2938">
      <w:pPr>
        <w:rPr>
          <w:lang w:val="en-US"/>
        </w:rPr>
      </w:pPr>
      <w:r>
        <w:rPr>
          <w:lang w:val="en-US"/>
        </w:rPr>
        <w:t xml:space="preserve">You can see </w:t>
      </w:r>
      <w:r w:rsidR="00781E87">
        <w:rPr>
          <w:lang w:val="en-US"/>
        </w:rPr>
        <w:t>JEPLayer</w:t>
      </w:r>
      <w:r>
        <w:rPr>
          <w:lang w:val="en-US"/>
        </w:rPr>
        <w:t xml:space="preserve"> DAO API as a lower level API of your favorite ORM providing transparent persistence (</w:t>
      </w:r>
      <w:r w:rsidR="00781E87">
        <w:rPr>
          <w:lang w:val="en-US"/>
        </w:rPr>
        <w:t xml:space="preserve">Hibernate, </w:t>
      </w:r>
      <w:r>
        <w:rPr>
          <w:lang w:val="en-US"/>
        </w:rPr>
        <w:t>JPA, JDO…).</w:t>
      </w:r>
    </w:p>
    <w:p w:rsidR="00796560" w:rsidRPr="00AF4551" w:rsidRDefault="00EA1B1D" w:rsidP="00EC7250">
      <w:pPr>
        <w:pStyle w:val="Ttulo2"/>
      </w:pPr>
      <w:bookmarkStart w:id="29" w:name="_Toc416963902"/>
      <w:r w:rsidRPr="00AF4551">
        <w:t>PACKAGES</w:t>
      </w:r>
      <w:bookmarkEnd w:id="29"/>
    </w:p>
    <w:p w:rsidR="00375973" w:rsidRPr="001515A5" w:rsidRDefault="00375973" w:rsidP="00375973">
      <w:pPr>
        <w:rPr>
          <w:lang w:val="en-US"/>
        </w:rPr>
      </w:pPr>
      <w:r>
        <w:rPr>
          <w:lang w:val="en-US"/>
        </w:rPr>
        <w:lastRenderedPageBreak/>
        <w:t xml:space="preserve">All public classes and interfaces are inside the package:  </w:t>
      </w:r>
      <w:r w:rsidRPr="00375973">
        <w:rPr>
          <w:rStyle w:val="CdigoFuenteCarCar"/>
          <w:lang w:val="en-US"/>
        </w:rPr>
        <w:t>jepl</w:t>
      </w:r>
    </w:p>
    <w:p w:rsidR="00375973" w:rsidRDefault="00375973" w:rsidP="00EA2498">
      <w:pPr>
        <w:rPr>
          <w:lang w:val="en-US"/>
        </w:rPr>
      </w:pPr>
      <w:r>
        <w:rPr>
          <w:lang w:val="en-US"/>
        </w:rPr>
        <w:t xml:space="preserve">Implementation </w:t>
      </w:r>
      <w:r w:rsidR="00D6718D">
        <w:rPr>
          <w:lang w:val="en-US"/>
        </w:rPr>
        <w:t xml:space="preserve">of </w:t>
      </w:r>
      <w:r>
        <w:rPr>
          <w:lang w:val="en-US"/>
        </w:rPr>
        <w:t xml:space="preserve">non-public classes are located in: </w:t>
      </w:r>
      <w:r w:rsidRPr="003A67C5">
        <w:rPr>
          <w:rStyle w:val="CdigoFuenteCarCar"/>
          <w:lang w:val="en-US"/>
        </w:rPr>
        <w:t>jepl.impl</w:t>
      </w:r>
    </w:p>
    <w:p w:rsidR="00E87BC3" w:rsidRDefault="00375973" w:rsidP="00E87BC3">
      <w:pPr>
        <w:pStyle w:val="Ttulo2"/>
      </w:pPr>
      <w:bookmarkStart w:id="30" w:name="_Toc416963903"/>
      <w:r>
        <w:t xml:space="preserve">PERFORMANCE AND </w:t>
      </w:r>
      <w:r w:rsidR="00A61784">
        <w:t>SECURITY</w:t>
      </w:r>
      <w:bookmarkEnd w:id="30"/>
    </w:p>
    <w:p w:rsidR="000E605D" w:rsidRDefault="000E605D" w:rsidP="000E605D">
      <w:pPr>
        <w:pStyle w:val="Ttulo3"/>
      </w:pPr>
      <w:bookmarkStart w:id="31" w:name="_Toc416963904"/>
      <w:r>
        <w:t>Performance</w:t>
      </w:r>
      <w:bookmarkEnd w:id="31"/>
    </w:p>
    <w:p w:rsidR="00375973" w:rsidRDefault="00375973" w:rsidP="00E87BC3">
      <w:r>
        <w:t xml:space="preserve">JEPLayer is a thin layer on top of JDBC and the performance penalty due to the library is minimum or none compared with custom made equivalent JDBC code. Furthermore, JEPLayer ever uses </w:t>
      </w:r>
      <w:r w:rsidRPr="00375973">
        <w:rPr>
          <w:rStyle w:val="CdigoFuenteCarCar"/>
          <w:lang w:val="en-US"/>
        </w:rPr>
        <w:t>PreparedStatement</w:t>
      </w:r>
      <w:r>
        <w:t xml:space="preserve"> these objects are automatically cached and reused when the SQL sentence being used is the same, this caching can save around 15% of processing time in tests performed against </w:t>
      </w:r>
      <w:proofErr w:type="spellStart"/>
      <w:r>
        <w:t>MySQL</w:t>
      </w:r>
      <w:proofErr w:type="spellEnd"/>
      <w:r w:rsidR="00D6718D">
        <w:t xml:space="preserve"> when the same SQL statements are executed frequently</w:t>
      </w:r>
      <w:r>
        <w:t>.</w:t>
      </w:r>
    </w:p>
    <w:p w:rsidR="00375973" w:rsidRDefault="003B0540" w:rsidP="00E87BC3">
      <w:r>
        <w:t xml:space="preserve">JEPLayer is designed to be used in a multithread environment with almost no synchronized code. </w:t>
      </w:r>
      <w:r w:rsidR="00781E87">
        <w:t>In fact s</w:t>
      </w:r>
      <w:r>
        <w:t xml:space="preserve">ynchronized code is </w:t>
      </w:r>
      <w:r w:rsidR="00781E87">
        <w:t xml:space="preserve">only </w:t>
      </w:r>
      <w:r>
        <w:t xml:space="preserve">defined in </w:t>
      </w:r>
      <w:r w:rsidRPr="003A67C5">
        <w:rPr>
          <w:rStyle w:val="CdigoFuenteCarCar"/>
          <w:lang w:val="en-US"/>
        </w:rPr>
        <w:t>JEPLUserData</w:t>
      </w:r>
      <w:r>
        <w:t xml:space="preserve"> </w:t>
      </w:r>
      <w:r w:rsidR="00781E87">
        <w:t xml:space="preserve">methods of ready to be </w:t>
      </w:r>
      <w:r>
        <w:t>singleton objects</w:t>
      </w:r>
      <w:r w:rsidR="00781E87">
        <w:t xml:space="preserve"> (</w:t>
      </w:r>
      <w:proofErr w:type="spellStart"/>
      <w:r w:rsidR="00781E87" w:rsidRPr="00781E87">
        <w:rPr>
          <w:rStyle w:val="CdigoFuenteCarCar"/>
        </w:rPr>
        <w:t>JEPLBoot</w:t>
      </w:r>
      <w:proofErr w:type="spellEnd"/>
      <w:r w:rsidR="00781E87">
        <w:t xml:space="preserve">, </w:t>
      </w:r>
      <w:r w:rsidR="00781E87" w:rsidRPr="00781E87">
        <w:rPr>
          <w:rStyle w:val="CdigoFuenteCarCar"/>
        </w:rPr>
        <w:t>JEPLDataSource</w:t>
      </w:r>
      <w:r w:rsidR="00781E87">
        <w:t xml:space="preserve">, </w:t>
      </w:r>
      <w:r w:rsidR="00781E87" w:rsidRPr="00781E87">
        <w:rPr>
          <w:rStyle w:val="CdigoFuenteCarCar"/>
        </w:rPr>
        <w:t>JEPLDAL</w:t>
      </w:r>
      <w:r w:rsidR="00781E87">
        <w:t xml:space="preserve"> and </w:t>
      </w:r>
      <w:r w:rsidR="00781E87" w:rsidRPr="00781E87">
        <w:rPr>
          <w:rStyle w:val="CdigoFuenteCarCar"/>
        </w:rPr>
        <w:t>JEPLDAO</w:t>
      </w:r>
      <w:r w:rsidR="00781E87">
        <w:t xml:space="preserve"> objects)</w:t>
      </w:r>
      <w:r>
        <w:t>, if you are not using these methods</w:t>
      </w:r>
      <w:r w:rsidR="00781E87">
        <w:t xml:space="preserve"> in these objects</w:t>
      </w:r>
      <w:r>
        <w:t xml:space="preserve">, there </w:t>
      </w:r>
      <w:r w:rsidR="000E605D">
        <w:t>are no synchronized methods</w:t>
      </w:r>
      <w:r>
        <w:t xml:space="preserve">. The only </w:t>
      </w:r>
      <w:proofErr w:type="spellStart"/>
      <w:r>
        <w:t>significative</w:t>
      </w:r>
      <w:proofErr w:type="spellEnd"/>
      <w:r>
        <w:t xml:space="preserve"> shared registr</w:t>
      </w:r>
      <w:r w:rsidR="00781E87">
        <w:t xml:space="preserve">ies </w:t>
      </w:r>
      <w:r>
        <w:t>managed by JEPLayer</w:t>
      </w:r>
      <w:r w:rsidR="00781E87">
        <w:t xml:space="preserve"> are</w:t>
      </w:r>
      <w:r>
        <w:t xml:space="preserve"> </w:t>
      </w:r>
      <w:r w:rsidR="00781E87">
        <w:t>some</w:t>
      </w:r>
      <w:r>
        <w:t xml:space="preserve"> </w:t>
      </w:r>
      <w:r w:rsidRPr="003A67C5">
        <w:rPr>
          <w:rStyle w:val="CdigoFuenteCarCar"/>
          <w:lang w:val="en-US"/>
        </w:rPr>
        <w:t>ThreadLocal</w:t>
      </w:r>
      <w:r>
        <w:t xml:space="preserve"> object</w:t>
      </w:r>
      <w:r w:rsidR="00781E87">
        <w:t>s for instance</w:t>
      </w:r>
      <w:r>
        <w:t xml:space="preserve"> containing the current </w:t>
      </w:r>
      <w:r w:rsidRPr="00D6718D">
        <w:rPr>
          <w:rStyle w:val="CdigoFuenteCarCar"/>
        </w:rPr>
        <w:t>Connection</w:t>
      </w:r>
      <w:r>
        <w:t xml:space="preserve"> associated to the thread. Of course JEPLayer uses the connection pooling provided by </w:t>
      </w:r>
      <w:r w:rsidR="00781E87">
        <w:t xml:space="preserve">your </w:t>
      </w:r>
      <w:r w:rsidRPr="003B0540">
        <w:rPr>
          <w:rStyle w:val="CdigoFuenteCarCar"/>
          <w:lang w:val="en-US"/>
        </w:rPr>
        <w:t>DataSource</w:t>
      </w:r>
      <w:r w:rsidR="00781E87">
        <w:t xml:space="preserve"> (JEPLayer supposes your </w:t>
      </w:r>
      <w:r w:rsidR="00781E87" w:rsidRPr="003B0540">
        <w:rPr>
          <w:rStyle w:val="CdigoFuenteCarCar"/>
          <w:lang w:val="en-US"/>
        </w:rPr>
        <w:t>DataSource</w:t>
      </w:r>
      <w:r w:rsidR="00781E87">
        <w:t xml:space="preserve"> is a connection pool),</w:t>
      </w:r>
      <w:r>
        <w:t xml:space="preserve"> the performance of this pool depends on the pool framework or database driver used, JEPLayer does not provide a </w:t>
      </w:r>
      <w:r w:rsidRPr="003A67C5">
        <w:rPr>
          <w:rStyle w:val="CdigoFuenteCarCar"/>
          <w:lang w:val="en-US"/>
        </w:rPr>
        <w:t>DataSource</w:t>
      </w:r>
      <w:r>
        <w:t xml:space="preserve"> pool.</w:t>
      </w:r>
    </w:p>
    <w:p w:rsidR="000E605D" w:rsidRDefault="000E605D" w:rsidP="000E605D">
      <w:pPr>
        <w:pStyle w:val="Ttulo3"/>
      </w:pPr>
      <w:bookmarkStart w:id="32" w:name="_Toc416963905"/>
      <w:r>
        <w:t>Security</w:t>
      </w:r>
      <w:bookmarkEnd w:id="32"/>
    </w:p>
    <w:p w:rsidR="00375973" w:rsidRDefault="003B0540" w:rsidP="00E87BC3">
      <w:r>
        <w:t xml:space="preserve">Regarding to security, JEPLayer ever uses </w:t>
      </w:r>
      <w:r w:rsidRPr="00375973">
        <w:rPr>
          <w:rStyle w:val="CdigoFuenteCarCar"/>
          <w:lang w:val="en-US"/>
        </w:rPr>
        <w:t>PreparedStatement</w:t>
      </w:r>
      <w:r>
        <w:t xml:space="preserve"> objects to avoid</w:t>
      </w:r>
      <w:r w:rsidR="00997F53">
        <w:t xml:space="preserve"> malicious</w:t>
      </w:r>
      <w:r>
        <w:t xml:space="preserve"> SQL injection</w:t>
      </w:r>
      <w:r w:rsidR="00997F53">
        <w:t xml:space="preserve"> through parameters provided by end users</w:t>
      </w:r>
      <w:r w:rsidR="00997F53">
        <w:rPr>
          <w:rStyle w:val="Refdenotaalpie"/>
        </w:rPr>
        <w:footnoteReference w:id="5"/>
      </w:r>
      <w:r>
        <w:t>.</w:t>
      </w:r>
    </w:p>
    <w:p w:rsidR="003B0540" w:rsidRDefault="003B0540" w:rsidP="00E87BC3"/>
    <w:p w:rsidR="00907389" w:rsidRPr="00AC22D6" w:rsidRDefault="00EA1B1D" w:rsidP="00AC22D6">
      <w:pPr>
        <w:pStyle w:val="Ttulo1"/>
      </w:pPr>
      <w:bookmarkStart w:id="33" w:name="_Toc416963906"/>
      <w:r w:rsidRPr="00AC22D6">
        <w:lastRenderedPageBreak/>
        <w:t xml:space="preserve">DEVELOPMENT </w:t>
      </w:r>
      <w:r w:rsidR="000A2938">
        <w:t>WITH JEPLAYER</w:t>
      </w:r>
      <w:bookmarkEnd w:id="33"/>
    </w:p>
    <w:p w:rsidR="00BC3184" w:rsidRPr="00AF4551" w:rsidRDefault="00B10C13" w:rsidP="00EC7250">
      <w:pPr>
        <w:pStyle w:val="Ttulo2"/>
      </w:pPr>
      <w:bookmarkStart w:id="34" w:name="_Ref266722280"/>
      <w:bookmarkStart w:id="35" w:name="_Toc416963907"/>
      <w:r>
        <w:t>CREATING A DATABASE MODEL</w:t>
      </w:r>
      <w:bookmarkEnd w:id="34"/>
      <w:bookmarkEnd w:id="35"/>
    </w:p>
    <w:p w:rsidR="00B10C13" w:rsidRDefault="00B10C13" w:rsidP="00A761F0">
      <w:pPr>
        <w:rPr>
          <w:lang w:val="en-US"/>
        </w:rPr>
      </w:pPr>
      <w:r>
        <w:rPr>
          <w:lang w:val="en-US"/>
        </w:rPr>
        <w:t xml:space="preserve">In the following examples we are going to use a simple (well not so simple) database example to show JEPLayer capabilities, </w:t>
      </w:r>
      <w:r w:rsidR="00D6718D">
        <w:rPr>
          <w:lang w:val="en-US"/>
        </w:rPr>
        <w:t>first of all</w:t>
      </w:r>
      <w:r>
        <w:rPr>
          <w:lang w:val="en-US"/>
        </w:rPr>
        <w:t xml:space="preserve"> we are going to create our DB schema programmatically with JEPLayer, this code is the first example of DAL-like access to the DB.</w:t>
      </w:r>
    </w:p>
    <w:p w:rsidR="00B10C13" w:rsidRDefault="00B10C13" w:rsidP="00A761F0">
      <w:pPr>
        <w:rPr>
          <w:lang w:val="en-US"/>
        </w:rPr>
      </w:pPr>
      <w:r>
        <w:rPr>
          <w:lang w:val="en-US"/>
        </w:rPr>
        <w:t xml:space="preserve">Previously we have </w:t>
      </w:r>
      <w:r w:rsidR="00D6718D">
        <w:rPr>
          <w:lang w:val="en-US"/>
        </w:rPr>
        <w:t>set up</w:t>
      </w:r>
      <w:r>
        <w:rPr>
          <w:lang w:val="en-US"/>
        </w:rPr>
        <w:t xml:space="preserve"> a </w:t>
      </w:r>
      <w:proofErr w:type="spellStart"/>
      <w:r>
        <w:rPr>
          <w:lang w:val="en-US"/>
        </w:rPr>
        <w:t>MySQL</w:t>
      </w:r>
      <w:proofErr w:type="spellEnd"/>
      <w:r>
        <w:rPr>
          <w:lang w:val="en-US"/>
        </w:rPr>
        <w:t xml:space="preserve"> 5 database and added the JDBC driver to the </w:t>
      </w:r>
      <w:proofErr w:type="spellStart"/>
      <w:r>
        <w:rPr>
          <w:lang w:val="en-US"/>
        </w:rPr>
        <w:t>classpath</w:t>
      </w:r>
      <w:proofErr w:type="spellEnd"/>
      <w:r w:rsidR="00D6718D">
        <w:rPr>
          <w:lang w:val="en-US"/>
        </w:rPr>
        <w:t xml:space="preserve">, JEPLayer is database agnostic but in these examples </w:t>
      </w:r>
      <w:proofErr w:type="spellStart"/>
      <w:r w:rsidR="00D6718D">
        <w:rPr>
          <w:lang w:val="en-US"/>
        </w:rPr>
        <w:t>MySQL</w:t>
      </w:r>
      <w:proofErr w:type="spellEnd"/>
      <w:r w:rsidR="00D6718D">
        <w:rPr>
          <w:lang w:val="en-US"/>
        </w:rPr>
        <w:t xml:space="preserve"> </w:t>
      </w:r>
      <w:r w:rsidR="006A280A">
        <w:rPr>
          <w:lang w:val="en-US"/>
        </w:rPr>
        <w:t xml:space="preserve">and </w:t>
      </w:r>
      <w:proofErr w:type="spellStart"/>
      <w:r w:rsidR="006A280A">
        <w:rPr>
          <w:lang w:val="en-US"/>
        </w:rPr>
        <w:t>MySQL</w:t>
      </w:r>
      <w:proofErr w:type="spellEnd"/>
      <w:r w:rsidR="006A280A">
        <w:rPr>
          <w:lang w:val="en-US"/>
        </w:rPr>
        <w:t xml:space="preserve"> JDBC driver </w:t>
      </w:r>
      <w:r w:rsidR="00D6718D">
        <w:rPr>
          <w:lang w:val="en-US"/>
        </w:rPr>
        <w:t>is supposed</w:t>
      </w:r>
      <w:r>
        <w:rPr>
          <w:lang w:val="en-US"/>
        </w:rPr>
        <w:t xml:space="preserve">. </w:t>
      </w:r>
      <w:r w:rsidR="00D6718D">
        <w:rPr>
          <w:lang w:val="en-US"/>
        </w:rPr>
        <w:t>W</w:t>
      </w:r>
      <w:r>
        <w:rPr>
          <w:lang w:val="en-US"/>
        </w:rPr>
        <w:t xml:space="preserve">e have </w:t>
      </w:r>
      <w:r w:rsidR="00D6718D">
        <w:rPr>
          <w:lang w:val="en-US"/>
        </w:rPr>
        <w:t>previously developed</w:t>
      </w:r>
      <w:r>
        <w:rPr>
          <w:lang w:val="en-US"/>
        </w:rPr>
        <w:t xml:space="preserve"> a custom class</w:t>
      </w:r>
      <w:r w:rsidR="00D6718D">
        <w:rPr>
          <w:lang w:val="en-US"/>
        </w:rPr>
        <w:t>,</w:t>
      </w:r>
      <w:r>
        <w:rPr>
          <w:lang w:val="en-US"/>
        </w:rPr>
        <w:t xml:space="preserve"> </w:t>
      </w:r>
      <w:r w:rsidRPr="00B10C13">
        <w:rPr>
          <w:rStyle w:val="CdigoFuenteCarCar"/>
          <w:lang w:val="en-US"/>
        </w:rPr>
        <w:t>DataSourceFactory</w:t>
      </w:r>
      <w:r w:rsidR="00D6718D">
        <w:rPr>
          <w:rStyle w:val="CdigoFuenteCarCar"/>
          <w:lang w:val="en-US"/>
        </w:rPr>
        <w:t xml:space="preserve">, </w:t>
      </w:r>
      <w:r w:rsidR="00D6718D">
        <w:rPr>
          <w:lang w:val="en-US"/>
        </w:rPr>
        <w:t xml:space="preserve">just to </w:t>
      </w:r>
      <w:r>
        <w:rPr>
          <w:lang w:val="en-US"/>
        </w:rPr>
        <w:t xml:space="preserve">get a </w:t>
      </w:r>
      <w:r w:rsidRPr="00B10C13">
        <w:rPr>
          <w:rStyle w:val="CdigoFuenteCarCar"/>
        </w:rPr>
        <w:t>javax.sql.</w:t>
      </w:r>
      <w:r w:rsidRPr="00B10C13">
        <w:rPr>
          <w:rStyle w:val="CdigoFuenteCarCar"/>
          <w:lang w:val="en-US"/>
        </w:rPr>
        <w:t>DataSource</w:t>
      </w:r>
      <w:r>
        <w:rPr>
          <w:lang w:val="en-US"/>
        </w:rPr>
        <w:t xml:space="preserve"> of our </w:t>
      </w:r>
      <w:proofErr w:type="spellStart"/>
      <w:r>
        <w:rPr>
          <w:lang w:val="en-US"/>
        </w:rPr>
        <w:t>MySQL</w:t>
      </w:r>
      <w:proofErr w:type="spellEnd"/>
      <w:r>
        <w:rPr>
          <w:lang w:val="en-US"/>
        </w:rPr>
        <w:t xml:space="preserve"> database, details of this factory class are not important</w:t>
      </w:r>
      <w:r w:rsidR="006A280A">
        <w:rPr>
          <w:lang w:val="en-US"/>
        </w:rPr>
        <w:t xml:space="preserve">, in your application use the kind of configuration technique you like more to get the </w:t>
      </w:r>
      <w:r w:rsidR="006A280A" w:rsidRPr="006A280A">
        <w:rPr>
          <w:rStyle w:val="CdigoFuenteCarCar"/>
        </w:rPr>
        <w:t>DataSource</w:t>
      </w:r>
      <w:r>
        <w:rPr>
          <w:lang w:val="en-US"/>
        </w:rPr>
        <w:t>.</w:t>
      </w:r>
    </w:p>
    <w:p w:rsidR="00B10C13" w:rsidRDefault="00B10C13" w:rsidP="00A761F0">
      <w:pPr>
        <w:rPr>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class</w:t>
      </w:r>
      <w:r w:rsidRPr="006A280A">
        <w:rPr>
          <w:rFonts w:ascii="Courier New" w:hAnsi="Courier New" w:cs="Courier New"/>
          <w:noProof/>
          <w:color w:val="000000"/>
          <w:szCs w:val="20"/>
          <w:lang w:val="en-US"/>
        </w:rPr>
        <w:t xml:space="preserve"> CreateDBModel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public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static</w:t>
      </w: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void</w:t>
      </w:r>
      <w:r w:rsidRPr="006A280A">
        <w:rPr>
          <w:rFonts w:ascii="Courier New" w:hAnsi="Courier New" w:cs="Courier New"/>
          <w:noProof/>
          <w:color w:val="000000"/>
          <w:szCs w:val="20"/>
          <w:lang w:val="en-US"/>
        </w:rPr>
        <w:t xml:space="preserve"> main(String[] args)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DataSourceFactory dsFactory =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DataSourceFactoryImpl.createDataSourceFactoryJDBC();</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DataSource ds = dsFactory.getDataSource();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JEPLBootNonJTA boot = JEPLBootRoot.get().createJEPLBootNonJTA();</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JEPLNonJTADataSource jds = boot.createJEPLNonJTADataSource(ds);</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try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JEPLDAL dal = jds.createJEPLDAL();</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PERSON"</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COMPANY"</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r w:rsidRPr="006A280A">
        <w:rPr>
          <w:rFonts w:ascii="Courier New" w:hAnsi="Courier New" w:cs="Courier New"/>
          <w:noProof/>
          <w:color w:val="CE7B00"/>
          <w:szCs w:val="20"/>
          <w:lang w:val="en-US"/>
        </w:rPr>
        <w:t>"DROP TABLE IF EXISTS CONTACT"</w:t>
      </w:r>
      <w:r w:rsidRPr="006A280A">
        <w:rPr>
          <w:rFonts w:ascii="Courier New" w:hAnsi="Courier New" w:cs="Courier New"/>
          <w:noProof/>
          <w:color w:val="000000"/>
          <w:szCs w:val="20"/>
          <w:lang w:val="en-US"/>
        </w:rPr>
        <w:t>)</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6A280A">
        <w:rPr>
          <w:rFonts w:ascii="Courier New" w:hAnsi="Courier New" w:cs="Courier New"/>
          <w:noProof/>
          <w:color w:val="000000"/>
          <w:szCs w:val="20"/>
          <w:lang w:val="en-US"/>
        </w:rPr>
        <w:t>.executeUpdate();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CONTACT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 AUTO_INCREMENT,"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EMAIL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NAME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PHONE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PRIMARY KEY (ID)"</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PERSON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AGE SMALLINT,"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PERSON_FK_ID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dal.createJEPLDALQuery(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"CREATE TABLE  COMPANY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ID INT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ADDRESS VARCHAR(255) NOT NULL,"</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CONSTRAINT COMPANY_FK_ID FOREIGN KEY (ID) REFERENCES CONTACT(ID) "</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     ON DELETE CASCADE"</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w:t>
      </w: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CE7B00"/>
          <w:szCs w:val="20"/>
          <w:lang w:val="en-US"/>
        </w:rPr>
        <w:t>"ENGINE=InnoDB"</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).executeUpdate();</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r w:rsidRPr="006A280A">
        <w:rPr>
          <w:rFonts w:ascii="Courier New" w:hAnsi="Courier New" w:cs="Courier New"/>
          <w:noProof/>
          <w:color w:val="0000E6"/>
          <w:szCs w:val="20"/>
          <w:lang w:val="en-US"/>
        </w:rPr>
        <w:t>finally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dsFactory.destroy();</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 xml:space="preserve">    }</w:t>
      </w:r>
    </w:p>
    <w:p w:rsidR="006A280A" w:rsidRPr="006A280A" w:rsidRDefault="006A280A" w:rsidP="006A280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280A">
        <w:rPr>
          <w:rFonts w:ascii="Courier New" w:hAnsi="Courier New" w:cs="Courier New"/>
          <w:noProof/>
          <w:color w:val="000000"/>
          <w:szCs w:val="20"/>
          <w:lang w:val="en-US"/>
        </w:rPr>
        <w:t>}</w:t>
      </w:r>
    </w:p>
    <w:p w:rsidR="006A280A" w:rsidRDefault="006A280A" w:rsidP="00A761F0">
      <w:pPr>
        <w:rPr>
          <w:lang w:val="en-US"/>
        </w:rPr>
      </w:pPr>
    </w:p>
    <w:p w:rsidR="00AF5611" w:rsidRDefault="00AF5611" w:rsidP="00A761F0">
      <w:pPr>
        <w:rPr>
          <w:lang w:val="en-US"/>
        </w:rPr>
      </w:pPr>
      <w:r>
        <w:rPr>
          <w:lang w:val="en-US"/>
        </w:rPr>
        <w:t xml:space="preserve">This code creates three tables, CONTACT, PERSON, COMPANY, the relationship is 1-1 of CONTACT with PERSON or COMPANY, in fact, later we are going to model in Java this relationship as inheritance of </w:t>
      </w:r>
      <w:r w:rsidR="006A280A">
        <w:rPr>
          <w:lang w:val="en-US"/>
        </w:rPr>
        <w:t xml:space="preserve">classes </w:t>
      </w:r>
      <w:r w:rsidRPr="006A280A">
        <w:rPr>
          <w:rStyle w:val="CdigoFuenteCarCar"/>
        </w:rPr>
        <w:t>Person</w:t>
      </w:r>
      <w:r>
        <w:rPr>
          <w:lang w:val="en-US"/>
        </w:rPr>
        <w:t xml:space="preserve"> and </w:t>
      </w:r>
      <w:r w:rsidRPr="006A280A">
        <w:rPr>
          <w:rStyle w:val="CdigoFuenteCarCar"/>
        </w:rPr>
        <w:t>Company</w:t>
      </w:r>
      <w:r>
        <w:rPr>
          <w:lang w:val="en-US"/>
        </w:rPr>
        <w:t xml:space="preserve"> from </w:t>
      </w:r>
      <w:r w:rsidRPr="006A280A">
        <w:rPr>
          <w:rStyle w:val="CdigoFuenteCarCar"/>
        </w:rPr>
        <w:t>Contact</w:t>
      </w:r>
      <w:r>
        <w:rPr>
          <w:lang w:val="en-US"/>
        </w:rPr>
        <w:t xml:space="preserve">. Note the </w:t>
      </w:r>
      <w:r w:rsidRPr="006A280A">
        <w:rPr>
          <w:rStyle w:val="CdigoFuenteCarCar"/>
        </w:rPr>
        <w:t>ON DELETE CASCADE</w:t>
      </w:r>
      <w:r>
        <w:rPr>
          <w:lang w:val="en-US"/>
        </w:rPr>
        <w:t xml:space="preserve">, this constraint </w:t>
      </w:r>
      <w:r w:rsidR="00D6718D">
        <w:rPr>
          <w:lang w:val="en-US"/>
        </w:rPr>
        <w:t>will</w:t>
      </w:r>
      <w:r>
        <w:rPr>
          <w:lang w:val="en-US"/>
        </w:rPr>
        <w:t xml:space="preserve"> be important (in spite of we may not rely on this constraint and work with un-constrained tables).</w:t>
      </w:r>
    </w:p>
    <w:p w:rsidR="00B10C13" w:rsidRDefault="00B10C13" w:rsidP="00A761F0">
      <w:pPr>
        <w:rPr>
          <w:lang w:val="en-US"/>
        </w:rPr>
      </w:pPr>
      <w:r>
        <w:rPr>
          <w:lang w:val="en-US"/>
        </w:rPr>
        <w:t xml:space="preserve">Let’s see in more detail… </w:t>
      </w:r>
    </w:p>
    <w:p w:rsidR="00413533" w:rsidRDefault="00413533" w:rsidP="00413533">
      <w:pPr>
        <w:pStyle w:val="CdigoFuenteCar"/>
        <w:rPr>
          <w:lang w:val="en-US"/>
        </w:rPr>
      </w:pPr>
      <w:r w:rsidRPr="00413533">
        <w:rPr>
          <w:lang w:val="en-US"/>
        </w:rPr>
        <w:t xml:space="preserve">     JEPLBootNonJTA boot = JEPLBootRoot.get().createJEPLBootNonJTA();</w:t>
      </w:r>
    </w:p>
    <w:p w:rsidR="00B10C13" w:rsidRDefault="00B10C13" w:rsidP="00A761F0">
      <w:pPr>
        <w:rPr>
          <w:lang w:val="en-US"/>
        </w:rPr>
      </w:pPr>
      <w:r>
        <w:rPr>
          <w:lang w:val="en-US"/>
        </w:rPr>
        <w:t xml:space="preserve">Creates the root factory object of </w:t>
      </w:r>
      <w:r w:rsidR="00102D78">
        <w:rPr>
          <w:lang w:val="en-US"/>
        </w:rPr>
        <w:t xml:space="preserve">non-JTA utilities in </w:t>
      </w:r>
      <w:r>
        <w:rPr>
          <w:lang w:val="en-US"/>
        </w:rPr>
        <w:t xml:space="preserve">JEPLayer, </w:t>
      </w:r>
      <w:r w:rsidR="00D82D5A">
        <w:rPr>
          <w:lang w:val="en-US"/>
        </w:rPr>
        <w:t xml:space="preserve">this object can be a singleton and is the source of </w:t>
      </w:r>
      <w:r w:rsidR="00D82D5A" w:rsidRPr="00E74AD3">
        <w:rPr>
          <w:rStyle w:val="CdigoFuenteCarCar"/>
          <w:lang w:val="en-US"/>
        </w:rPr>
        <w:t>JEPLDataSource</w:t>
      </w:r>
      <w:r w:rsidR="00D82D5A" w:rsidRPr="00B10C13">
        <w:rPr>
          <w:lang w:val="en-US"/>
        </w:rPr>
        <w:t xml:space="preserve"> </w:t>
      </w:r>
      <w:r w:rsidR="00D82D5A">
        <w:rPr>
          <w:lang w:val="en-US"/>
        </w:rPr>
        <w:t xml:space="preserve">objects wrapping </w:t>
      </w:r>
      <w:r w:rsidR="00D82D5A" w:rsidRPr="00E74AD3">
        <w:rPr>
          <w:rStyle w:val="CdigoFuenteCarCar"/>
          <w:lang w:val="en-US"/>
        </w:rPr>
        <w:t>DataSource</w:t>
      </w:r>
      <w:r w:rsidR="00D82D5A">
        <w:rPr>
          <w:lang w:val="en-US"/>
        </w:rPr>
        <w:t xml:space="preserve"> objects.</w:t>
      </w:r>
    </w:p>
    <w:p w:rsidR="00D6718D" w:rsidRDefault="00D6718D" w:rsidP="00A761F0">
      <w:pPr>
        <w:rPr>
          <w:lang w:val="en-US"/>
        </w:rPr>
      </w:pPr>
      <w:r>
        <w:rPr>
          <w:lang w:val="en-US"/>
        </w:rPr>
        <w:t xml:space="preserve">The method </w:t>
      </w:r>
      <w:r w:rsidRPr="00D6718D">
        <w:rPr>
          <w:rStyle w:val="CdigoFuenteCarCar"/>
        </w:rPr>
        <w:t>JEPLBootNonJTA.createJEPLNonJTADataSource(DataSource)</w:t>
      </w:r>
      <w:r>
        <w:rPr>
          <w:lang w:val="en-US"/>
        </w:rPr>
        <w:t xml:space="preserve"> creates a </w:t>
      </w:r>
      <w:r w:rsidRPr="00D6718D">
        <w:rPr>
          <w:rStyle w:val="CdigoFuenteCarCar"/>
        </w:rPr>
        <w:t>JEPLNonJTADataSource</w:t>
      </w:r>
      <w:r>
        <w:rPr>
          <w:rStyle w:val="CdigoFuenteCarCar"/>
        </w:rPr>
        <w:t xml:space="preserve"> </w:t>
      </w:r>
      <w:r>
        <w:rPr>
          <w:lang w:val="en-US"/>
        </w:rPr>
        <w:t xml:space="preserve">object, this interface inherits from </w:t>
      </w:r>
      <w:r w:rsidRPr="00D6718D">
        <w:rPr>
          <w:rStyle w:val="CdigoFuenteCarCar"/>
        </w:rPr>
        <w:t>JEPLDataSource</w:t>
      </w:r>
      <w:r>
        <w:rPr>
          <w:lang w:val="en-US"/>
        </w:rPr>
        <w:t xml:space="preserve"> and </w:t>
      </w:r>
      <w:r w:rsidR="006A280A">
        <w:rPr>
          <w:lang w:val="en-US"/>
        </w:rPr>
        <w:t>contains</w:t>
      </w:r>
      <w:r>
        <w:rPr>
          <w:lang w:val="en-US"/>
        </w:rPr>
        <w:t xml:space="preserve"> a </w:t>
      </w:r>
      <w:r w:rsidRPr="00D6718D">
        <w:rPr>
          <w:rStyle w:val="CdigoFuenteCarCar"/>
        </w:rPr>
        <w:t>DataSource</w:t>
      </w:r>
      <w:r>
        <w:rPr>
          <w:lang w:val="en-US"/>
        </w:rPr>
        <w:t xml:space="preserve"> </w:t>
      </w:r>
      <w:r w:rsidR="006A280A">
        <w:rPr>
          <w:lang w:val="en-US"/>
        </w:rPr>
        <w:t xml:space="preserve">to be used </w:t>
      </w:r>
      <w:r>
        <w:rPr>
          <w:lang w:val="en-US"/>
        </w:rPr>
        <w:t xml:space="preserve">in a pure JDBC transactional environment, that is, auto-commit modes and </w:t>
      </w:r>
      <w:r w:rsidR="006A280A">
        <w:rPr>
          <w:lang w:val="en-US"/>
        </w:rPr>
        <w:t xml:space="preserve">JDBC </w:t>
      </w:r>
      <w:r>
        <w:rPr>
          <w:lang w:val="en-US"/>
        </w:rPr>
        <w:t xml:space="preserve">transaction methods </w:t>
      </w:r>
      <w:r w:rsidRPr="006A280A">
        <w:rPr>
          <w:rStyle w:val="CdigoFuenteCarCar"/>
        </w:rPr>
        <w:t>commit</w:t>
      </w:r>
      <w:r w:rsidR="006A280A" w:rsidRPr="006A280A">
        <w:rPr>
          <w:rStyle w:val="CdigoFuenteCarCar"/>
        </w:rPr>
        <w:t>()</w:t>
      </w:r>
      <w:r w:rsidR="006A280A">
        <w:rPr>
          <w:lang w:val="en-US"/>
        </w:rPr>
        <w:t xml:space="preserve"> and </w:t>
      </w:r>
      <w:r w:rsidRPr="006A280A">
        <w:rPr>
          <w:rStyle w:val="CdigoFuenteCarCar"/>
        </w:rPr>
        <w:t>rollback</w:t>
      </w:r>
      <w:r w:rsidR="006A280A" w:rsidRPr="006A280A">
        <w:rPr>
          <w:rStyle w:val="CdigoFuenteCarCar"/>
        </w:rPr>
        <w:t>()</w:t>
      </w:r>
      <w:r>
        <w:rPr>
          <w:lang w:val="en-US"/>
        </w:rPr>
        <w:t xml:space="preserve"> of </w:t>
      </w:r>
      <w:r w:rsidRPr="00D6718D">
        <w:rPr>
          <w:rStyle w:val="CdigoFuenteCarCar"/>
        </w:rPr>
        <w:t>java.sql.Connection</w:t>
      </w:r>
      <w:r>
        <w:rPr>
          <w:lang w:val="en-US"/>
        </w:rPr>
        <w:t xml:space="preserve"> are explicitly used to control transaction behavior instead of </w:t>
      </w:r>
      <w:r w:rsidR="006A280A">
        <w:rPr>
          <w:lang w:val="en-US"/>
        </w:rPr>
        <w:t xml:space="preserve">the </w:t>
      </w:r>
      <w:r>
        <w:rPr>
          <w:lang w:val="en-US"/>
        </w:rPr>
        <w:t>J</w:t>
      </w:r>
      <w:r w:rsidR="006A280A">
        <w:rPr>
          <w:lang w:val="en-US"/>
        </w:rPr>
        <w:t xml:space="preserve">ava </w:t>
      </w:r>
      <w:r>
        <w:rPr>
          <w:lang w:val="en-US"/>
        </w:rPr>
        <w:t>T</w:t>
      </w:r>
      <w:r w:rsidR="006A280A">
        <w:rPr>
          <w:lang w:val="en-US"/>
        </w:rPr>
        <w:t xml:space="preserve">ransaction </w:t>
      </w:r>
      <w:r>
        <w:rPr>
          <w:lang w:val="en-US"/>
        </w:rPr>
        <w:t>A</w:t>
      </w:r>
      <w:r w:rsidR="006A280A">
        <w:rPr>
          <w:lang w:val="en-US"/>
        </w:rPr>
        <w:t>PI (JTA)</w:t>
      </w:r>
      <w:r>
        <w:rPr>
          <w:lang w:val="en-US"/>
        </w:rPr>
        <w:t xml:space="preserve"> approach.  </w:t>
      </w:r>
    </w:p>
    <w:p w:rsidR="00BF414D" w:rsidRDefault="00BF414D" w:rsidP="00A761F0">
      <w:pPr>
        <w:rPr>
          <w:lang w:val="en-US"/>
        </w:rPr>
      </w:pPr>
      <w:r>
        <w:rPr>
          <w:lang w:val="en-US"/>
        </w:rPr>
        <w:t xml:space="preserve">In spite of JEPLayer provides non-JTA and JTA APIs, most of methods are shared between both approaches, furthermore, JEPLayer provides a “fake” JTA </w:t>
      </w:r>
      <w:r w:rsidRPr="00BF414D">
        <w:rPr>
          <w:rStyle w:val="CdigoFuenteCarCar"/>
        </w:rPr>
        <w:t>UserTransaction</w:t>
      </w:r>
      <w:r>
        <w:rPr>
          <w:lang w:val="en-US"/>
        </w:rPr>
        <w:t xml:space="preserve"> using underlying pure JDBC (non-JTA). </w:t>
      </w:r>
    </w:p>
    <w:p w:rsidR="00B10C13" w:rsidRDefault="00D82D5A" w:rsidP="00A761F0">
      <w:pPr>
        <w:rPr>
          <w:lang w:val="en-US"/>
        </w:rPr>
      </w:pPr>
      <w:r>
        <w:rPr>
          <w:lang w:val="en-US"/>
        </w:rPr>
        <w:t xml:space="preserve">The same as </w:t>
      </w:r>
      <w:r w:rsidRPr="00D82D5A">
        <w:rPr>
          <w:rStyle w:val="CdigoFuenteCarCar"/>
          <w:lang w:val="en-US"/>
        </w:rPr>
        <w:t>DataSource</w:t>
      </w:r>
      <w:r>
        <w:rPr>
          <w:lang w:val="en-US"/>
        </w:rPr>
        <w:t xml:space="preserve">, a </w:t>
      </w:r>
      <w:r w:rsidRPr="00D82D5A">
        <w:rPr>
          <w:rStyle w:val="CdigoFuenteCarCar"/>
          <w:lang w:val="en-US"/>
        </w:rPr>
        <w:t>JEPL</w:t>
      </w:r>
      <w:r w:rsidR="00102D78">
        <w:rPr>
          <w:rStyle w:val="CdigoFuenteCarCar"/>
          <w:lang w:val="en-US"/>
        </w:rPr>
        <w:t>NonJTA</w:t>
      </w:r>
      <w:r w:rsidRPr="00D82D5A">
        <w:rPr>
          <w:rStyle w:val="CdigoFuenteCarCar"/>
          <w:lang w:val="en-US"/>
        </w:rPr>
        <w:t>DataSource</w:t>
      </w:r>
      <w:r w:rsidRPr="00B10C13">
        <w:rPr>
          <w:lang w:val="en-US"/>
        </w:rPr>
        <w:t xml:space="preserve"> </w:t>
      </w:r>
      <w:r w:rsidR="00102D78">
        <w:rPr>
          <w:lang w:val="en-US"/>
        </w:rPr>
        <w:t xml:space="preserve">object </w:t>
      </w:r>
      <w:r>
        <w:rPr>
          <w:lang w:val="en-US"/>
        </w:rPr>
        <w:t>can also be a singleton.</w:t>
      </w:r>
    </w:p>
    <w:p w:rsidR="00B10C13" w:rsidRDefault="00D82D5A" w:rsidP="00A761F0">
      <w:pPr>
        <w:rPr>
          <w:lang w:val="en-US"/>
        </w:rPr>
      </w:pPr>
      <w:r>
        <w:rPr>
          <w:lang w:val="en-US"/>
        </w:rPr>
        <w:t xml:space="preserve">Through </w:t>
      </w:r>
      <w:r w:rsidRPr="00D82D5A">
        <w:rPr>
          <w:rStyle w:val="CdigoFuenteCarCar"/>
          <w:lang w:val="en-US"/>
        </w:rPr>
        <w:t>JEPL</w:t>
      </w:r>
      <w:r w:rsidR="00102D78">
        <w:rPr>
          <w:rStyle w:val="CdigoFuenteCarCar"/>
          <w:lang w:val="en-US"/>
        </w:rPr>
        <w:t>NonJTA</w:t>
      </w:r>
      <w:r w:rsidRPr="00D82D5A">
        <w:rPr>
          <w:rStyle w:val="CdigoFuenteCarCar"/>
          <w:lang w:val="en-US"/>
        </w:rPr>
        <w:t>DataSource</w:t>
      </w:r>
      <w:r>
        <w:rPr>
          <w:lang w:val="en-US"/>
        </w:rPr>
        <w:t>,</w:t>
      </w:r>
      <w:r w:rsidRPr="00D82D5A">
        <w:rPr>
          <w:lang w:val="en-US"/>
        </w:rPr>
        <w:t xml:space="preserve"> </w:t>
      </w:r>
      <w:r w:rsidRPr="00D82D5A">
        <w:rPr>
          <w:rStyle w:val="CdigoFuenteCarCar"/>
          <w:lang w:val="en-US"/>
        </w:rPr>
        <w:t>JEPLDAL</w:t>
      </w:r>
      <w:r w:rsidRPr="00B10C13">
        <w:rPr>
          <w:lang w:val="en-US"/>
        </w:rPr>
        <w:t xml:space="preserve"> </w:t>
      </w:r>
      <w:r>
        <w:rPr>
          <w:lang w:val="en-US"/>
        </w:rPr>
        <w:t>objects are created</w:t>
      </w:r>
      <w:r w:rsidR="003252EF">
        <w:rPr>
          <w:lang w:val="en-US"/>
        </w:rPr>
        <w:t xml:space="preserve"> calling </w:t>
      </w:r>
      <w:r w:rsidR="003252EF" w:rsidRPr="00D82D5A">
        <w:rPr>
          <w:rStyle w:val="CdigoFuenteCarCar"/>
          <w:lang w:val="en-US"/>
        </w:rPr>
        <w:t>JEPL</w:t>
      </w:r>
      <w:r w:rsidR="003252EF">
        <w:rPr>
          <w:rStyle w:val="CdigoFuenteCarCar"/>
          <w:lang w:val="en-US"/>
        </w:rPr>
        <w:t>NonJTA</w:t>
      </w:r>
      <w:r w:rsidR="003252EF" w:rsidRPr="00D82D5A">
        <w:rPr>
          <w:rStyle w:val="CdigoFuenteCarCar"/>
          <w:lang w:val="en-US"/>
        </w:rPr>
        <w:t>DataSource</w:t>
      </w:r>
      <w:r w:rsidR="003252EF">
        <w:rPr>
          <w:rStyle w:val="CdigoFuenteCarCar"/>
          <w:lang w:val="en-US"/>
        </w:rPr>
        <w:t>.createJEPLDAL()</w:t>
      </w:r>
      <w:r w:rsidR="003252EF">
        <w:rPr>
          <w:lang w:val="en-US"/>
        </w:rPr>
        <w:t>.</w:t>
      </w:r>
      <w:r>
        <w:rPr>
          <w:lang w:val="en-US"/>
        </w:rPr>
        <w:t xml:space="preserve"> </w:t>
      </w:r>
      <w:r w:rsidR="003252EF">
        <w:rPr>
          <w:lang w:val="en-US"/>
        </w:rPr>
        <w:t>A</w:t>
      </w:r>
      <w:r>
        <w:rPr>
          <w:lang w:val="en-US"/>
        </w:rPr>
        <w:t xml:space="preserve">s you can see a </w:t>
      </w:r>
      <w:r w:rsidRPr="00D82D5A">
        <w:rPr>
          <w:rStyle w:val="CdigoFuenteCarCar"/>
          <w:lang w:val="en-US"/>
        </w:rPr>
        <w:t>JEPLDAL</w:t>
      </w:r>
      <w:r>
        <w:rPr>
          <w:lang w:val="en-US"/>
        </w:rPr>
        <w:t xml:space="preserve"> object is bound indirectly to a </w:t>
      </w:r>
      <w:r w:rsidRPr="00D82D5A">
        <w:rPr>
          <w:rStyle w:val="CdigoFuenteCarCar"/>
        </w:rPr>
        <w:t>DataSource</w:t>
      </w:r>
      <w:r>
        <w:rPr>
          <w:lang w:val="en-US"/>
        </w:rPr>
        <w:t xml:space="preserve"> and any SQL action is performed through </w:t>
      </w:r>
      <w:r w:rsidR="00BF414D">
        <w:rPr>
          <w:lang w:val="en-US"/>
        </w:rPr>
        <w:t>the internal</w:t>
      </w:r>
      <w:r>
        <w:rPr>
          <w:lang w:val="en-US"/>
        </w:rPr>
        <w:t xml:space="preserve"> </w:t>
      </w:r>
      <w:r w:rsidRPr="00D82D5A">
        <w:rPr>
          <w:rStyle w:val="CdigoFuenteCarCar"/>
        </w:rPr>
        <w:t>DataSource</w:t>
      </w:r>
      <w:r>
        <w:rPr>
          <w:lang w:val="en-US"/>
        </w:rPr>
        <w:t>.</w:t>
      </w:r>
      <w:r w:rsidR="003252EF">
        <w:rPr>
          <w:lang w:val="en-US"/>
        </w:rPr>
        <w:t xml:space="preserve"> </w:t>
      </w:r>
    </w:p>
    <w:p w:rsidR="00D82D5A" w:rsidRDefault="003252EF" w:rsidP="00A761F0">
      <w:pPr>
        <w:rPr>
          <w:lang w:val="en-US"/>
        </w:rPr>
      </w:pPr>
      <w:r>
        <w:rPr>
          <w:lang w:val="en-US"/>
        </w:rPr>
        <w:t>Take a look to the sentence</w:t>
      </w:r>
      <w:r w:rsidR="00BD025A">
        <w:rPr>
          <w:lang w:val="en-US"/>
        </w:rPr>
        <w:t>:</w:t>
      </w:r>
      <w:r w:rsidR="00D82D5A">
        <w:rPr>
          <w:lang w:val="en-US"/>
        </w:rPr>
        <w:t xml:space="preserve"> </w:t>
      </w:r>
    </w:p>
    <w:p w:rsidR="00D82D5A" w:rsidRPr="00E74AD3" w:rsidRDefault="00E74AD3" w:rsidP="00E74AD3">
      <w:pPr>
        <w:pStyle w:val="CdigoFuenteCar"/>
      </w:pPr>
      <w:r w:rsidRPr="00B10C13">
        <w:rPr>
          <w:lang w:val="en-US"/>
        </w:rPr>
        <w:t>dal.</w:t>
      </w:r>
      <w:r w:rsidR="00BF414D" w:rsidRPr="006A280A">
        <w:rPr>
          <w:rFonts w:cs="Courier New"/>
          <w:color w:val="000000"/>
          <w:szCs w:val="20"/>
          <w:lang w:val="en-US"/>
        </w:rPr>
        <w:t>createJEPLDALQuery</w:t>
      </w:r>
      <w:r w:rsidRPr="00B10C13">
        <w:rPr>
          <w:lang w:val="en-US"/>
        </w:rPr>
        <w:t>(</w:t>
      </w:r>
      <w:r w:rsidRPr="00B10C13">
        <w:rPr>
          <w:color w:val="CE7B00"/>
          <w:lang w:val="en-US"/>
        </w:rPr>
        <w:t>"DROP TABLE IF EXISTS PERSON"</w:t>
      </w:r>
      <w:r w:rsidRPr="00B10C13">
        <w:rPr>
          <w:lang w:val="en-US"/>
        </w:rPr>
        <w:t>)</w:t>
      </w:r>
      <w:r w:rsidR="00BF414D">
        <w:rPr>
          <w:lang w:val="en-US"/>
        </w:rPr>
        <w:t>.executeUpdate()</w:t>
      </w:r>
      <w:r w:rsidRPr="00B10C13">
        <w:rPr>
          <w:lang w:val="en-US"/>
        </w:rPr>
        <w:t>;</w:t>
      </w:r>
    </w:p>
    <w:p w:rsidR="00D82D5A" w:rsidRDefault="003252EF" w:rsidP="00A761F0">
      <w:pPr>
        <w:rPr>
          <w:lang w:val="en-US"/>
        </w:rPr>
      </w:pPr>
      <w:r>
        <w:rPr>
          <w:lang w:val="en-US"/>
        </w:rPr>
        <w:t xml:space="preserve">The lifecycle </w:t>
      </w:r>
      <w:r w:rsidR="00D82D5A">
        <w:rPr>
          <w:lang w:val="en-US"/>
        </w:rPr>
        <w:t xml:space="preserve">is getting a </w:t>
      </w:r>
      <w:r w:rsidR="00D82D5A" w:rsidRPr="00D82D5A">
        <w:rPr>
          <w:rStyle w:val="CdigoFuenteCarCar"/>
          <w:lang w:val="en-US"/>
        </w:rPr>
        <w:t>javax.sql.Connection</w:t>
      </w:r>
      <w:r w:rsidR="00D82D5A">
        <w:rPr>
          <w:lang w:val="en-US"/>
        </w:rPr>
        <w:t xml:space="preserve"> from the </w:t>
      </w:r>
      <w:r w:rsidR="00D82D5A" w:rsidRPr="00D82D5A">
        <w:rPr>
          <w:rStyle w:val="CdigoFuenteCarCar"/>
          <w:lang w:val="en-US"/>
        </w:rPr>
        <w:t>DataSource</w:t>
      </w:r>
      <w:r w:rsidR="00D82D5A">
        <w:rPr>
          <w:lang w:val="en-US"/>
        </w:rPr>
        <w:t xml:space="preserve"> pool, executing the specified SQL sentence </w:t>
      </w:r>
      <w:r w:rsidR="00E74AD3">
        <w:rPr>
          <w:lang w:val="en-US"/>
        </w:rPr>
        <w:t xml:space="preserve">calling </w:t>
      </w:r>
      <w:r w:rsidR="00E74AD3" w:rsidRPr="00E74AD3">
        <w:rPr>
          <w:rStyle w:val="CdigoFuenteCarCar"/>
          <w:lang w:val="en-US"/>
        </w:rPr>
        <w:t>PreparedStatement.executeUpdate(String)</w:t>
      </w:r>
      <w:r w:rsidR="00E74AD3">
        <w:rPr>
          <w:lang w:val="en-US"/>
        </w:rPr>
        <w:t xml:space="preserve"> </w:t>
      </w:r>
      <w:r w:rsidR="00D82D5A">
        <w:rPr>
          <w:lang w:val="en-US"/>
        </w:rPr>
        <w:t>and closing the connection (return</w:t>
      </w:r>
      <w:r w:rsidR="00BD025A">
        <w:rPr>
          <w:lang w:val="en-US"/>
        </w:rPr>
        <w:t>ing to</w:t>
      </w:r>
      <w:r w:rsidR="00D82D5A">
        <w:rPr>
          <w:lang w:val="en-US"/>
        </w:rPr>
        <w:t xml:space="preserve"> the pool). In this </w:t>
      </w:r>
      <w:r w:rsidR="00BF414D">
        <w:rPr>
          <w:lang w:val="en-US"/>
        </w:rPr>
        <w:t xml:space="preserve">simple </w:t>
      </w:r>
      <w:r w:rsidR="00D82D5A">
        <w:rPr>
          <w:lang w:val="en-US"/>
        </w:rPr>
        <w:t>example</w:t>
      </w:r>
      <w:r w:rsidR="00BF414D">
        <w:rPr>
          <w:lang w:val="en-US"/>
        </w:rPr>
        <w:t>,</w:t>
      </w:r>
      <w:r w:rsidR="00D82D5A">
        <w:rPr>
          <w:lang w:val="en-US"/>
        </w:rPr>
        <w:t xml:space="preserve"> the complete lifecycle is executed</w:t>
      </w:r>
      <w:r w:rsidR="00BF414D">
        <w:rPr>
          <w:lang w:val="en-US"/>
        </w:rPr>
        <w:t xml:space="preserve"> on every call</w:t>
      </w:r>
      <w:r w:rsidR="00D82D5A">
        <w:rPr>
          <w:lang w:val="en-US"/>
        </w:rPr>
        <w:t xml:space="preserve">, we will see </w:t>
      </w:r>
      <w:r w:rsidR="00BD025A">
        <w:rPr>
          <w:lang w:val="en-US"/>
        </w:rPr>
        <w:t xml:space="preserve">later </w:t>
      </w:r>
      <w:r w:rsidR="005B4CA6">
        <w:rPr>
          <w:lang w:val="en-US"/>
        </w:rPr>
        <w:t xml:space="preserve">how to reuse the same </w:t>
      </w:r>
      <w:r w:rsidR="005B4CA6" w:rsidRPr="004944B5">
        <w:rPr>
          <w:rStyle w:val="CdigoFuenteCarCar"/>
        </w:rPr>
        <w:t>Connection</w:t>
      </w:r>
      <w:r w:rsidR="005B4CA6">
        <w:rPr>
          <w:lang w:val="en-US"/>
        </w:rPr>
        <w:t xml:space="preserve"> for several statements before returning to the pool</w:t>
      </w:r>
      <w:r w:rsidR="00BF414D">
        <w:rPr>
          <w:lang w:val="en-US"/>
        </w:rPr>
        <w:t xml:space="preserve"> and optionally group them into a transaction</w:t>
      </w:r>
      <w:r w:rsidR="005B4CA6">
        <w:rPr>
          <w:lang w:val="en-US"/>
        </w:rPr>
        <w:t>.</w:t>
      </w:r>
      <w:r w:rsidR="00D82D5A">
        <w:rPr>
          <w:lang w:val="en-US"/>
        </w:rPr>
        <w:t xml:space="preserve"> </w:t>
      </w:r>
    </w:p>
    <w:p w:rsidR="00BF414D" w:rsidRDefault="00BF414D" w:rsidP="00A761F0">
      <w:pPr>
        <w:rPr>
          <w:lang w:val="en-US"/>
        </w:rPr>
      </w:pPr>
      <w:r>
        <w:rPr>
          <w:lang w:val="en-US"/>
        </w:rPr>
        <w:t xml:space="preserve">The method </w:t>
      </w:r>
      <w:r w:rsidRPr="00BF414D">
        <w:rPr>
          <w:rStyle w:val="CdigoFuenteCarCar"/>
        </w:rPr>
        <w:t>JEPLDAL.createJEPLDALQuery()</w:t>
      </w:r>
      <w:r>
        <w:rPr>
          <w:lang w:val="en-US"/>
        </w:rPr>
        <w:t xml:space="preserve"> creates a </w:t>
      </w:r>
      <w:r w:rsidRPr="00BF414D">
        <w:rPr>
          <w:rStyle w:val="CdigoFuenteCarCar"/>
        </w:rPr>
        <w:t>JEPLDALQuery</w:t>
      </w:r>
      <w:r>
        <w:rPr>
          <w:lang w:val="en-US"/>
        </w:rPr>
        <w:t xml:space="preserve"> object</w:t>
      </w:r>
      <w:r w:rsidR="00ED6ACA">
        <w:rPr>
          <w:lang w:val="en-US"/>
        </w:rPr>
        <w:t xml:space="preserve"> (a DAL level query)</w:t>
      </w:r>
      <w:r>
        <w:rPr>
          <w:lang w:val="en-US"/>
        </w:rPr>
        <w:t>, this object provides a “fluid API” very similar to</w:t>
      </w:r>
      <w:r w:rsidR="00B24BDB">
        <w:rPr>
          <w:lang w:val="en-US"/>
        </w:rPr>
        <w:t xml:space="preserve"> </w:t>
      </w:r>
      <w:r w:rsidR="00B24BDB" w:rsidRPr="00B24BDB">
        <w:rPr>
          <w:rStyle w:val="CdigoFuenteCarCar"/>
        </w:rPr>
        <w:t>Query</w:t>
      </w:r>
      <w:r>
        <w:rPr>
          <w:lang w:val="en-US"/>
        </w:rPr>
        <w:t xml:space="preserve"> </w:t>
      </w:r>
      <w:r w:rsidR="00B24BDB">
        <w:rPr>
          <w:lang w:val="en-US"/>
        </w:rPr>
        <w:t xml:space="preserve">of </w:t>
      </w:r>
      <w:r>
        <w:rPr>
          <w:lang w:val="en-US"/>
        </w:rPr>
        <w:t>JPA</w:t>
      </w:r>
      <w:r w:rsidR="00B24BDB">
        <w:rPr>
          <w:lang w:val="en-US"/>
        </w:rPr>
        <w:t xml:space="preserve">, one method is </w:t>
      </w:r>
      <w:r w:rsidR="00B24BDB" w:rsidRPr="00B24BDB">
        <w:rPr>
          <w:rStyle w:val="CdigoFuenteCarCar"/>
        </w:rPr>
        <w:lastRenderedPageBreak/>
        <w:t>executeUpdate()</w:t>
      </w:r>
      <w:r w:rsidR="00B24BDB">
        <w:rPr>
          <w:lang w:val="en-US"/>
        </w:rPr>
        <w:t xml:space="preserve"> which execute the SQL sentence calling </w:t>
      </w:r>
      <w:r w:rsidR="00B24BDB" w:rsidRPr="00E74AD3">
        <w:rPr>
          <w:rStyle w:val="CdigoFuenteCarCar"/>
          <w:lang w:val="en-US"/>
        </w:rPr>
        <w:t>PreparedStatement.executeUpdate(String)</w:t>
      </w:r>
      <w:r>
        <w:rPr>
          <w:lang w:val="en-US"/>
        </w:rPr>
        <w:t xml:space="preserve">. </w:t>
      </w:r>
    </w:p>
    <w:p w:rsidR="00D82D5A" w:rsidRDefault="00D82D5A" w:rsidP="00A761F0">
      <w:pPr>
        <w:rPr>
          <w:lang w:val="en-US"/>
        </w:rPr>
      </w:pPr>
      <w:r>
        <w:rPr>
          <w:lang w:val="en-US"/>
        </w:rPr>
        <w:t xml:space="preserve">If a </w:t>
      </w:r>
      <w:r w:rsidRPr="00D82D5A">
        <w:rPr>
          <w:rStyle w:val="CdigoFuenteCarCar"/>
          <w:lang w:val="en-US"/>
        </w:rPr>
        <w:t>JEPLDAL</w:t>
      </w:r>
      <w:r w:rsidRPr="00B10C13">
        <w:rPr>
          <w:lang w:val="en-US"/>
        </w:rPr>
        <w:t xml:space="preserve"> </w:t>
      </w:r>
      <w:r>
        <w:rPr>
          <w:lang w:val="en-US"/>
        </w:rPr>
        <w:t xml:space="preserve">object can be a singleton, why are not </w:t>
      </w:r>
      <w:r w:rsidRPr="00D82D5A">
        <w:rPr>
          <w:rStyle w:val="CdigoFuenteCarCar"/>
          <w:lang w:val="en-US"/>
        </w:rPr>
        <w:t>JEPLDAL</w:t>
      </w:r>
      <w:r>
        <w:rPr>
          <w:lang w:val="en-US"/>
        </w:rPr>
        <w:t xml:space="preserve"> methods </w:t>
      </w:r>
      <w:r w:rsidR="00AF5611">
        <w:rPr>
          <w:lang w:val="en-US"/>
        </w:rPr>
        <w:t xml:space="preserve">defined </w:t>
      </w:r>
      <w:r>
        <w:rPr>
          <w:lang w:val="en-US"/>
        </w:rPr>
        <w:t xml:space="preserve">in </w:t>
      </w:r>
      <w:r w:rsidRPr="00D82D5A">
        <w:rPr>
          <w:rStyle w:val="CdigoFuenteCarCar"/>
          <w:lang w:val="en-US"/>
        </w:rPr>
        <w:t>JEPLDataSource</w:t>
      </w:r>
      <w:r>
        <w:rPr>
          <w:lang w:val="en-US"/>
        </w:rPr>
        <w:t>?</w:t>
      </w:r>
    </w:p>
    <w:p w:rsidR="00B10C13" w:rsidRDefault="00D82D5A" w:rsidP="00A761F0">
      <w:pPr>
        <w:rPr>
          <w:lang w:val="en-US"/>
        </w:rPr>
      </w:pPr>
      <w:r>
        <w:rPr>
          <w:lang w:val="en-US"/>
        </w:rPr>
        <w:t>Because</w:t>
      </w:r>
      <w:r w:rsidR="005B4CA6">
        <w:rPr>
          <w:lang w:val="en-US"/>
        </w:rPr>
        <w:t xml:space="preserve"> typical use of</w:t>
      </w:r>
      <w:r>
        <w:rPr>
          <w:lang w:val="en-US"/>
        </w:rPr>
        <w:t xml:space="preserve"> </w:t>
      </w:r>
      <w:r w:rsidRPr="00AF5611">
        <w:rPr>
          <w:rStyle w:val="CdigoFuenteCarCar"/>
          <w:lang w:val="en-US"/>
        </w:rPr>
        <w:t>JEPLDAL</w:t>
      </w:r>
      <w:r>
        <w:rPr>
          <w:lang w:val="en-US"/>
        </w:rPr>
        <w:t xml:space="preserve"> </w:t>
      </w:r>
      <w:r w:rsidR="005B4CA6">
        <w:rPr>
          <w:lang w:val="en-US"/>
        </w:rPr>
        <w:t xml:space="preserve">is to be used alongside the DAO level API,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object is also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(because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inherits from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DAL</w:t>
      </w:r>
      <w:r w:rsidR="005B4CA6">
        <w:rPr>
          <w:lang w:val="en-US"/>
        </w:rPr>
        <w:t xml:space="preserve">), and usually you create a </w:t>
      </w:r>
      <w:r w:rsidR="005B4CA6" w:rsidRPr="00AF5611">
        <w:rPr>
          <w:rStyle w:val="CdigoFuenteCarCar"/>
          <w:lang w:val="en-US"/>
        </w:rPr>
        <w:t>JEP</w:t>
      </w:r>
      <w:r w:rsidR="00B24BDB">
        <w:rPr>
          <w:rStyle w:val="CdigoFuenteCarCar"/>
          <w:lang w:val="en-US"/>
        </w:rPr>
        <w:t>L</w:t>
      </w:r>
      <w:r w:rsidR="005B4CA6" w:rsidRPr="00AF5611">
        <w:rPr>
          <w:rStyle w:val="CdigoFuenteCarCar"/>
          <w:lang w:val="en-US"/>
        </w:rPr>
        <w:t>DAO</w:t>
      </w:r>
      <w:r w:rsidR="005B4CA6">
        <w:rPr>
          <w:lang w:val="en-US"/>
        </w:rPr>
        <w:t xml:space="preserve"> instance (and a class implementing this interface) per table and POJO class</w:t>
      </w:r>
      <w:r w:rsidR="00AF5611">
        <w:rPr>
          <w:lang w:val="en-US"/>
        </w:rPr>
        <w:t>, the typical pattern of DAO programming</w:t>
      </w:r>
      <w:r w:rsidR="005B4CA6">
        <w:rPr>
          <w:lang w:val="en-US"/>
        </w:rPr>
        <w:t xml:space="preserve">. </w:t>
      </w:r>
      <w:r w:rsidR="00B24BDB">
        <w:rPr>
          <w:lang w:val="en-US"/>
        </w:rPr>
        <w:t xml:space="preserve">Further we will see how we will need to configure every JEPLDAO instance to perform queries to the same table/POJO. </w:t>
      </w:r>
    </w:p>
    <w:p w:rsidR="005B4CA6" w:rsidRDefault="005B4CA6" w:rsidP="00A761F0">
      <w:pPr>
        <w:rPr>
          <w:lang w:val="en-US"/>
        </w:rPr>
      </w:pPr>
      <w:r>
        <w:rPr>
          <w:lang w:val="en-US"/>
        </w:rPr>
        <w:t xml:space="preserve">Note that </w:t>
      </w:r>
      <w:r w:rsidRPr="005B4CA6">
        <w:rPr>
          <w:rStyle w:val="CdigoFuenteCarCar"/>
          <w:lang w:val="en-US"/>
        </w:rPr>
        <w:t>JEPLDataSource</w:t>
      </w:r>
      <w:r>
        <w:rPr>
          <w:lang w:val="en-US"/>
        </w:rPr>
        <w:t xml:space="preserve"> and </w:t>
      </w:r>
      <w:r w:rsidRPr="005B4CA6">
        <w:rPr>
          <w:rStyle w:val="CdigoFuenteCarCar"/>
          <w:lang w:val="en-US"/>
        </w:rPr>
        <w:t>JEP</w:t>
      </w:r>
      <w:r w:rsidR="00B24BDB">
        <w:rPr>
          <w:rStyle w:val="CdigoFuenteCarCar"/>
          <w:lang w:val="en-US"/>
        </w:rPr>
        <w:t>L</w:t>
      </w:r>
      <w:r w:rsidRPr="005B4CA6">
        <w:rPr>
          <w:rStyle w:val="CdigoFuenteCarCar"/>
          <w:lang w:val="en-US"/>
        </w:rPr>
        <w:t>DAL</w:t>
      </w:r>
      <w:r>
        <w:rPr>
          <w:lang w:val="en-US"/>
        </w:rPr>
        <w:t xml:space="preserve"> inherit </w:t>
      </w:r>
      <w:r w:rsidR="00102D78">
        <w:rPr>
          <w:lang w:val="en-US"/>
        </w:rPr>
        <w:t xml:space="preserve">both </w:t>
      </w:r>
      <w:r>
        <w:rPr>
          <w:lang w:val="en-US"/>
        </w:rPr>
        <w:t xml:space="preserve">from </w:t>
      </w:r>
      <w:r w:rsidRPr="005B4CA6">
        <w:rPr>
          <w:rStyle w:val="CdigoFuenteCarCar"/>
          <w:lang w:val="en-US"/>
        </w:rPr>
        <w:t>JEPLUserData</w:t>
      </w:r>
      <w:r>
        <w:rPr>
          <w:lang w:val="en-US"/>
        </w:rPr>
        <w:t xml:space="preserve">, this interface represents a simple </w:t>
      </w:r>
      <w:r w:rsidRPr="004944B5">
        <w:rPr>
          <w:rStyle w:val="CdigoFuenteCarCar"/>
          <w:lang w:val="en-US"/>
        </w:rPr>
        <w:t>Map</w:t>
      </w:r>
      <w:r>
        <w:rPr>
          <w:lang w:val="en-US"/>
        </w:rPr>
        <w:t xml:space="preserve"> for auxiliary data, most of JEPLayer objects implement this interface. If </w:t>
      </w:r>
      <w:r w:rsidR="004944B5">
        <w:rPr>
          <w:lang w:val="en-US"/>
        </w:rPr>
        <w:t>an</w:t>
      </w:r>
      <w:r>
        <w:rPr>
          <w:lang w:val="en-US"/>
        </w:rPr>
        <w:t xml:space="preserve"> object can be a singleton, </w:t>
      </w:r>
      <w:r w:rsidRPr="005B4CA6">
        <w:rPr>
          <w:rStyle w:val="CdigoFuenteCarCar"/>
          <w:lang w:val="en-US"/>
        </w:rPr>
        <w:t>JEPLUserData</w:t>
      </w:r>
      <w:r>
        <w:rPr>
          <w:lang w:val="en-US"/>
        </w:rPr>
        <w:t xml:space="preserve"> </w:t>
      </w:r>
      <w:r w:rsidR="00B24BDB">
        <w:rPr>
          <w:lang w:val="en-US"/>
        </w:rPr>
        <w:t>methods are</w:t>
      </w:r>
      <w:r>
        <w:rPr>
          <w:lang w:val="en-US"/>
        </w:rPr>
        <w:t xml:space="preserve"> synchronized</w:t>
      </w:r>
      <w:r w:rsidR="00511263">
        <w:rPr>
          <w:lang w:val="en-US"/>
        </w:rPr>
        <w:t xml:space="preserve"> (thread safe)</w:t>
      </w:r>
      <w:r>
        <w:rPr>
          <w:lang w:val="en-US"/>
        </w:rPr>
        <w:t>.</w:t>
      </w:r>
    </w:p>
    <w:p w:rsidR="00000579" w:rsidRPr="00AF4551" w:rsidRDefault="00000579" w:rsidP="00000579">
      <w:pPr>
        <w:pStyle w:val="Ttulo2"/>
      </w:pPr>
      <w:bookmarkStart w:id="36" w:name="_Toc287880979"/>
      <w:bookmarkStart w:id="37" w:name="_Toc416963908"/>
      <w:r>
        <w:t>CREATING A DATA ACCESS OBJECT</w:t>
      </w:r>
      <w:bookmarkEnd w:id="36"/>
      <w:r w:rsidR="000207BC">
        <w:t xml:space="preserve"> (DAO)</w:t>
      </w:r>
      <w:bookmarkEnd w:id="37"/>
    </w:p>
    <w:p w:rsidR="005B4CA6" w:rsidRDefault="004F7115" w:rsidP="00A761F0">
      <w:pPr>
        <w:rPr>
          <w:lang w:val="en-US"/>
        </w:rPr>
      </w:pPr>
      <w:r>
        <w:rPr>
          <w:lang w:val="en-US"/>
        </w:rPr>
        <w:t xml:space="preserve">The class </w:t>
      </w:r>
      <w:r w:rsidRPr="002C3EB6">
        <w:rPr>
          <w:rStyle w:val="CdigoFuenteCarCar"/>
        </w:rPr>
        <w:t>Contact</w:t>
      </w:r>
      <w:r>
        <w:rPr>
          <w:lang w:val="en-US"/>
        </w:rPr>
        <w:t xml:space="preserve"> is the obvious POJO class representing the table </w:t>
      </w:r>
      <w:r w:rsidRPr="002C3EB6">
        <w:rPr>
          <w:rStyle w:val="CdigoFuenteCarCar"/>
        </w:rPr>
        <w:t>CONTACT</w:t>
      </w:r>
      <w:r>
        <w:rPr>
          <w:lang w:val="en-US"/>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class</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protected</w:t>
      </w:r>
      <w:r w:rsidRPr="004F7115">
        <w:rPr>
          <w:rFonts w:ascii="Courier New" w:hAnsi="Courier New" w:cs="Courier New"/>
          <w:noProof/>
          <w:color w:val="000000"/>
          <w:szCs w:val="20"/>
        </w:rPr>
        <w:t xml:space="preserv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r w:rsidRPr="004F7115">
        <w:rPr>
          <w:rFonts w:ascii="Courier New" w:hAnsi="Courier New" w:cs="Courier New"/>
          <w:noProof/>
          <w:color w:val="0000E6"/>
          <w:szCs w:val="20"/>
        </w:rPr>
        <w:t>int</w:t>
      </w:r>
      <w:r w:rsidRPr="004F7115">
        <w:rPr>
          <w:rFonts w:ascii="Courier New" w:hAnsi="Courier New" w:cs="Courier New"/>
          <w:noProof/>
          <w:color w:val="000000"/>
          <w:szCs w:val="20"/>
        </w:rPr>
        <w:t xml:space="preserve"> id, String name, String phone, String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.id = id;</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.name = name;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.phone = phone;</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this</w:t>
      </w:r>
      <w:r w:rsidRPr="004F7115">
        <w:rPr>
          <w:rFonts w:ascii="Courier New" w:hAnsi="Courier New" w:cs="Courier New"/>
          <w:noProof/>
          <w:color w:val="000000"/>
          <w:szCs w:val="20"/>
        </w:rPr>
        <w:t>.email = email;</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r w:rsidRPr="004F7115">
        <w:rPr>
          <w:rFonts w:ascii="Courier New" w:hAnsi="Courier New" w:cs="Courier New"/>
          <w:noProof/>
          <w:color w:val="0000E6"/>
          <w:szCs w:val="20"/>
        </w:rPr>
        <w:t>public</w:t>
      </w:r>
      <w:r w:rsidRPr="004F7115">
        <w:rPr>
          <w:rFonts w:ascii="Courier New" w:hAnsi="Courier New" w:cs="Courier New"/>
          <w:noProof/>
          <w:color w:val="000000"/>
          <w:szCs w:val="20"/>
        </w:rPr>
        <w:t xml:space="preserve"> Contact()</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4F7115">
        <w:rPr>
          <w:rFonts w:ascii="Courier New" w:hAnsi="Courier New" w:cs="Courier New"/>
          <w:noProof/>
          <w:color w:val="000000"/>
          <w:szCs w:val="20"/>
        </w:rPr>
        <w:t xml:space="preserve">    }</w:t>
      </w:r>
    </w:p>
    <w:p w:rsidR="004F7115" w:rsidRP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 ... gets and sets ... */</w:t>
      </w:r>
    </w:p>
    <w:p w:rsidR="004F7115" w:rsidRDefault="004F7115" w:rsidP="004F711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F7115">
        <w:rPr>
          <w:rFonts w:ascii="Courier New" w:hAnsi="Courier New" w:cs="Courier New"/>
          <w:noProof/>
          <w:color w:val="000000"/>
          <w:szCs w:val="20"/>
        </w:rPr>
        <w:t>}</w:t>
      </w:r>
    </w:p>
    <w:p w:rsidR="00F26479" w:rsidRDefault="00F26479" w:rsidP="00A761F0">
      <w:pPr>
        <w:rPr>
          <w:lang w:val="en-US"/>
        </w:rPr>
      </w:pPr>
    </w:p>
    <w:p w:rsidR="004F7115" w:rsidRDefault="00F26479" w:rsidP="00A761F0">
      <w:pPr>
        <w:rPr>
          <w:lang w:val="en-US"/>
        </w:rPr>
      </w:pPr>
      <w:r>
        <w:rPr>
          <w:lang w:val="en-US"/>
        </w:rPr>
        <w:t xml:space="preserve">The </w:t>
      </w:r>
      <w:r w:rsidRPr="00F26479">
        <w:rPr>
          <w:rStyle w:val="CdigoFuenteCarCar"/>
        </w:rPr>
        <w:t>ContactDAO</w:t>
      </w:r>
      <w:r>
        <w:rPr>
          <w:lang w:val="en-US"/>
        </w:rPr>
        <w:t xml:space="preserve"> based on JEPLayer would be something like</w:t>
      </w:r>
      <w:r w:rsidR="00ED6ACA">
        <w:rPr>
          <w:lang w:val="en-US"/>
        </w:rPr>
        <w:t xml:space="preserve"> (imports are omitted)</w:t>
      </w:r>
      <w:r>
        <w:rPr>
          <w:lang w:val="en-US"/>
        </w:rPr>
        <w:t>:</w:t>
      </w:r>
    </w:p>
    <w:p w:rsidR="00452DE4" w:rsidRDefault="00452DE4"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00ED6ACA" w:rsidRPr="00ED6ACA">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BE308F"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.rsDAOListener = new JEPLResultSetDAOListener&lt;Contact&gt;()</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setupJEPLResultSet(JEPLResultSet jrs,JEPLTask</w:t>
      </w:r>
      <w:r>
        <w:rPr>
          <w:rFonts w:ascii="Courier New" w:hAnsi="Courier New" w:cs="Courier New"/>
          <w:noProof/>
          <w:color w:val="000000"/>
          <w:szCs w:val="20"/>
          <w:lang w:val="en-US"/>
        </w:rPr>
        <w:t>&lt;?&gt;</w:t>
      </w:r>
      <w:r w:rsidRPr="00ED6ACA">
        <w:rPr>
          <w:rFonts w:ascii="Courier New" w:hAnsi="Courier New" w:cs="Courier New"/>
          <w:noProof/>
          <w:color w:val="000000"/>
          <w:szCs w:val="20"/>
          <w:lang w:val="en-US"/>
        </w:rPr>
        <w:t xml:space="preserve"> task)</w:t>
      </w:r>
      <w:r>
        <w:rPr>
          <w:rFonts w:ascii="Courier New" w:hAnsi="Courier New" w:cs="Courier New"/>
          <w:noProof/>
          <w:color w:val="000000"/>
          <w:szCs w:val="20"/>
          <w:lang w:val="en-US"/>
        </w:rPr>
        <w:t xml:space="preserve">  </w:t>
      </w: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createObject(JEPLResultSet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new</w:t>
      </w:r>
      <w:r w:rsidRPr="00ED6ACA">
        <w:rPr>
          <w:rFonts w:ascii="Courier New" w:hAnsi="Courier New" w:cs="Courier New"/>
          <w:noProof/>
          <w:color w:val="000000"/>
          <w:szCs w:val="20"/>
          <w:lang w:val="en-US"/>
        </w:rPr>
        <w:t xml:space="preserve"> Contact();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@Override</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fillObject(Contact obj,JEPLResultSet jrs) </w:t>
      </w:r>
      <w:r w:rsidRPr="00ED6ACA">
        <w:rPr>
          <w:rFonts w:ascii="Courier New" w:hAnsi="Courier New" w:cs="Courier New"/>
          <w:noProof/>
          <w:color w:val="0000E6"/>
          <w:szCs w:val="20"/>
          <w:lang w:val="en-US"/>
        </w:rPr>
        <w:t>throws</w:t>
      </w:r>
      <w:r w:rsidRPr="00ED6ACA">
        <w:rPr>
          <w:rFonts w:ascii="Courier New" w:hAnsi="Courier New" w:cs="Courier New"/>
          <w:noProof/>
          <w:color w:val="000000"/>
          <w:szCs w:val="20"/>
          <w:lang w:val="en-US"/>
        </w:rPr>
        <w:t xml:space="preserve"> Exception</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ResultSet rs = jrs.getResultSet();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obj.setId(rs.getInt(</w:t>
      </w:r>
      <w:r w:rsidRPr="00ED6ACA">
        <w:rPr>
          <w:rFonts w:ascii="Courier New" w:hAnsi="Courier New" w:cs="Courier New"/>
          <w:noProof/>
          <w:color w:val="CE7B00"/>
          <w:szCs w:val="20"/>
          <w:lang w:val="en-US"/>
        </w:rPr>
        <w:t>"ID"</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obj.setName(rs.getString(</w:t>
      </w:r>
      <w:r w:rsidRPr="00ED6ACA">
        <w:rPr>
          <w:rFonts w:ascii="Courier New" w:hAnsi="Courier New" w:cs="Courier New"/>
          <w:noProof/>
          <w:color w:val="CE7B00"/>
          <w:szCs w:val="20"/>
          <w:lang w:val="en-US"/>
        </w:rPr>
        <w:t>"NAME"</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obj.setPhone(rs.getString(</w:t>
      </w:r>
      <w:r w:rsidRPr="00ED6ACA">
        <w:rPr>
          <w:rFonts w:ascii="Courier New" w:hAnsi="Courier New" w:cs="Courier New"/>
          <w:noProof/>
          <w:color w:val="CE7B00"/>
          <w:szCs w:val="20"/>
          <w:lang w:val="en-US"/>
        </w:rPr>
        <w:t>"PHONE"</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obj.setEmail(rs.getString(</w:t>
      </w:r>
      <w:r w:rsidRPr="00ED6ACA">
        <w:rPr>
          <w:rFonts w:ascii="Courier New" w:hAnsi="Courier New" w:cs="Courier New"/>
          <w:noProof/>
          <w:color w:val="CE7B00"/>
          <w:szCs w:val="20"/>
          <w:lang w:val="en-US"/>
        </w:rPr>
        <w:t>"EMAIL"</w:t>
      </w:r>
      <w:r w:rsidRPr="00ED6ACA">
        <w:rPr>
          <w:rFonts w:ascii="Courier New" w:hAnsi="Courier New" w:cs="Courier New"/>
          <w:noProof/>
          <w:color w:val="000000"/>
          <w:szCs w:val="20"/>
          <w:lang w:val="en-US"/>
        </w:rPr>
        <w:t>));</w:t>
      </w:r>
    </w:p>
    <w:p w:rsidR="00BE308F" w:rsidRPr="00ED6ACA"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ED6ACA" w:rsidRDefault="00BE308F"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dao.addJEPLListener(</w:t>
      </w:r>
      <w:r w:rsidR="00BE308F" w:rsidRPr="00BE308F">
        <w:rPr>
          <w:rFonts w:ascii="Courier New" w:hAnsi="Courier New" w:cs="Courier New"/>
          <w:noProof/>
          <w:color w:val="000000"/>
          <w:szCs w:val="20"/>
          <w:lang w:val="en-US"/>
        </w:rPr>
        <w:t>rsDAOListener</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JEPLDAO&lt;Contact&gt; getJEPLDAO()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getJEPLResultSetDAOListener()</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rsDAOListener;</w:t>
      </w:r>
    </w:p>
    <w:p w:rsidR="00BE308F" w:rsidRDefault="00BE308F" w:rsidP="00BE308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BE308F" w:rsidRPr="00ED6ACA" w:rsidRDefault="00BE308F" w:rsidP="00866E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hanging="916"/>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.getGeneratedKey(</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update(Contact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"UPDATE CONTACT SET EMAIL = ?, NAME = ?, PHONE = ? WHERE ID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.addParameters(contact.getEmail(),contact.getName(),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contact.getPhone(),contact.getId())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.setStrictMinRows(1).setStrictMaxRows(1)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delete(Contact obj)</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deleteById(obj.getId());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boolean</w:t>
      </w:r>
      <w:r w:rsidRPr="00ED6ACA">
        <w:rPr>
          <w:rFonts w:ascii="Courier New" w:hAnsi="Courier New" w:cs="Courier New"/>
          <w:noProof/>
          <w:color w:val="000000"/>
          <w:szCs w:val="20"/>
          <w:lang w:val="en-US"/>
        </w:rPr>
        <w:t xml:space="preserve"> deleteById(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there is no "inherited" rows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lastRenderedPageBreak/>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.setStrictMinRows(0).setStrictMaxRows(1)</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.executeUpdate() &gt; 0;</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deleteAll()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969696"/>
          <w:szCs w:val="20"/>
          <w:lang w:val="en-US"/>
        </w:rPr>
        <w:t>// Only if "inherited" tables are empty or declared ON DELETE CASCADE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"DELETE FROM CONTACT"</w:t>
      </w:r>
      <w:r w:rsidRPr="00ED6ACA">
        <w:rPr>
          <w:rFonts w:ascii="Courier New" w:hAnsi="Courier New" w:cs="Courier New"/>
          <w:noProof/>
          <w:color w:val="000000"/>
          <w:szCs w:val="20"/>
          <w:lang w:val="en-US"/>
        </w:rPr>
        <w:t>).executeUpdate();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selectAll()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JEPLResultSetDAO&lt;Contact&gt; selectAllResultSetDAO()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).getJEPLResultSetDAO();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selectJEPLDAOQueryRange(</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from,</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to)</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.setFirstResult(from)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.setMaxResults(to - from)</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 selectById(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r w:rsidRPr="00ED6ACA">
        <w:rPr>
          <w:rFonts w:ascii="Courier New" w:hAnsi="Courier New" w:cs="Courier New"/>
          <w:noProof/>
          <w:color w:val="CE7B00"/>
          <w:szCs w:val="20"/>
          <w:lang w:val="en-US"/>
        </w:rPr>
        <w:t>"SELECT * FROM CONTACT WHERE ID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.addParameter(id)</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.getSingleResult();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List&lt;Contact&gt; selectByNameAndEMail(String name,String 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dao.createJEPLDAOQuery(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"SELECT * FROM CONTACT WHERE NAME = ? AND EMAIL = ?"</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.addParameters(name,email)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.getResultList();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selectCount()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return</w:t>
      </w:r>
      <w:r w:rsidRPr="00ED6ACA">
        <w:rPr>
          <w:rFonts w:ascii="Courier New" w:hAnsi="Courier New" w:cs="Courier New"/>
          <w:noProof/>
          <w:color w:val="000000"/>
          <w:szCs w:val="20"/>
          <w:lang w:val="en-US"/>
        </w:rPr>
        <w:t xml:space="preserve"> dao.createJEPLDALQuery(</w:t>
      </w:r>
      <w:r w:rsidRPr="00ED6ACA">
        <w:rPr>
          <w:rFonts w:ascii="Courier New" w:hAnsi="Courier New" w:cs="Courier New"/>
          <w:noProof/>
          <w:color w:val="CE7B00"/>
          <w:szCs w:val="20"/>
          <w:lang w:val="en-US"/>
        </w:rPr>
        <w:t>"SELECT COUNT(*) FROM CONTACT"</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.getOneRowFromSingleField(</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3252EF" w:rsidRDefault="003252EF" w:rsidP="003252EF">
      <w:r>
        <w:t xml:space="preserve">The first we need to know is how we create a </w:t>
      </w:r>
      <w:r w:rsidRPr="003252EF">
        <w:rPr>
          <w:rStyle w:val="CdigoFuenteCarCar"/>
        </w:rPr>
        <w:t>JEPLDAO</w:t>
      </w:r>
      <w:r w:rsidR="00F734E2">
        <w:rPr>
          <w:rStyle w:val="CdigoFuenteCarCar"/>
        </w:rPr>
        <w:t>&lt;Contact&gt;</w:t>
      </w:r>
      <w:r>
        <w:t xml:space="preserve"> object</w:t>
      </w:r>
      <w:r w:rsidR="00AA333E">
        <w:t xml:space="preserve"> calling </w:t>
      </w:r>
      <w:r w:rsidR="00AA333E" w:rsidRPr="00AA333E">
        <w:rPr>
          <w:rStyle w:val="CdigoFuenteCarCar"/>
        </w:rPr>
        <w:t>JEPLDataSource.createJEPLDAO(Class&lt;T&gt;)</w:t>
      </w:r>
      <w:r w:rsidR="00AA333E">
        <w:t>:</w:t>
      </w:r>
      <w:r>
        <w:t xml:space="preserve"> </w:t>
      </w:r>
    </w:p>
    <w:p w:rsidR="003252EF" w:rsidRDefault="00AA333E" w:rsidP="003252EF">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003252EF" w:rsidRPr="00ED6ACA">
        <w:rPr>
          <w:rFonts w:ascii="Courier New" w:hAnsi="Courier New" w:cs="Courier New"/>
          <w:noProof/>
          <w:color w:val="000000"/>
          <w:szCs w:val="20"/>
          <w:lang w:val="en-US"/>
        </w:rPr>
        <w:t>ds.createJEPLDAO(Contact.</w:t>
      </w:r>
      <w:r w:rsidR="003252EF" w:rsidRPr="00ED6ACA">
        <w:rPr>
          <w:rFonts w:ascii="Courier New" w:hAnsi="Courier New" w:cs="Courier New"/>
          <w:noProof/>
          <w:color w:val="0000E6"/>
          <w:szCs w:val="20"/>
          <w:lang w:val="en-US"/>
        </w:rPr>
        <w:t>class</w:t>
      </w:r>
      <w:r w:rsidR="003252EF" w:rsidRPr="00ED6ACA">
        <w:rPr>
          <w:rFonts w:ascii="Courier New" w:hAnsi="Courier New" w:cs="Courier New"/>
          <w:noProof/>
          <w:color w:val="000000"/>
          <w:szCs w:val="20"/>
          <w:lang w:val="en-US"/>
        </w:rPr>
        <w:t>);</w:t>
      </w:r>
    </w:p>
    <w:p w:rsidR="003252EF" w:rsidRPr="00F734E2" w:rsidRDefault="00AA333E" w:rsidP="00F734E2">
      <w:r w:rsidRPr="003252EF">
        <w:rPr>
          <w:rStyle w:val="CdigoFuenteCarCar"/>
        </w:rPr>
        <w:t>JEPLDAO</w:t>
      </w:r>
      <w:r>
        <w:t xml:space="preserve"> objects will be used to perform persistent operations over user defined persistent objects/classes. As you can see we are usually going to need a </w:t>
      </w:r>
      <w:r w:rsidRPr="003252EF">
        <w:rPr>
          <w:rStyle w:val="CdigoFuenteCarCar"/>
        </w:rPr>
        <w:t>JEPLDAO</w:t>
      </w:r>
      <w:r>
        <w:t xml:space="preserve"> object per persistent class (usually associated to a single database table).</w:t>
      </w:r>
      <w:r w:rsidR="00F734E2">
        <w:t xml:space="preserve"> Because </w:t>
      </w:r>
      <w:r w:rsidR="00F734E2" w:rsidRPr="003252EF">
        <w:rPr>
          <w:rStyle w:val="CdigoFuenteCarCar"/>
        </w:rPr>
        <w:t>JEPLDAO</w:t>
      </w:r>
      <w:r w:rsidR="00F734E2">
        <w:rPr>
          <w:rStyle w:val="CdigoFuenteCarCar"/>
        </w:rPr>
        <w:t xml:space="preserve"> </w:t>
      </w:r>
      <w:r w:rsidR="00F734E2" w:rsidRPr="00F734E2">
        <w:t>inherits</w:t>
      </w:r>
      <w:r w:rsidR="00F734E2">
        <w:t xml:space="preserve"> from </w:t>
      </w:r>
      <w:r w:rsidR="00F734E2" w:rsidRPr="00F734E2">
        <w:rPr>
          <w:rStyle w:val="CdigoFuenteCarCar"/>
        </w:rPr>
        <w:t>JEPLDAL</w:t>
      </w:r>
      <w:r w:rsidR="00F734E2">
        <w:t xml:space="preserve">, all methods of “DAL level” are also available. </w:t>
      </w:r>
    </w:p>
    <w:p w:rsidR="00531924" w:rsidRDefault="00531924" w:rsidP="00531924">
      <w:pPr>
        <w:pStyle w:val="Ttulo3"/>
      </w:pPr>
      <w:bookmarkStart w:id="38" w:name="_Toc416963909"/>
      <w:r>
        <w:lastRenderedPageBreak/>
        <w:t>Insertion with automatic generation of primary key</w:t>
      </w:r>
      <w:bookmarkEnd w:id="38"/>
    </w:p>
    <w:p w:rsidR="00ED6ACA" w:rsidRDefault="00ED6ACA" w:rsidP="00032AF7">
      <w:r>
        <w:t xml:space="preserve">When the table </w:t>
      </w:r>
      <w:r w:rsidRPr="00F734E2">
        <w:rPr>
          <w:rStyle w:val="CdigoFuenteCarCar"/>
        </w:rPr>
        <w:t>CONTACT</w:t>
      </w:r>
      <w:r>
        <w:t xml:space="preserve"> was defined the key column (ID) was declared as </w:t>
      </w:r>
      <w:r w:rsidRPr="00ED6ACA">
        <w:rPr>
          <w:rStyle w:val="CdigoFuenteCarCar"/>
        </w:rPr>
        <w:t>AUTO_INCREMENT</w:t>
      </w:r>
      <w:r>
        <w:t xml:space="preserve"> (this syntax is only valid in </w:t>
      </w:r>
      <w:proofErr w:type="spellStart"/>
      <w:r>
        <w:t>MySQL</w:t>
      </w:r>
      <w:proofErr w:type="spellEnd"/>
      <w:r>
        <w:t xml:space="preserve">, other databases have a similar </w:t>
      </w:r>
      <w:r w:rsidR="00452DE4">
        <w:t xml:space="preserve">syntax do not be fooled by this minor SQL incompatibility). The method </w:t>
      </w:r>
      <w:r w:rsidR="00452DE4" w:rsidRPr="00452DE4">
        <w:rPr>
          <w:rStyle w:val="CdigoFuenteCarCar"/>
        </w:rPr>
        <w:t>JEPLDALQuery.getGeneratedKey(Class&lt;U&gt;)</w:t>
      </w:r>
      <w:r w:rsidR="00452DE4">
        <w:t xml:space="preserve"> is designed to execute </w:t>
      </w:r>
      <w:r w:rsidR="00452DE4" w:rsidRPr="00F734E2">
        <w:rPr>
          <w:rStyle w:val="CdigoFuenteCarCar"/>
        </w:rPr>
        <w:t>INSERT</w:t>
      </w:r>
      <w:r w:rsidR="00452DE4">
        <w:t xml:space="preserve"> SQL sentences in tables with automatic key generation, in this case the generated key is the ID attribute: </w:t>
      </w:r>
      <w:r>
        <w:t xml:space="preserve"> </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b/>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ED6ACA" w:rsidRPr="00ED6ACA" w:rsidRDefault="00ED6ACA" w:rsidP="00ED6AC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52DE4" w:rsidRDefault="00452DE4" w:rsidP="00032AF7">
      <w:r>
        <w:t xml:space="preserve">The parameter </w:t>
      </w:r>
      <w:r w:rsidRPr="00452DE4">
        <w:rPr>
          <w:rStyle w:val="CdigoFuenteCarCar"/>
        </w:rPr>
        <w:t>int.class</w:t>
      </w:r>
      <w:r>
        <w:t xml:space="preserve"> is used just to cast the returned JDBC value (the generated key) to</w:t>
      </w:r>
      <w:r w:rsidR="00341B37">
        <w:t xml:space="preserve"> the required type, internally to perform this conversion the following </w:t>
      </w:r>
      <w:r w:rsidR="00341B37" w:rsidRPr="00341B37">
        <w:rPr>
          <w:rStyle w:val="CdigoFuenteCarCar"/>
        </w:rPr>
        <w:t>JEPLDAL</w:t>
      </w:r>
      <w:r w:rsidR="00341B37">
        <w:t xml:space="preserve"> method is called: </w:t>
      </w:r>
    </w:p>
    <w:p w:rsidR="00341B37" w:rsidRPr="005B734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452DE4" w:rsidRDefault="00452DE4" w:rsidP="00032AF7">
      <w:r>
        <w:t xml:space="preserve">As we can see, parameters are provided using the standard JDBC ? notation of </w:t>
      </w:r>
      <w:r w:rsidRPr="00452DE4">
        <w:rPr>
          <w:rStyle w:val="CdigoFuenteCarCar"/>
        </w:rPr>
        <w:t>PreparedStatement</w:t>
      </w:r>
      <w:r>
        <w:t xml:space="preserve"> and calling</w:t>
      </w:r>
      <w:r w:rsidR="00D51B9B">
        <w:t xml:space="preserve"> the “fluid” method</w:t>
      </w:r>
      <w:r>
        <w:t xml:space="preserve"> </w:t>
      </w:r>
      <w:r w:rsidRPr="00452DE4">
        <w:rPr>
          <w:rStyle w:val="CdigoFuenteCarCar"/>
        </w:rPr>
        <w:t>addParameters(Object…)</w:t>
      </w:r>
      <w:r>
        <w:rPr>
          <w:rStyle w:val="CdigoFuenteCarCar"/>
        </w:rPr>
        <w:t>,</w:t>
      </w:r>
      <w:r>
        <w:t>parameters are sequentially associated to each ? in SQL sentence.</w:t>
      </w:r>
    </w:p>
    <w:p w:rsidR="00452DE4" w:rsidRDefault="00D51B9B" w:rsidP="00D51B9B">
      <w:pPr>
        <w:pStyle w:val="Ttulo3"/>
      </w:pPr>
      <w:bookmarkStart w:id="39" w:name="_Toc416963910"/>
      <w:r>
        <w:t>Options to declare and provide parameters in SQL sentences</w:t>
      </w:r>
      <w:bookmarkEnd w:id="39"/>
    </w:p>
    <w:p w:rsidR="00452DE4" w:rsidRDefault="00D51B9B" w:rsidP="00032AF7">
      <w:r>
        <w:t xml:space="preserve">In the previous example we have seen the standard JDBC ? notation to declare parameters and the method </w:t>
      </w:r>
      <w:r w:rsidRPr="00452DE4">
        <w:rPr>
          <w:rStyle w:val="CdigoFuenteCarCar"/>
        </w:rPr>
        <w:t>addParameters(Object…)</w:t>
      </w:r>
      <w:r>
        <w:t>, JEPLayer provides more options:</w:t>
      </w:r>
    </w:p>
    <w:p w:rsidR="00D51B9B" w:rsidRDefault="00D51B9B" w:rsidP="006961D0">
      <w:pPr>
        <w:pStyle w:val="Prrafodelista"/>
        <w:numPr>
          <w:ilvl w:val="0"/>
          <w:numId w:val="12"/>
        </w:numPr>
      </w:pPr>
      <w:r>
        <w:t xml:space="preserve">JDBC standard </w:t>
      </w:r>
      <w:r w:rsidRPr="00D51B9B">
        <w:rPr>
          <w:rStyle w:val="CdigoFuenteCarCar"/>
        </w:rPr>
        <w:t>?</w:t>
      </w:r>
      <w:r>
        <w:t xml:space="preserve"> notation</w:t>
      </w:r>
    </w:p>
    <w:p w:rsidR="00D51B9B" w:rsidRDefault="00D51B9B" w:rsidP="006961D0">
      <w:pPr>
        <w:pStyle w:val="Prrafodelista"/>
        <w:numPr>
          <w:ilvl w:val="0"/>
          <w:numId w:val="12"/>
        </w:numPr>
      </w:pPr>
      <w:r w:rsidRPr="00D51B9B">
        <w:rPr>
          <w:rStyle w:val="CdigoFuenteCarCar"/>
        </w:rPr>
        <w:t>?number</w:t>
      </w:r>
      <w:r>
        <w:t xml:space="preserve"> notation (ex. </w:t>
      </w:r>
      <w:r w:rsidRPr="00D51B9B">
        <w:rPr>
          <w:rStyle w:val="CdigoFuenteCarCar"/>
        </w:rPr>
        <w:t>?1</w:t>
      </w:r>
      <w:r>
        <w:t xml:space="preserve"> </w:t>
      </w:r>
      <w:r w:rsidRPr="00D51B9B">
        <w:rPr>
          <w:rStyle w:val="CdigoFuenteCarCar"/>
        </w:rPr>
        <w:t>?2</w:t>
      </w:r>
      <w:r>
        <w:t xml:space="preserve"> …) similar to JPA</w:t>
      </w:r>
    </w:p>
    <w:p w:rsidR="00D51B9B" w:rsidRDefault="00D51B9B" w:rsidP="006961D0">
      <w:pPr>
        <w:pStyle w:val="Prrafodelista"/>
        <w:numPr>
          <w:ilvl w:val="0"/>
          <w:numId w:val="12"/>
        </w:numPr>
      </w:pPr>
      <w:r w:rsidRPr="00D51B9B">
        <w:rPr>
          <w:rStyle w:val="CdigoFuenteCarCar"/>
        </w:rPr>
        <w:t>:name</w:t>
      </w:r>
      <w:r>
        <w:t xml:space="preserve"> notation (ex. </w:t>
      </w:r>
      <w:r w:rsidRPr="00D51B9B">
        <w:rPr>
          <w:rStyle w:val="CdigoFuenteCarCar"/>
        </w:rPr>
        <w:t>:email</w:t>
      </w:r>
      <w:r>
        <w:t>) similar to JPA</w:t>
      </w:r>
    </w:p>
    <w:p w:rsidR="00452DE4" w:rsidRDefault="00D51B9B" w:rsidP="006961D0">
      <w:pPr>
        <w:pStyle w:val="Prrafodelista"/>
        <w:numPr>
          <w:ilvl w:val="0"/>
          <w:numId w:val="12"/>
        </w:numPr>
      </w:pPr>
      <w:r>
        <w:t xml:space="preserve">Mixed previous options </w:t>
      </w:r>
    </w:p>
    <w:p w:rsidR="00D51B9B" w:rsidRDefault="00D51B9B" w:rsidP="00032AF7">
      <w:r>
        <w:t xml:space="preserve">If you use the </w:t>
      </w:r>
      <w:r w:rsidRPr="00D51B9B">
        <w:rPr>
          <w:rStyle w:val="CdigoFuenteCarCar"/>
        </w:rPr>
        <w:t>?number</w:t>
      </w:r>
      <w:r>
        <w:t xml:space="preserve"> notation, you can use the fluid method: </w:t>
      </w:r>
    </w:p>
    <w:p w:rsidR="00452DE4" w:rsidRPr="00D51B9B" w:rsidRDefault="00F53A6F" w:rsidP="00032AF7">
      <w:pPr>
        <w:rPr>
          <w:rFonts w:ascii="Courier New" w:hAnsi="Courier New" w:cs="Courier New"/>
          <w:noProof/>
          <w:lang w:val="en-US"/>
        </w:rPr>
      </w:pPr>
      <w:r>
        <w:rPr>
          <w:rFonts w:ascii="Courier New" w:hAnsi="Courier New" w:cs="Courier New"/>
          <w:noProof/>
          <w:lang w:val="en-US"/>
        </w:rPr>
        <w:t>JEPLDALQuery.setParameter</w:t>
      </w:r>
      <w:r w:rsidR="00D51B9B" w:rsidRPr="00D51B9B">
        <w:rPr>
          <w:rFonts w:ascii="Courier New" w:hAnsi="Courier New" w:cs="Courier New"/>
          <w:noProof/>
          <w:lang w:val="en-US"/>
        </w:rPr>
        <w:t>(int position,Object value)</w:t>
      </w:r>
    </w:p>
    <w:p w:rsidR="00452DE4" w:rsidRDefault="00D51B9B" w:rsidP="00032AF7">
      <w:r>
        <w:t>to set a parameter in the specified position (starting in 1).</w:t>
      </w:r>
    </w:p>
    <w:p w:rsidR="00F53A6F" w:rsidRDefault="00F53A6F" w:rsidP="00032AF7">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w:t>
      </w:r>
      <w:r w:rsidRPr="00F53A6F">
        <w:rPr>
          <w:rFonts w:ascii="Courier New" w:hAnsi="Courier New" w:cs="Courier New"/>
          <w:b/>
          <w:noProof/>
          <w:color w:val="CE7B00"/>
          <w:szCs w:val="20"/>
          <w:lang w:val="en-US"/>
        </w:rPr>
        <w:t>?1</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?2</w:t>
      </w:r>
      <w:r w:rsidRPr="00F53A6F">
        <w:rPr>
          <w:rFonts w:ascii="Courier New" w:hAnsi="Courier New" w:cs="Courier New"/>
          <w:noProof/>
          <w:color w:val="CE7B00"/>
          <w:szCs w:val="20"/>
          <w:lang w:val="en-US"/>
        </w:rPr>
        <w:t xml:space="preserve">, </w:t>
      </w:r>
      <w:r w:rsidRPr="00F53A6F">
        <w:rPr>
          <w:rFonts w:ascii="Courier New" w:hAnsi="Courier New" w:cs="Courier New"/>
          <w:b/>
          <w:noProof/>
          <w:color w:val="CE7B00"/>
          <w:szCs w:val="20"/>
          <w:lang w:val="en-US"/>
        </w:rPr>
        <w:t>?3</w:t>
      </w:r>
      <w:r w:rsidRPr="00F53A6F">
        <w:rPr>
          <w:rFonts w:ascii="Courier New" w:hAnsi="Courier New" w:cs="Courier New"/>
          <w:noProof/>
          <w:color w:val="CE7B00"/>
          <w:szCs w:val="20"/>
          <w:lang w:val="en-US"/>
        </w:rPr>
        <w:t>)"</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b/>
          <w:noProof/>
          <w:color w:val="000000"/>
          <w:szCs w:val="20"/>
          <w:lang w:val="en-US"/>
        </w:rPr>
        <w:t>setParameter</w:t>
      </w:r>
      <w:r w:rsidRPr="00F53A6F">
        <w:rPr>
          <w:rFonts w:ascii="Courier New" w:hAnsi="Courier New" w:cs="Courier New"/>
          <w:noProof/>
          <w:color w:val="000000"/>
          <w:szCs w:val="20"/>
          <w:lang w:val="en-US"/>
        </w:rPr>
        <w:t>(</w:t>
      </w:r>
      <w:r w:rsidRPr="00F53A6F">
        <w:rPr>
          <w:rFonts w:ascii="Courier New" w:hAnsi="Courier New" w:cs="Courier New"/>
          <w:b/>
          <w:noProof/>
          <w:color w:val="000000"/>
          <w:szCs w:val="20"/>
          <w:lang w:val="en-US"/>
        </w:rPr>
        <w:t>1</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.setParameter(2,contact.getName())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.setParameter(3,contact.getPhone())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 xml:space="preserve">); </w:t>
      </w:r>
    </w:p>
    <w:p w:rsidR="00F53A6F" w:rsidRDefault="00F53A6F" w:rsidP="00F53A6F">
      <w:r>
        <w:t xml:space="preserve">If you use the </w:t>
      </w:r>
      <w:r>
        <w:rPr>
          <w:rStyle w:val="CdigoFuenteCarCar"/>
        </w:rPr>
        <w:t>:name</w:t>
      </w:r>
      <w:r>
        <w:t xml:space="preserve"> notation, you can use the fluid method: </w:t>
      </w:r>
    </w:p>
    <w:p w:rsidR="00F53A6F" w:rsidRPr="00D51B9B" w:rsidRDefault="00F53A6F" w:rsidP="00F53A6F">
      <w:pPr>
        <w:rPr>
          <w:rFonts w:ascii="Courier New" w:hAnsi="Courier New" w:cs="Courier New"/>
          <w:noProof/>
          <w:lang w:val="en-US"/>
        </w:rPr>
      </w:pPr>
      <w:r>
        <w:rPr>
          <w:rFonts w:ascii="Courier New" w:hAnsi="Courier New" w:cs="Courier New"/>
          <w:noProof/>
          <w:lang w:val="en-US"/>
        </w:rPr>
        <w:t>JEPLDALQuery.setParameter</w:t>
      </w:r>
      <w:r w:rsidRPr="00D51B9B">
        <w:rPr>
          <w:rFonts w:ascii="Courier New" w:hAnsi="Courier New" w:cs="Courier New"/>
          <w:noProof/>
          <w:lang w:val="en-US"/>
        </w:rPr>
        <w:t>(</w:t>
      </w:r>
      <w:r>
        <w:rPr>
          <w:rFonts w:ascii="Courier New" w:hAnsi="Courier New" w:cs="Courier New"/>
          <w:noProof/>
          <w:lang w:val="en-US"/>
        </w:rPr>
        <w:t>String name</w:t>
      </w:r>
      <w:r w:rsidRPr="00D51B9B">
        <w:rPr>
          <w:rFonts w:ascii="Courier New" w:hAnsi="Courier New" w:cs="Courier New"/>
          <w:noProof/>
          <w:lang w:val="en-US"/>
        </w:rPr>
        <w:t>,Object value)</w:t>
      </w:r>
    </w:p>
    <w:p w:rsidR="00F53A6F" w:rsidRDefault="00F53A6F" w:rsidP="00F53A6F">
      <w:r>
        <w:t>to bind a parameter to the specified name, the same :name declaration can be repeated into the SQL sentence.</w:t>
      </w:r>
    </w:p>
    <w:p w:rsidR="00EC66A3" w:rsidRDefault="00EC66A3" w:rsidP="00F53A6F">
      <w:r>
        <w:t>The previous query could be rewritten as:</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 xml:space="preserve"> key = dao.createJEPLDALQuery(</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w:t>
      </w:r>
      <w:r w:rsidRPr="00F53A6F">
        <w:rPr>
          <w:rFonts w:ascii="Courier New" w:hAnsi="Courier New" w:cs="Courier New"/>
          <w:noProof/>
          <w:color w:val="CE7B00"/>
          <w:szCs w:val="20"/>
          <w:lang w:val="en-US"/>
        </w:rPr>
        <w:t>"INSERT INTO CONTACT (EMAIL, NAME, PHONE) VALUES (:email,:name,:phone)"</w:t>
      </w:r>
      <w:r w:rsidRPr="00F53A6F">
        <w:rPr>
          <w:rFonts w:ascii="Courier New" w:hAnsi="Courier New" w:cs="Courier New"/>
          <w:noProof/>
          <w:color w:val="000000"/>
          <w:szCs w:val="20"/>
          <w:lang w:val="en-US"/>
        </w:rPr>
        <w:t>)</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"email"</w:t>
      </w:r>
      <w:r w:rsidRPr="00F53A6F">
        <w:rPr>
          <w:rFonts w:ascii="Courier New" w:hAnsi="Courier New" w:cs="Courier New"/>
          <w:noProof/>
          <w:color w:val="000000"/>
          <w:szCs w:val="20"/>
          <w:lang w:val="en-US"/>
        </w:rPr>
        <w:t>,contact.getEmail())</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.setParameter(</w:t>
      </w:r>
      <w:r w:rsidRPr="00F53A6F">
        <w:rPr>
          <w:rFonts w:ascii="Courier New" w:hAnsi="Courier New" w:cs="Courier New"/>
          <w:noProof/>
          <w:color w:val="CE7B00"/>
          <w:szCs w:val="20"/>
          <w:lang w:val="en-US"/>
        </w:rPr>
        <w:t>"name"</w:t>
      </w:r>
      <w:r w:rsidRPr="00F53A6F">
        <w:rPr>
          <w:rFonts w:ascii="Courier New" w:hAnsi="Courier New" w:cs="Courier New"/>
          <w:noProof/>
          <w:color w:val="000000"/>
          <w:szCs w:val="20"/>
          <w:lang w:val="en-US"/>
        </w:rPr>
        <w:t>,contact.getName())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lastRenderedPageBreak/>
        <w:t xml:space="preserve">            .setParameter(</w:t>
      </w:r>
      <w:r w:rsidRPr="00F53A6F">
        <w:rPr>
          <w:rFonts w:ascii="Courier New" w:hAnsi="Courier New" w:cs="Courier New"/>
          <w:noProof/>
          <w:color w:val="CE7B00"/>
          <w:szCs w:val="20"/>
          <w:lang w:val="en-US"/>
        </w:rPr>
        <w:t>"phone"</w:t>
      </w:r>
      <w:r w:rsidRPr="00F53A6F">
        <w:rPr>
          <w:rFonts w:ascii="Courier New" w:hAnsi="Courier New" w:cs="Courier New"/>
          <w:noProof/>
          <w:color w:val="000000"/>
          <w:szCs w:val="20"/>
          <w:lang w:val="en-US"/>
        </w:rPr>
        <w:t>,contact.getPhone())</w:t>
      </w:r>
    </w:p>
    <w:p w:rsidR="00F53A6F" w:rsidRPr="00F53A6F" w:rsidRDefault="00F53A6F" w:rsidP="00F53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F53A6F">
        <w:rPr>
          <w:rFonts w:ascii="Courier New" w:hAnsi="Courier New" w:cs="Courier New"/>
          <w:noProof/>
          <w:color w:val="000000"/>
          <w:szCs w:val="20"/>
          <w:lang w:val="en-US"/>
        </w:rPr>
        <w:t xml:space="preserve">            .getGeneratedKey(</w:t>
      </w:r>
      <w:r w:rsidRPr="00F53A6F">
        <w:rPr>
          <w:rFonts w:ascii="Courier New" w:hAnsi="Courier New" w:cs="Courier New"/>
          <w:noProof/>
          <w:color w:val="0000E6"/>
          <w:szCs w:val="20"/>
          <w:lang w:val="en-US"/>
        </w:rPr>
        <w:t>int</w:t>
      </w:r>
      <w:r w:rsidRPr="00F53A6F">
        <w:rPr>
          <w:rFonts w:ascii="Courier New" w:hAnsi="Courier New" w:cs="Courier New"/>
          <w:noProof/>
          <w:color w:val="000000"/>
          <w:szCs w:val="20"/>
          <w:lang w:val="en-US"/>
        </w:rPr>
        <w:t>.</w:t>
      </w:r>
      <w:r w:rsidRPr="00F53A6F">
        <w:rPr>
          <w:rFonts w:ascii="Courier New" w:hAnsi="Courier New" w:cs="Courier New"/>
          <w:noProof/>
          <w:color w:val="0000E6"/>
          <w:szCs w:val="20"/>
          <w:lang w:val="en-US"/>
        </w:rPr>
        <w:t>class</w:t>
      </w:r>
      <w:r w:rsidRPr="00F53A6F">
        <w:rPr>
          <w:rFonts w:ascii="Courier New" w:hAnsi="Courier New" w:cs="Courier New"/>
          <w:noProof/>
          <w:color w:val="000000"/>
          <w:szCs w:val="20"/>
          <w:lang w:val="en-US"/>
        </w:rPr>
        <w:t>);</w:t>
      </w:r>
    </w:p>
    <w:p w:rsidR="00D51B9B" w:rsidRPr="00F53A6F" w:rsidRDefault="00EC66A3" w:rsidP="00032AF7">
      <w:pPr>
        <w:rPr>
          <w:lang w:val="en-US"/>
        </w:rPr>
      </w:pPr>
      <w:r>
        <w:rPr>
          <w:lang w:val="en-US"/>
        </w:rPr>
        <w:t xml:space="preserve">Finally you can mix several </w:t>
      </w:r>
      <w:r w:rsidR="00341B37">
        <w:rPr>
          <w:lang w:val="en-US"/>
        </w:rPr>
        <w:t>notations in the same sentence: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 xml:space="preserve"> key = dao.createJEPLDALQuery(</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w:t>
      </w:r>
      <w:r w:rsidRPr="00341B37">
        <w:rPr>
          <w:rFonts w:ascii="Courier New" w:hAnsi="Courier New" w:cs="Courier New"/>
          <w:noProof/>
          <w:color w:val="CE7B00"/>
          <w:szCs w:val="20"/>
          <w:lang w:val="en-US"/>
        </w:rPr>
        <w:t>"INSERT INTO CONTACT (EMAIL, NAME, PHONE) VALUES (?, ?2, :phone)"</w:t>
      </w:r>
      <w:r w:rsidRPr="00341B37">
        <w:rPr>
          <w:rFonts w:ascii="Courier New" w:hAnsi="Courier New" w:cs="Courier New"/>
          <w:noProof/>
          <w:color w:val="000000"/>
          <w:szCs w:val="20"/>
          <w:lang w:val="en-US"/>
        </w:rPr>
        <w:t>)</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sidRPr="00341B37">
        <w:rPr>
          <w:rFonts w:ascii="Courier New" w:hAnsi="Courier New" w:cs="Courier New"/>
          <w:noProof/>
          <w:color w:val="CE7B00"/>
          <w:szCs w:val="20"/>
          <w:lang w:val="en-US"/>
        </w:rPr>
        <w:t>"phone"</w:t>
      </w:r>
      <w:r w:rsidRPr="00341B37">
        <w:rPr>
          <w:rFonts w:ascii="Courier New" w:hAnsi="Courier New" w:cs="Courier New"/>
          <w:noProof/>
          <w:color w:val="000000"/>
          <w:szCs w:val="20"/>
          <w:lang w:val="en-US"/>
        </w:rPr>
        <w:t>,contact.getPhone())</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.getGeneratedKey(</w:t>
      </w:r>
      <w:r w:rsidRPr="00341B37">
        <w:rPr>
          <w:rFonts w:ascii="Courier New" w:hAnsi="Courier New" w:cs="Courier New"/>
          <w:noProof/>
          <w:color w:val="0000E6"/>
          <w:szCs w:val="20"/>
          <w:lang w:val="en-US"/>
        </w:rPr>
        <w:t>int</w:t>
      </w:r>
      <w:r w:rsidRPr="00341B37">
        <w:rPr>
          <w:rFonts w:ascii="Courier New" w:hAnsi="Courier New" w:cs="Courier New"/>
          <w:noProof/>
          <w:color w:val="000000"/>
          <w:szCs w:val="20"/>
          <w:lang w:val="en-US"/>
        </w:rPr>
        <w:t>.</w:t>
      </w:r>
      <w:r w:rsidRPr="00341B37">
        <w:rPr>
          <w:rFonts w:ascii="Courier New" w:hAnsi="Courier New" w:cs="Courier New"/>
          <w:noProof/>
          <w:color w:val="0000E6"/>
          <w:szCs w:val="20"/>
          <w:lang w:val="en-US"/>
        </w:rPr>
        <w:t>class</w:t>
      </w:r>
      <w:r w:rsidRPr="00341B37">
        <w:rPr>
          <w:rFonts w:ascii="Courier New" w:hAnsi="Courier New" w:cs="Courier New"/>
          <w:noProof/>
          <w:color w:val="000000"/>
          <w:szCs w:val="20"/>
          <w:lang w:val="en-US"/>
        </w:rPr>
        <w:t>);</w:t>
      </w:r>
    </w:p>
    <w:p w:rsidR="00D51B9B" w:rsidRPr="00341B37" w:rsidRDefault="00341B37" w:rsidP="00032AF7">
      <w:pPr>
        <w:rPr>
          <w:lang w:val="en-US"/>
        </w:rPr>
      </w:pPr>
      <w:r>
        <w:rPr>
          <w:lang w:val="en-US"/>
        </w:rPr>
        <w:t xml:space="preserve">Previous code is ugly and confusing and is not recommended, is just useful to explain how parameter declaration works internally, every parameter either </w:t>
      </w:r>
      <w:r w:rsidRPr="00341B37">
        <w:rPr>
          <w:rStyle w:val="CdigoFuenteCarCar"/>
        </w:rPr>
        <w:t>?</w:t>
      </w:r>
      <w:r>
        <w:rPr>
          <w:lang w:val="en-US"/>
        </w:rPr>
        <w:t xml:space="preserve"> or </w:t>
      </w:r>
      <w:r w:rsidRPr="00341B37">
        <w:rPr>
          <w:rStyle w:val="CdigoFuenteCarCar"/>
        </w:rPr>
        <w:t>?num</w:t>
      </w:r>
      <w:r>
        <w:rPr>
          <w:lang w:val="en-US"/>
        </w:rPr>
        <w:t xml:space="preserve"> or </w:t>
      </w:r>
      <w:r w:rsidRPr="00341B37">
        <w:rPr>
          <w:rStyle w:val="CdigoFuenteCarCar"/>
        </w:rPr>
        <w:t>:name</w:t>
      </w:r>
      <w:r>
        <w:rPr>
          <w:lang w:val="en-US"/>
        </w:rPr>
        <w:t xml:space="preserve"> has a position starting in 1, this is the reason why in previous example </w:t>
      </w:r>
      <w:r w:rsidRPr="00341B37">
        <w:rPr>
          <w:rStyle w:val="CdigoFuenteCarCar"/>
        </w:rPr>
        <w:t>?</w:t>
      </w:r>
      <w:r>
        <w:rPr>
          <w:lang w:val="en-US"/>
        </w:rPr>
        <w:t xml:space="preserve"> is position 1, </w:t>
      </w:r>
      <w:r w:rsidRPr="00341B37">
        <w:rPr>
          <w:rStyle w:val="CdigoFuenteCarCar"/>
        </w:rPr>
        <w:t>?2</w:t>
      </w:r>
      <w:r>
        <w:rPr>
          <w:lang w:val="en-US"/>
        </w:rPr>
        <w:t xml:space="preserve"> is position 2 (any different integer is wrong) and </w:t>
      </w:r>
      <w:r w:rsidRPr="00341B37">
        <w:rPr>
          <w:rStyle w:val="CdigoFuenteCarCar"/>
        </w:rPr>
        <w:t>:phone</w:t>
      </w:r>
      <w:r>
        <w:rPr>
          <w:lang w:val="en-US"/>
        </w:rPr>
        <w:t xml:space="preserve"> is internally 3.  </w:t>
      </w:r>
    </w:p>
    <w:p w:rsidR="00D51B9B" w:rsidRPr="00341B37" w:rsidRDefault="00341B37" w:rsidP="00032AF7">
      <w:pPr>
        <w:rPr>
          <w:lang w:val="en-US"/>
        </w:rPr>
      </w:pPr>
      <w:r>
        <w:rPr>
          <w:lang w:val="en-US"/>
        </w:rPr>
        <w:t xml:space="preserve">Now you can understand why </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341B37" w:rsidRPr="00ED6ACA"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D51B9B" w:rsidRDefault="00341B37" w:rsidP="00032AF7">
      <w:r>
        <w:t>is the same as:</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.setParameter(1,contact.getEmail())</w:t>
      </w:r>
    </w:p>
    <w:p w:rsidR="00341B37" w:rsidRP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.setParameter(2,contact.getName())</w:t>
      </w:r>
    </w:p>
    <w:p w:rsidR="00341B37" w:rsidRDefault="00341B37"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1B37">
        <w:rPr>
          <w:rFonts w:ascii="Courier New" w:hAnsi="Courier New" w:cs="Courier New"/>
          <w:noProof/>
          <w:color w:val="000000"/>
          <w:szCs w:val="20"/>
          <w:lang w:val="en-US"/>
        </w:rPr>
        <w:t xml:space="preserve">            .setParameter(</w:t>
      </w:r>
      <w:r>
        <w:rPr>
          <w:rFonts w:ascii="Courier New" w:hAnsi="Courier New" w:cs="Courier New"/>
          <w:noProof/>
          <w:color w:val="000000"/>
          <w:szCs w:val="20"/>
          <w:lang w:val="en-US"/>
        </w:rPr>
        <w:t>3</w:t>
      </w:r>
      <w:r w:rsidRPr="00341B37">
        <w:rPr>
          <w:rFonts w:ascii="Courier New" w:hAnsi="Courier New" w:cs="Courier New"/>
          <w:noProof/>
          <w:color w:val="000000"/>
          <w:szCs w:val="20"/>
          <w:lang w:val="en-US"/>
        </w:rPr>
        <w:t>,contact.getPhone())</w:t>
      </w:r>
    </w:p>
    <w:p w:rsidR="00CD67E4"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D67E4" w:rsidRPr="00341B37" w:rsidRDefault="00CD67E4" w:rsidP="00341B3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t xml:space="preserve">Later we will see SQL sentences returning user data objects executed by </w:t>
      </w:r>
      <w:r w:rsidRPr="00CD67E4">
        <w:rPr>
          <w:rStyle w:val="CdigoFuenteCarCar"/>
        </w:rPr>
        <w:t>JEPLDAOQuery</w:t>
      </w:r>
      <w:r>
        <w:t xml:space="preserve"> objects, because this interface inherits from </w:t>
      </w:r>
      <w:r w:rsidRPr="00CD67E4">
        <w:rPr>
          <w:rStyle w:val="CdigoFuenteCarCar"/>
        </w:rPr>
        <w:t>JEPLDA</w:t>
      </w:r>
      <w:r>
        <w:rPr>
          <w:rStyle w:val="CdigoFuenteCarCar"/>
        </w:rPr>
        <w:t>L</w:t>
      </w:r>
      <w:r w:rsidRPr="00CD67E4">
        <w:rPr>
          <w:rStyle w:val="CdigoFuenteCarCar"/>
        </w:rPr>
        <w:t>Query</w:t>
      </w:r>
      <w:r>
        <w:t xml:space="preserve"> fluid methods are repeated in </w:t>
      </w:r>
      <w:r w:rsidRPr="00CD67E4">
        <w:rPr>
          <w:rStyle w:val="CdigoFuenteCarCar"/>
        </w:rPr>
        <w:t>JEPLDAOQuery</w:t>
      </w:r>
      <w:r>
        <w:t xml:space="preserve">, in this case all of them return </w:t>
      </w:r>
      <w:r w:rsidRPr="00CD67E4">
        <w:rPr>
          <w:rStyle w:val="CdigoFuenteCarCar"/>
        </w:rPr>
        <w:t>JEPLDAOQuery</w:t>
      </w:r>
      <w:r>
        <w:t xml:space="preserve"> instead of </w:t>
      </w:r>
      <w:r w:rsidRPr="00CD67E4">
        <w:rPr>
          <w:rStyle w:val="CdigoFuenteCarCar"/>
        </w:rPr>
        <w:t>JEPLDA</w:t>
      </w:r>
      <w:r>
        <w:rPr>
          <w:rStyle w:val="CdigoFuenteCarCar"/>
        </w:rPr>
        <w:t>L</w:t>
      </w:r>
      <w:r w:rsidRPr="00CD67E4">
        <w:rPr>
          <w:rStyle w:val="CdigoFuenteCarCar"/>
        </w:rPr>
        <w:t>Query</w:t>
      </w:r>
      <w:r>
        <w:t xml:space="preserve"> but </w:t>
      </w:r>
      <w:proofErr w:type="spellStart"/>
      <w:r>
        <w:t>behavior</w:t>
      </w:r>
      <w:proofErr w:type="spellEnd"/>
      <w:r>
        <w:t xml:space="preserve"> is the same.</w:t>
      </w:r>
    </w:p>
    <w:p w:rsidR="00341B37" w:rsidRDefault="009014EE" w:rsidP="009014EE">
      <w:pPr>
        <w:pStyle w:val="Ttulo3"/>
      </w:pPr>
      <w:bookmarkStart w:id="40" w:name="_Toc416963911"/>
      <w:r>
        <w:t>Specifying listeners to control the persistent lifecycle</w:t>
      </w:r>
      <w:bookmarkEnd w:id="40"/>
    </w:p>
    <w:p w:rsidR="00341B37" w:rsidRDefault="004D2822" w:rsidP="00032AF7">
      <w:r>
        <w:t>Previously we have seen this code:</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4E0A6F" w:rsidRPr="00BE308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4E0A6F"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4E0A6F" w:rsidRPr="00ED6ACA" w:rsidRDefault="004E0A6F" w:rsidP="004E0A6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341B37" w:rsidRDefault="004D2822" w:rsidP="00032AF7">
      <w:r>
        <w:t xml:space="preserve">The method </w:t>
      </w:r>
      <w:r w:rsidRPr="004D2822">
        <w:rPr>
          <w:rStyle w:val="CdigoFuenteCarCar"/>
        </w:rPr>
        <w:t>JEPLDAL.addJEPLListener(JEPLListener listener)</w:t>
      </w:r>
      <w:r>
        <w:t xml:space="preserve"> is called to register </w:t>
      </w:r>
      <w:r w:rsidR="004E0A6F">
        <w:t xml:space="preserve">a </w:t>
      </w:r>
      <w:r w:rsidR="004E0A6F" w:rsidRPr="004D2822">
        <w:rPr>
          <w:rStyle w:val="CdigoFuenteCarCar"/>
        </w:rPr>
        <w:t>JEPLResultSetDAOListener</w:t>
      </w:r>
      <w:r w:rsidR="004E0A6F">
        <w:t xml:space="preserve"> listener</w:t>
      </w:r>
      <w:r>
        <w:t xml:space="preserve">, this is possible because </w:t>
      </w:r>
      <w:r w:rsidR="004E0A6F" w:rsidRPr="004D2822">
        <w:rPr>
          <w:rStyle w:val="CdigoFuenteCarCar"/>
        </w:rPr>
        <w:t>JEPLResultSetDAOListener</w:t>
      </w:r>
      <w:r w:rsidR="004E0A6F">
        <w:t xml:space="preserve"> </w:t>
      </w:r>
      <w:r>
        <w:t>is a</w:t>
      </w:r>
      <w:r w:rsidR="004E0A6F">
        <w:t xml:space="preserve"> (inherits from)</w:t>
      </w:r>
      <w:r>
        <w:t xml:space="preserve"> </w:t>
      </w:r>
      <w:r w:rsidRPr="004D2822">
        <w:rPr>
          <w:rStyle w:val="CdigoFuenteCarCar"/>
        </w:rPr>
        <w:t>JEPLListener</w:t>
      </w:r>
      <w:r>
        <w:t>.</w:t>
      </w:r>
    </w:p>
    <w:p w:rsidR="000207BC" w:rsidRPr="000207BC" w:rsidRDefault="000207BC" w:rsidP="00032AF7">
      <w:pPr>
        <w:rPr>
          <w:lang w:val="en-US"/>
        </w:rPr>
      </w:pPr>
      <w:r>
        <w:rPr>
          <w:lang w:val="en-US"/>
        </w:rPr>
        <w:t xml:space="preserve">What is the </w:t>
      </w:r>
      <w:r w:rsidRPr="000207BC">
        <w:rPr>
          <w:rStyle w:val="CdigoFuenteCarCar"/>
        </w:rPr>
        <w:t>JEPLListener</w:t>
      </w:r>
      <w:r>
        <w:rPr>
          <w:lang w:val="en-US"/>
        </w:rPr>
        <w:t xml:space="preserve"> parameter? </w:t>
      </w:r>
    </w:p>
    <w:p w:rsidR="000207BC" w:rsidRDefault="0059653F" w:rsidP="00032AF7">
      <w:r w:rsidRPr="0059653F">
        <w:rPr>
          <w:rStyle w:val="CdigoFuenteCarCar"/>
        </w:rPr>
        <w:t>JEPLListener</w:t>
      </w:r>
      <w:r>
        <w:rPr>
          <w:lang w:val="en-US"/>
        </w:rPr>
        <w:t xml:space="preserve"> classes are </w:t>
      </w:r>
      <w:r w:rsidR="000207BC">
        <w:t xml:space="preserve">designed to provide “persistent lifecycle listeners”, if an object implementing one or several </w:t>
      </w:r>
      <w:r w:rsidR="000207BC" w:rsidRPr="000207BC">
        <w:rPr>
          <w:rStyle w:val="CdigoFuenteCarCar"/>
        </w:rPr>
        <w:t>JEPListener</w:t>
      </w:r>
      <w:r w:rsidR="000207BC">
        <w:t xml:space="preserve"> </w:t>
      </w:r>
      <w:r>
        <w:t xml:space="preserve">based interfaces, </w:t>
      </w:r>
      <w:r w:rsidR="000207BC">
        <w:t xml:space="preserve">is provided as parameter, this listener is called in the middle of </w:t>
      </w:r>
      <w:r w:rsidR="004573DC">
        <w:t xml:space="preserve">the </w:t>
      </w:r>
      <w:r w:rsidR="000207BC">
        <w:t>persistent lifecycle.</w:t>
      </w:r>
    </w:p>
    <w:p w:rsidR="000207BC" w:rsidRPr="000207BC" w:rsidRDefault="000207BC" w:rsidP="00032AF7">
      <w:r>
        <w:lastRenderedPageBreak/>
        <w:t xml:space="preserve">There are several </w:t>
      </w:r>
      <w:r w:rsidRPr="000207BC">
        <w:rPr>
          <w:rStyle w:val="CdigoFuenteCarCar"/>
        </w:rPr>
        <w:t>JEPLListener</w:t>
      </w:r>
      <w:r w:rsidRPr="000207BC">
        <w:t xml:space="preserve"> </w:t>
      </w:r>
      <w:r w:rsidR="004573DC">
        <w:t xml:space="preserve">based interfaces, </w:t>
      </w:r>
      <w:r>
        <w:t xml:space="preserve">all of them inherit from </w:t>
      </w:r>
      <w:r w:rsidRPr="00FA37B0">
        <w:rPr>
          <w:rStyle w:val="CdigoFuenteCarCar"/>
        </w:rPr>
        <w:t>JEPListener</w:t>
      </w:r>
      <w:r>
        <w:t xml:space="preserve"> </w:t>
      </w:r>
      <w:r w:rsidR="00FA37B0">
        <w:t>(</w:t>
      </w:r>
      <w:r w:rsidR="0059653F" w:rsidRPr="0059653F">
        <w:rPr>
          <w:rStyle w:val="CdigoFuenteCarCar"/>
          <w:lang w:val="en-US"/>
        </w:rPr>
        <w:t>JEPListener</w:t>
      </w:r>
      <w:r w:rsidR="00135903">
        <w:t xml:space="preserve"> does </w:t>
      </w:r>
      <w:r w:rsidR="00FA37B0">
        <w:t>nothing</w:t>
      </w:r>
      <w:r w:rsidR="00135903">
        <w:t xml:space="preserve"> by itself</w:t>
      </w:r>
      <w:r w:rsidR="00FA37B0">
        <w:t>).</w:t>
      </w:r>
    </w:p>
    <w:p w:rsidR="000207BC"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JEPLConnectionListener&lt;T&gt;</w:t>
      </w:r>
    </w:p>
    <w:p w:rsidR="00FA37B0" w:rsidRDefault="00FA37B0" w:rsidP="00FA37B0">
      <w:pPr>
        <w:ind w:left="720"/>
      </w:pPr>
      <w:r>
        <w:t xml:space="preserve">Its method: </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setupJEPLConnection(JEPLConnection con,JEPLTask&lt;T&gt;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20"/>
      </w:pPr>
      <w:r>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JEPLPreparedStatementListener&lt;T&gt;</w:t>
      </w:r>
    </w:p>
    <w:p w:rsidR="00FA37B0" w:rsidRPr="00FA37B0" w:rsidRDefault="00FA37B0" w:rsidP="00FA37B0">
      <w:r>
        <w:tab/>
      </w:r>
      <w:r>
        <w:tab/>
      </w:r>
      <w:r w:rsidRPr="00FA37B0">
        <w:t>Its method:</w:t>
      </w:r>
    </w:p>
    <w:p w:rsidR="00EE44ED" w:rsidRDefault="00EE44ED" w:rsidP="00EE44ED">
      <w:pPr>
        <w:pStyle w:val="HTMLconformatoprevio"/>
        <w:rPr>
          <w:rFonts w:ascii="Courier New" w:eastAsia="Times New Roman" w:hAnsi="Courier New" w:cs="Courier New"/>
          <w:noProof/>
          <w:szCs w:val="20"/>
          <w:lang w:val="en-US"/>
        </w:rPr>
      </w:pPr>
      <w:r>
        <w:rPr>
          <w:rFonts w:ascii="Courier New" w:hAnsi="Courier New" w:cs="Courier New"/>
          <w:noProof/>
        </w:rPr>
        <w:tab/>
      </w:r>
      <w:r w:rsidRPr="00EE44ED">
        <w:rPr>
          <w:rFonts w:ascii="Courier New" w:eastAsia="Times New Roman" w:hAnsi="Courier New" w:cs="Courier New"/>
          <w:noProof/>
          <w:color w:val="0000E6"/>
          <w:szCs w:val="20"/>
          <w:lang w:val="en-US"/>
        </w:rPr>
        <w:t>public</w:t>
      </w:r>
      <w:r w:rsidRPr="00EE44ED">
        <w:rPr>
          <w:rFonts w:ascii="Courier New" w:eastAsia="Times New Roman" w:hAnsi="Courier New" w:cs="Courier New"/>
          <w:noProof/>
          <w:szCs w:val="20"/>
          <w:lang w:val="en-US"/>
        </w:rPr>
        <w:t xml:space="preserve"> </w:t>
      </w:r>
      <w:r w:rsidRPr="00EE44ED">
        <w:rPr>
          <w:rFonts w:ascii="Courier New" w:eastAsia="Times New Roman" w:hAnsi="Courier New" w:cs="Courier New"/>
          <w:noProof/>
          <w:color w:val="0000E6"/>
          <w:szCs w:val="20"/>
          <w:lang w:val="en-US"/>
        </w:rPr>
        <w:t>void</w:t>
      </w:r>
      <w:r w:rsidRPr="00EE44ED">
        <w:rPr>
          <w:rFonts w:ascii="Courier New" w:eastAsia="Times New Roman" w:hAnsi="Courier New" w:cs="Courier New"/>
          <w:noProof/>
          <w:szCs w:val="20"/>
          <w:lang w:val="en-US"/>
        </w:rPr>
        <w:t xml:space="preserve"> setupJEPLPreparedStatement(JEPLPreparedStatement stmt,</w:t>
      </w:r>
    </w:p>
    <w:p w:rsidR="00EE44ED" w:rsidRPr="00EE44ED" w:rsidRDefault="00EE44ED" w:rsidP="00EE44ED">
      <w:pPr>
        <w:pStyle w:val="HTMLconformatoprevio"/>
        <w:rPr>
          <w:rFonts w:ascii="Courier New" w:eastAsia="Times New Roman" w:hAnsi="Courier New" w:cs="Courier New"/>
          <w:noProof/>
          <w:szCs w:val="20"/>
          <w:lang w:val="en-US"/>
        </w:rPr>
      </w:pPr>
      <w:r>
        <w:rPr>
          <w:rFonts w:ascii="Courier New" w:eastAsia="Times New Roman" w:hAnsi="Courier New" w:cs="Courier New"/>
          <w:noProof/>
          <w:szCs w:val="20"/>
          <w:lang w:val="en-US"/>
        </w:rPr>
        <w:t xml:space="preserve"> </w:t>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Pr>
          <w:rFonts w:ascii="Courier New" w:eastAsia="Times New Roman" w:hAnsi="Courier New" w:cs="Courier New"/>
          <w:noProof/>
          <w:szCs w:val="20"/>
          <w:lang w:val="en-US"/>
        </w:rPr>
        <w:tab/>
      </w:r>
      <w:r w:rsidRPr="00EE44ED">
        <w:rPr>
          <w:rFonts w:ascii="Courier New" w:eastAsia="Times New Roman" w:hAnsi="Courier New" w:cs="Courier New"/>
          <w:noProof/>
          <w:szCs w:val="20"/>
          <w:lang w:val="en-US"/>
        </w:rPr>
        <w:t xml:space="preserve">JEPLTask&lt;T&gt; task) </w:t>
      </w:r>
      <w:r w:rsidRPr="00EE44ED">
        <w:rPr>
          <w:rFonts w:ascii="Courier New" w:eastAsia="Times New Roman" w:hAnsi="Courier New" w:cs="Courier New"/>
          <w:noProof/>
          <w:color w:val="0000E6"/>
          <w:szCs w:val="20"/>
          <w:lang w:val="en-US"/>
        </w:rPr>
        <w:t>throws</w:t>
      </w:r>
      <w:r w:rsidRPr="00EE44ED">
        <w:rPr>
          <w:rFonts w:ascii="Courier New" w:eastAsia="Times New Roman" w:hAnsi="Courier New" w:cs="Courier New"/>
          <w:noProof/>
          <w:szCs w:val="20"/>
          <w:lang w:val="en-US"/>
        </w:rPr>
        <w:t xml:space="preserve"> Exception;</w:t>
      </w:r>
    </w:p>
    <w:p w:rsidR="00FA37B0" w:rsidRPr="00FA37B0" w:rsidRDefault="00EE44ED" w:rsidP="00EE44ED">
      <w:pPr>
        <w:rPr>
          <w:rFonts w:ascii="Courier New" w:hAnsi="Courier New" w:cs="Courier New"/>
        </w:rPr>
      </w:pPr>
      <w:r>
        <w:tab/>
      </w:r>
      <w:r>
        <w:tab/>
      </w:r>
      <w:r w:rsidR="00FA37B0">
        <w:t>is called before executing the SQL statement.</w:t>
      </w: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JEPLResultSetDALListener</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 </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&lt;U&gt; U getValue(</w:t>
      </w:r>
      <w:r w:rsidRPr="00EE44ED">
        <w:rPr>
          <w:rFonts w:ascii="Courier New" w:hAnsi="Courier New" w:cs="Courier New"/>
          <w:noProof/>
          <w:color w:val="0000E6"/>
          <w:szCs w:val="20"/>
          <w:lang w:val="en-US"/>
        </w:rPr>
        <w:t>int</w:t>
      </w:r>
      <w:r w:rsidRPr="00EE44ED">
        <w:rPr>
          <w:rFonts w:ascii="Courier New" w:hAnsi="Courier New" w:cs="Courier New"/>
          <w:noProof/>
          <w:color w:val="000000"/>
          <w:szCs w:val="20"/>
          <w:lang w:val="en-US"/>
        </w:rPr>
        <w:t xml:space="preserve"> columnIndex,Class&lt;U&gt; returnType,</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00"/>
          <w:szCs w:val="20"/>
          <w:lang w:val="en-US"/>
        </w:rPr>
        <w:t xml:space="preserve">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FA37B0">
      <w:pPr>
        <w:ind w:left="708"/>
      </w:pPr>
      <w:r>
        <w:t>are called to process the result of the “DAL” SQL statement</w:t>
      </w:r>
      <w:r w:rsidR="004573DC">
        <w:t xml:space="preserve"> (</w:t>
      </w:r>
      <w:r w:rsidR="00CD67E4">
        <w:t>executing a sentence</w:t>
      </w:r>
      <w:r w:rsidR="004573DC">
        <w:t xml:space="preserve"> </w:t>
      </w:r>
      <w:r w:rsidR="00CD67E4">
        <w:t>with</w:t>
      </w:r>
      <w:r w:rsidR="004573DC">
        <w:t xml:space="preserve"> </w:t>
      </w:r>
      <w:r w:rsidR="00CD67E4">
        <w:t xml:space="preserve">a </w:t>
      </w:r>
      <w:r w:rsidR="004573DC" w:rsidRPr="004573DC">
        <w:rPr>
          <w:rStyle w:val="CdigoFuenteCarCar"/>
        </w:rPr>
        <w:t>JEPLDAL</w:t>
      </w:r>
      <w:r w:rsidR="0059653F">
        <w:rPr>
          <w:rStyle w:val="CdigoFuenteCarCar"/>
        </w:rPr>
        <w:t>Query</w:t>
      </w:r>
      <w:r w:rsidR="004573DC">
        <w:t>)</w:t>
      </w:r>
      <w:r w:rsidR="00EE44ED">
        <w:t>,</w:t>
      </w:r>
      <w:r>
        <w:t xml:space="preserve"> when no data model object is returned.</w:t>
      </w:r>
    </w:p>
    <w:p w:rsidR="00FA37B0" w:rsidRDefault="00FA37B0" w:rsidP="00FA37B0">
      <w:pPr>
        <w:pStyle w:val="Prrafodelista"/>
      </w:pPr>
    </w:p>
    <w:p w:rsidR="00FA37B0" w:rsidRPr="00FA37B0" w:rsidRDefault="00FA37B0" w:rsidP="006961D0">
      <w:pPr>
        <w:pStyle w:val="Prrafodelista"/>
        <w:numPr>
          <w:ilvl w:val="0"/>
          <w:numId w:val="8"/>
        </w:numPr>
        <w:rPr>
          <w:rFonts w:ascii="Courier New" w:hAnsi="Courier New" w:cs="Courier New"/>
          <w:b/>
          <w:noProof/>
        </w:rPr>
      </w:pPr>
      <w:r w:rsidRPr="00FA37B0">
        <w:rPr>
          <w:rFonts w:ascii="Courier New" w:hAnsi="Courier New" w:cs="Courier New"/>
          <w:b/>
          <w:noProof/>
        </w:rPr>
        <w:t>JEPLResultSetDAOListener&lt;T&gt;</w:t>
      </w:r>
    </w:p>
    <w:p w:rsidR="00FA37B0" w:rsidRDefault="00FA37B0" w:rsidP="00FA37B0">
      <w:pPr>
        <w:ind w:left="708"/>
      </w:pPr>
      <w:r>
        <w:t>Its methods:</w:t>
      </w:r>
    </w:p>
    <w:p w:rsid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setupJEPLResultSet(JEPLResultSet jrs,JEPLTask&lt;?&gt; task)</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T createObject(JEPLResultSet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EE44ED" w:rsidRPr="00EE44ED" w:rsidRDefault="00EE44ED" w:rsidP="00EE44E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E44ED">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sidRPr="00EE44ED">
        <w:rPr>
          <w:rFonts w:ascii="Courier New" w:hAnsi="Courier New" w:cs="Courier New"/>
          <w:noProof/>
          <w:color w:val="0000E6"/>
          <w:szCs w:val="20"/>
          <w:lang w:val="en-US"/>
        </w:rPr>
        <w:t>public</w:t>
      </w:r>
      <w:r w:rsidRPr="00EE44ED">
        <w:rPr>
          <w:rFonts w:ascii="Courier New" w:hAnsi="Courier New" w:cs="Courier New"/>
          <w:noProof/>
          <w:color w:val="000000"/>
          <w:szCs w:val="20"/>
          <w:lang w:val="en-US"/>
        </w:rPr>
        <w:t xml:space="preserve"> </w:t>
      </w:r>
      <w:r w:rsidRPr="00EE44ED">
        <w:rPr>
          <w:rFonts w:ascii="Courier New" w:hAnsi="Courier New" w:cs="Courier New"/>
          <w:noProof/>
          <w:color w:val="0000E6"/>
          <w:szCs w:val="20"/>
          <w:lang w:val="en-US"/>
        </w:rPr>
        <w:t>void</w:t>
      </w:r>
      <w:r w:rsidRPr="00EE44ED">
        <w:rPr>
          <w:rFonts w:ascii="Courier New" w:hAnsi="Courier New" w:cs="Courier New"/>
          <w:noProof/>
          <w:color w:val="000000"/>
          <w:szCs w:val="20"/>
          <w:lang w:val="en-US"/>
        </w:rPr>
        <w:t xml:space="preserve"> fillObject(T obj,JEPLResultSet jrs) </w:t>
      </w:r>
      <w:r w:rsidRPr="00EE44ED">
        <w:rPr>
          <w:rFonts w:ascii="Courier New" w:hAnsi="Courier New" w:cs="Courier New"/>
          <w:noProof/>
          <w:color w:val="0000E6"/>
          <w:szCs w:val="20"/>
          <w:lang w:val="en-US"/>
        </w:rPr>
        <w:t>throws</w:t>
      </w:r>
      <w:r w:rsidRPr="00EE44ED">
        <w:rPr>
          <w:rFonts w:ascii="Courier New" w:hAnsi="Courier New" w:cs="Courier New"/>
          <w:noProof/>
          <w:color w:val="000000"/>
          <w:szCs w:val="20"/>
          <w:lang w:val="en-US"/>
        </w:rPr>
        <w:t xml:space="preserve"> Exception;</w:t>
      </w:r>
    </w:p>
    <w:p w:rsidR="00FA37B0" w:rsidRPr="00FA37B0" w:rsidRDefault="00FA37B0" w:rsidP="00A97455">
      <w:pPr>
        <w:ind w:left="2124" w:hanging="1416"/>
      </w:pPr>
      <w:r>
        <w:t xml:space="preserve">are called to process the result of </w:t>
      </w:r>
      <w:r w:rsidR="004E0A6F">
        <w:t xml:space="preserve">a </w:t>
      </w:r>
      <w:r>
        <w:t xml:space="preserve"> “DA</w:t>
      </w:r>
      <w:r w:rsidR="00EE44ED">
        <w:t>O</w:t>
      </w:r>
      <w:r>
        <w:t xml:space="preserve">” SQL </w:t>
      </w:r>
      <w:r w:rsidR="004E0A6F">
        <w:t xml:space="preserve">query </w:t>
      </w:r>
      <w:r>
        <w:t>statement</w:t>
      </w:r>
      <w:r w:rsidR="004E0A6F">
        <w:t>, that is,</w:t>
      </w:r>
      <w:r>
        <w:t xml:space="preserve"> </w:t>
      </w:r>
      <w:r w:rsidR="00CD67E4">
        <w:t>executing a sentence with a</w:t>
      </w:r>
      <w:r w:rsidR="004573DC">
        <w:t xml:space="preserve"> </w:t>
      </w:r>
      <w:r w:rsidR="0059653F" w:rsidRPr="004573DC">
        <w:rPr>
          <w:rStyle w:val="CdigoFuenteCarCar"/>
        </w:rPr>
        <w:t>JEPLDA</w:t>
      </w:r>
      <w:r w:rsidR="0059653F">
        <w:rPr>
          <w:rStyle w:val="CdigoFuenteCarCar"/>
        </w:rPr>
        <w:t>OQuery</w:t>
      </w:r>
      <w:r w:rsidR="004573DC">
        <w:t xml:space="preserve">, </w:t>
      </w:r>
      <w:r>
        <w:t xml:space="preserve">when </w:t>
      </w:r>
      <w:r w:rsidR="00785916">
        <w:t xml:space="preserve">expected </w:t>
      </w:r>
      <w:r>
        <w:t>data model object</w:t>
      </w:r>
      <w:r w:rsidR="00785916">
        <w:t>s</w:t>
      </w:r>
      <w:r>
        <w:t xml:space="preserve"> </w:t>
      </w:r>
      <w:r w:rsidR="00785916">
        <w:t xml:space="preserve">to be </w:t>
      </w:r>
      <w:r>
        <w:t>returned.</w:t>
      </w:r>
    </w:p>
    <w:p w:rsidR="00FA37B0" w:rsidRPr="00FA37B0" w:rsidRDefault="00B86804" w:rsidP="00FA37B0">
      <w:r>
        <w:t xml:space="preserve">Interfaces </w:t>
      </w:r>
      <w:r w:rsidRPr="00EE44ED">
        <w:rPr>
          <w:rFonts w:ascii="Courier New" w:hAnsi="Courier New" w:cs="Courier New"/>
          <w:noProof/>
          <w:color w:val="000000"/>
          <w:szCs w:val="20"/>
          <w:lang w:val="en-US"/>
        </w:rPr>
        <w:t>JEPLConnection</w:t>
      </w:r>
      <w:r>
        <w:rPr>
          <w:rFonts w:ascii="Courier New" w:hAnsi="Courier New" w:cs="Courier New"/>
          <w:noProof/>
          <w:color w:val="000000"/>
          <w:szCs w:val="20"/>
          <w:lang w:val="en-US"/>
        </w:rPr>
        <w:t>,</w:t>
      </w:r>
      <w:r w:rsidRPr="00B86804">
        <w:rPr>
          <w:rFonts w:ascii="Courier New" w:hAnsi="Courier New" w:cs="Courier New"/>
          <w:noProof/>
          <w:szCs w:val="20"/>
          <w:lang w:val="en-US"/>
        </w:rPr>
        <w:t xml:space="preserve"> </w:t>
      </w:r>
      <w:r w:rsidRPr="00EE44ED">
        <w:rPr>
          <w:rFonts w:ascii="Courier New" w:hAnsi="Courier New" w:cs="Courier New"/>
          <w:noProof/>
          <w:szCs w:val="20"/>
          <w:lang w:val="en-US"/>
        </w:rPr>
        <w:t>JEPLPreparedStatement</w:t>
      </w:r>
      <w:r>
        <w:rPr>
          <w:rFonts w:ascii="Courier New" w:hAnsi="Courier New" w:cs="Courier New"/>
          <w:noProof/>
          <w:szCs w:val="20"/>
          <w:lang w:val="en-US"/>
        </w:rPr>
        <w:t xml:space="preserve">, </w:t>
      </w:r>
      <w:r w:rsidRPr="00EE44ED">
        <w:rPr>
          <w:rFonts w:ascii="Courier New" w:hAnsi="Courier New" w:cs="Courier New"/>
          <w:noProof/>
          <w:color w:val="000000"/>
          <w:szCs w:val="20"/>
          <w:lang w:val="en-US"/>
        </w:rPr>
        <w:t>JEPLResultSet</w:t>
      </w:r>
      <w:r>
        <w:rPr>
          <w:rFonts w:ascii="Courier New" w:hAnsi="Courier New" w:cs="Courier New"/>
          <w:noProof/>
          <w:color w:val="000000"/>
          <w:szCs w:val="20"/>
          <w:lang w:val="en-US"/>
        </w:rPr>
        <w:t xml:space="preserve"> </w:t>
      </w:r>
      <w:r w:rsidRPr="00B86804">
        <w:t>are</w:t>
      </w:r>
      <w:r>
        <w:t xml:space="preserve"> just JEPLayer wrappers of standard </w:t>
      </w:r>
      <w:r w:rsidRPr="00B86804">
        <w:rPr>
          <w:rStyle w:val="CdigoFuenteCarCar"/>
        </w:rPr>
        <w:t>Connection</w:t>
      </w:r>
      <w:r>
        <w:t xml:space="preserve">, </w:t>
      </w:r>
      <w:r w:rsidRPr="00B86804">
        <w:rPr>
          <w:rStyle w:val="CdigoFuenteCarCar"/>
        </w:rPr>
        <w:t>PreparedStatement</w:t>
      </w:r>
      <w:r>
        <w:t xml:space="preserve"> and </w:t>
      </w:r>
      <w:r w:rsidRPr="00B86804">
        <w:rPr>
          <w:rStyle w:val="CdigoFuenteCarCar"/>
        </w:rPr>
        <w:t>ResultSet</w:t>
      </w:r>
      <w:r>
        <w:t xml:space="preserve"> objects. </w:t>
      </w:r>
      <w:r w:rsidRPr="00B86804">
        <w:rPr>
          <w:rStyle w:val="CdigoFuenteCarCar"/>
        </w:rPr>
        <w:t>JEPLTask</w:t>
      </w:r>
      <w:r>
        <w:t xml:space="preserve"> requires more attention (see later).</w:t>
      </w:r>
      <w:r>
        <w:rPr>
          <w:rFonts w:ascii="Courier New" w:hAnsi="Courier New" w:cs="Courier New"/>
          <w:noProof/>
          <w:color w:val="000000"/>
          <w:szCs w:val="20"/>
          <w:lang w:val="en-US"/>
        </w:rPr>
        <w:t xml:space="preserve"> </w:t>
      </w:r>
      <w:r>
        <w:rPr>
          <w:rFonts w:ascii="Courier New" w:hAnsi="Courier New" w:cs="Courier New"/>
          <w:noProof/>
          <w:szCs w:val="20"/>
          <w:lang w:val="en-US"/>
        </w:rPr>
        <w:t xml:space="preserve"> </w:t>
      </w:r>
    </w:p>
    <w:p w:rsidR="00785916" w:rsidRDefault="00785916" w:rsidP="00032AF7">
      <w:r>
        <w:t xml:space="preserve">There are several points where we can inject a </w:t>
      </w:r>
      <w:r w:rsidRPr="000207BC">
        <w:rPr>
          <w:rStyle w:val="CdigoFuenteCarCar"/>
        </w:rPr>
        <w:t>JEPLListener</w:t>
      </w:r>
      <w:r>
        <w:t xml:space="preserve"> listener, because only a listener of the same type is picked per SQL sentence, there is a priority list:</w:t>
      </w:r>
    </w:p>
    <w:p w:rsidR="00785916" w:rsidRDefault="00CD67E4" w:rsidP="006961D0">
      <w:pPr>
        <w:pStyle w:val="Prrafodelista"/>
        <w:numPr>
          <w:ilvl w:val="0"/>
          <w:numId w:val="9"/>
        </w:numPr>
      </w:pPr>
      <w:r>
        <w:t xml:space="preserve">The listener of the required type was registered calling </w:t>
      </w:r>
      <w:r w:rsidRPr="004573DC">
        <w:rPr>
          <w:rStyle w:val="CdigoFuenteCarCar"/>
        </w:rPr>
        <w:t>JEPLDA</w:t>
      </w:r>
      <w:r>
        <w:rPr>
          <w:rStyle w:val="CdigoFuenteCarCar"/>
        </w:rPr>
        <w:t>LQuery.addJEPLListener(JEPLListener)</w:t>
      </w:r>
      <w:r w:rsidR="00785916">
        <w:t>.</w:t>
      </w:r>
    </w:p>
    <w:p w:rsidR="00785916" w:rsidRDefault="00CD67E4" w:rsidP="006961D0">
      <w:pPr>
        <w:pStyle w:val="Prrafodelista"/>
        <w:numPr>
          <w:ilvl w:val="0"/>
          <w:numId w:val="9"/>
        </w:numPr>
      </w:pPr>
      <w:r>
        <w:t>R</w:t>
      </w:r>
      <w:r w:rsidR="00785916">
        <w:t xml:space="preserve">egistered </w:t>
      </w:r>
      <w:r w:rsidR="004573DC">
        <w:t xml:space="preserve">into the DAO/DAL object </w:t>
      </w:r>
      <w:r w:rsidR="00785916">
        <w:t xml:space="preserve">calling </w:t>
      </w:r>
      <w:r w:rsidR="00785916" w:rsidRPr="00785916">
        <w:rPr>
          <w:rStyle w:val="CdigoFuenteCarCar"/>
        </w:rPr>
        <w:t>JEPLDAL</w:t>
      </w:r>
      <w:r w:rsidR="00785916">
        <w:rPr>
          <w:rStyle w:val="CdigoFuenteCarCar"/>
        </w:rPr>
        <w:t>.</w:t>
      </w:r>
      <w:r w:rsidR="00785916" w:rsidRPr="00785916">
        <w:rPr>
          <w:rStyle w:val="CdigoFuenteCarCar"/>
        </w:rPr>
        <w:t>addJEPLListener(JEPLListener</w:t>
      </w:r>
      <w:r w:rsidR="00785916">
        <w:rPr>
          <w:rStyle w:val="CdigoFuenteCarCar"/>
        </w:rPr>
        <w:t>)</w:t>
      </w:r>
      <w:r w:rsidR="00785916">
        <w:t xml:space="preserve">  </w:t>
      </w:r>
    </w:p>
    <w:p w:rsidR="004F7115" w:rsidRPr="00032AF7" w:rsidRDefault="00CD67E4" w:rsidP="006961D0">
      <w:pPr>
        <w:pStyle w:val="Prrafodelista"/>
        <w:numPr>
          <w:ilvl w:val="0"/>
          <w:numId w:val="9"/>
        </w:numPr>
      </w:pPr>
      <w:r>
        <w:t>R</w:t>
      </w:r>
      <w:r w:rsidR="00785916">
        <w:t xml:space="preserve">egistered </w:t>
      </w:r>
      <w:r>
        <w:t xml:space="preserve">into the </w:t>
      </w:r>
      <w:r w:rsidRPr="00785916">
        <w:rPr>
          <w:rStyle w:val="CdigoFuenteCarCar"/>
        </w:rPr>
        <w:t>JEPLD</w:t>
      </w:r>
      <w:r>
        <w:rPr>
          <w:rStyle w:val="CdigoFuenteCarCar"/>
        </w:rPr>
        <w:t>ataSource</w:t>
      </w:r>
      <w:r>
        <w:t xml:space="preserve"> </w:t>
      </w:r>
      <w:r w:rsidR="00785916">
        <w:t xml:space="preserve">calling </w:t>
      </w:r>
      <w:r w:rsidR="00785916" w:rsidRPr="00785916">
        <w:rPr>
          <w:rStyle w:val="CdigoFuenteCarCar"/>
        </w:rPr>
        <w:t>JEPLD</w:t>
      </w:r>
      <w:r w:rsidR="00785916">
        <w:rPr>
          <w:rStyle w:val="CdigoFuenteCarCar"/>
        </w:rPr>
        <w:t>ataSource.</w:t>
      </w:r>
      <w:r w:rsidR="00785916" w:rsidRPr="00785916">
        <w:rPr>
          <w:rStyle w:val="CdigoFuenteCarCar"/>
        </w:rPr>
        <w:t>addJEPLListener(JEPLListener</w:t>
      </w:r>
      <w:r w:rsidR="00785916">
        <w:rPr>
          <w:rStyle w:val="CdigoFuenteCarCar"/>
        </w:rPr>
        <w:t>)</w:t>
      </w:r>
    </w:p>
    <w:p w:rsidR="004F7115" w:rsidRDefault="00785916" w:rsidP="00032AF7">
      <w:r>
        <w:t>Following with our example: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void</w:t>
      </w:r>
      <w:r w:rsidRPr="00ED6ACA">
        <w:rPr>
          <w:rFonts w:ascii="Courier New" w:hAnsi="Courier New" w:cs="Courier New"/>
          <w:noProof/>
          <w:color w:val="000000"/>
          <w:szCs w:val="20"/>
          <w:lang w:val="en-US"/>
        </w:rPr>
        <w:t xml:space="preserve"> insert(Contact contact)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 xml:space="preserve"> key = dao.createJEPLDALQuery(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CE7B00"/>
          <w:szCs w:val="20"/>
          <w:lang w:val="en-US"/>
        </w:rPr>
        <w:t>"INSERT INTO CONTACT (EMAIL, NAME, PHONE) VALUES (?, ?, ?)"</w:t>
      </w:r>
      <w:r w:rsidRPr="00ED6ACA">
        <w:rPr>
          <w:rFonts w:ascii="Courier New" w:hAnsi="Courier New" w:cs="Courier New"/>
          <w:noProof/>
          <w:color w:val="000000"/>
          <w:szCs w:val="20"/>
          <w:lang w:val="en-US"/>
        </w:rPr>
        <w:t>)</w:t>
      </w:r>
    </w:p>
    <w:p w:rsidR="00CD67E4"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.addParameters(contact.getEmail(),</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lastRenderedPageBreak/>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D6ACA">
        <w:rPr>
          <w:rFonts w:ascii="Courier New" w:hAnsi="Courier New" w:cs="Courier New"/>
          <w:noProof/>
          <w:color w:val="000000"/>
          <w:szCs w:val="20"/>
          <w:lang w:val="en-US"/>
        </w:rPr>
        <w:t>contact.getName(),contact.getPhone())</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CD67E4">
        <w:rPr>
          <w:rFonts w:ascii="Courier New" w:hAnsi="Courier New" w:cs="Courier New"/>
          <w:noProof/>
          <w:color w:val="000000"/>
          <w:szCs w:val="20"/>
          <w:lang w:val="en-US"/>
        </w:rPr>
        <w:t>getGeneratedKey</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int</w:t>
      </w:r>
      <w:r w:rsidRPr="00ED6ACA">
        <w:rPr>
          <w:rFonts w:ascii="Courier New" w:hAnsi="Courier New" w:cs="Courier New"/>
          <w:noProof/>
          <w:color w:val="000000"/>
          <w:szCs w:val="20"/>
          <w:lang w:val="en-US"/>
        </w:rPr>
        <w: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contact.setId(key);</w:t>
      </w:r>
    </w:p>
    <w:p w:rsidR="00CD67E4" w:rsidRPr="00ED6ACA" w:rsidRDefault="00CD67E4" w:rsidP="00CD67E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5B7347" w:rsidRDefault="005B7347" w:rsidP="00032AF7">
      <w:r>
        <w:t xml:space="preserve">This is a DAL </w:t>
      </w:r>
      <w:r w:rsidR="00CD67E4">
        <w:t>level SQL sentence</w:t>
      </w:r>
      <w:r>
        <w:t>, no data model object is returned, in this example no</w:t>
      </w:r>
      <w:r w:rsidR="004573DC">
        <w:t xml:space="preserve"> appropriated </w:t>
      </w:r>
      <w:r w:rsidR="004573DC" w:rsidRPr="004573DC">
        <w:rPr>
          <w:rStyle w:val="CdigoFuenteCarCar"/>
        </w:rPr>
        <w:t>JEPLListener</w:t>
      </w:r>
      <w:r>
        <w:t xml:space="preserve"> seems to be </w:t>
      </w:r>
      <w:r w:rsidR="004573DC">
        <w:t>registered and used</w:t>
      </w:r>
      <w:r>
        <w:t xml:space="preserve">, cast of the returned generated key is performed calling the </w:t>
      </w:r>
      <w:r w:rsidRPr="005B7347">
        <w:rPr>
          <w:rStyle w:val="CdigoFuenteCarCar"/>
        </w:rPr>
        <w:t>JEPLDAL</w:t>
      </w:r>
      <w:r>
        <w:t xml:space="preserve"> method:</w:t>
      </w:r>
    </w:p>
    <w:p w:rsidR="005B7347" w:rsidRPr="005B7347" w:rsidRDefault="005B7347" w:rsidP="005B7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5B7347">
        <w:rPr>
          <w:rFonts w:ascii="Courier New" w:hAnsi="Courier New" w:cs="Courier New"/>
          <w:noProof/>
          <w:color w:val="0000E6"/>
          <w:szCs w:val="20"/>
          <w:lang w:val="en-US"/>
        </w:rPr>
        <w:t>public</w:t>
      </w:r>
      <w:r w:rsidRPr="005B7347">
        <w:rPr>
          <w:rFonts w:ascii="Courier New" w:hAnsi="Courier New" w:cs="Courier New"/>
          <w:noProof/>
          <w:color w:val="000000"/>
          <w:szCs w:val="20"/>
          <w:lang w:val="en-US"/>
        </w:rPr>
        <w:t xml:space="preserve"> &lt;U&gt; U cast(Object obj,Class&lt;U&gt; returnType);</w:t>
      </w:r>
    </w:p>
    <w:p w:rsidR="005B4CA6" w:rsidRDefault="008D2A42" w:rsidP="00032AF7">
      <w:pPr>
        <w:rPr>
          <w:lang w:val="en-US"/>
        </w:rPr>
      </w:pPr>
      <w:r>
        <w:rPr>
          <w:lang w:val="en-US"/>
        </w:rPr>
        <w:t xml:space="preserve">We can change the behavior of this sentence registering </w:t>
      </w:r>
      <w:r w:rsidR="005B7347">
        <w:rPr>
          <w:lang w:val="en-US"/>
        </w:rPr>
        <w:t xml:space="preserve">a </w:t>
      </w:r>
      <w:r w:rsidR="005B7347" w:rsidRPr="00F26479">
        <w:rPr>
          <w:rFonts w:ascii="Courier New" w:hAnsi="Courier New" w:cs="Courier New"/>
          <w:noProof/>
          <w:color w:val="000000"/>
          <w:szCs w:val="20"/>
        </w:rPr>
        <w:t>JEPLResultSetDALListener</w:t>
      </w:r>
      <w:r w:rsidR="005B7347">
        <w:rPr>
          <w:lang w:val="en-US"/>
        </w:rPr>
        <w:t xml:space="preserve"> listener, in this </w:t>
      </w:r>
      <w:r>
        <w:rPr>
          <w:lang w:val="en-US"/>
        </w:rPr>
        <w:t>example</w:t>
      </w:r>
      <w:r w:rsidR="005B7347">
        <w:rPr>
          <w:lang w:val="en-US"/>
        </w:rPr>
        <w:t xml:space="preserve"> </w:t>
      </w:r>
      <w:r>
        <w:rPr>
          <w:lang w:val="en-US"/>
        </w:rPr>
        <w:t xml:space="preserve">on </w:t>
      </w:r>
      <w:r w:rsidRPr="008D2A42">
        <w:rPr>
          <w:rStyle w:val="CdigoFuenteCarCar"/>
        </w:rPr>
        <w:t>JEPLDALQuery</w:t>
      </w:r>
      <w:r>
        <w:rPr>
          <w:lang w:val="en-US"/>
        </w:rPr>
        <w:t xml:space="preserve"> level if we add a new method to our DAO like this:</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insertExplicitResultSetListener(Contact contact)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JEPLResultSetDALListener listener =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JEPLResultSetDALListener</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void</w:t>
      </w:r>
      <w:r w:rsidRPr="008D2A42">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8D2A42">
        <w:rPr>
          <w:rFonts w:ascii="Courier New" w:hAnsi="Courier New" w:cs="Courier New"/>
          <w:noProof/>
          <w:color w:val="000000"/>
          <w:szCs w:val="20"/>
          <w:lang w:val="en-US"/>
        </w:rPr>
        <w:t xml:space="preserve"> task)</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@Override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public</w:t>
      </w:r>
      <w:r w:rsidRPr="008D2A42">
        <w:rPr>
          <w:rFonts w:ascii="Courier New" w:hAnsi="Courier New" w:cs="Courier New"/>
          <w:noProof/>
          <w:color w:val="000000"/>
          <w:szCs w:val="20"/>
          <w:lang w:val="en-US"/>
        </w:rPr>
        <w:t xml:space="preserve"> &lt;U&gt; U getValue(</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columnIndex, Class&lt;U&gt; returnType,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 xml:space="preserve">JEPLResultSet jrs) </w:t>
      </w:r>
      <w:r w:rsidRPr="008D2A42">
        <w:rPr>
          <w:rFonts w:ascii="Courier New" w:hAnsi="Courier New" w:cs="Courier New"/>
          <w:noProof/>
          <w:color w:val="0000E6"/>
          <w:szCs w:val="20"/>
          <w:lang w:val="en-US"/>
        </w:rPr>
        <w:t>throws</w:t>
      </w:r>
      <w:r w:rsidRPr="008D2A42">
        <w:rPr>
          <w:rFonts w:ascii="Courier New" w:hAnsi="Courier New" w:cs="Courier New"/>
          <w:noProof/>
          <w:color w:val="000000"/>
          <w:szCs w:val="20"/>
          <w:lang w:val="en-US"/>
        </w:rPr>
        <w:t xml:space="preserve"> Exception</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(!returnType.equals(</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969696"/>
          <w:szCs w:val="20"/>
          <w:lang w:val="en-US"/>
        </w:rPr>
        <w:t>// Expected columnIndex = 1</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resInt = jrs.getResultSet().getInt(columnIndex);</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Object resObj = jrs.getResultSet().getObject(columnIndex);</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Integer resIntObj = (Integer)jrs.getJEPLStatement()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.getJEPLDAL().cast(resObj, returnType);</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if</w:t>
      </w:r>
      <w:r w:rsidRPr="008D2A42">
        <w:rPr>
          <w:rFonts w:ascii="Courier New" w:hAnsi="Courier New" w:cs="Courier New"/>
          <w:noProof/>
          <w:color w:val="000000"/>
          <w:szCs w:val="20"/>
          <w:lang w:val="en-US"/>
        </w:rPr>
        <w:t xml:space="preserve"> (resInt != 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E6"/>
          <w:szCs w:val="20"/>
          <w:lang w:val="en-US"/>
        </w:rPr>
        <w:t>throw</w:t>
      </w: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new</w:t>
      </w:r>
      <w:r w:rsidRPr="008D2A42">
        <w:rPr>
          <w:rFonts w:ascii="Courier New" w:hAnsi="Courier New" w:cs="Courier New"/>
          <w:noProof/>
          <w:color w:val="000000"/>
          <w:szCs w:val="20"/>
          <w:lang w:val="en-US"/>
        </w:rPr>
        <w:t xml:space="preserve"> RuntimeException(</w:t>
      </w:r>
      <w:r w:rsidRPr="008D2A42">
        <w:rPr>
          <w:rFonts w:ascii="Courier New" w:hAnsi="Courier New" w:cs="Courier New"/>
          <w:noProof/>
          <w:color w:val="CE7B00"/>
          <w:szCs w:val="20"/>
          <w:lang w:val="en-US"/>
        </w:rPr>
        <w:t>"UNEXPECTED"</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return</w:t>
      </w:r>
      <w:r w:rsidRPr="008D2A42">
        <w:rPr>
          <w:rFonts w:ascii="Courier New" w:hAnsi="Courier New" w:cs="Courier New"/>
          <w:noProof/>
          <w:color w:val="000000"/>
          <w:szCs w:val="20"/>
          <w:lang w:val="en-US"/>
        </w:rPr>
        <w:t xml:space="preserve"> (U)resIntObj;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 xml:space="preserve"> key = dao.createJEPLDALQuery(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CE7B00"/>
          <w:szCs w:val="20"/>
          <w:lang w:val="en-US"/>
        </w:rPr>
        <w:t>"INSERT INTO CONTACT (EMAIL, NAME, PHONE) VALUES (?, ?, ?)"</w:t>
      </w:r>
      <w:r w:rsidRPr="008D2A42">
        <w:rPr>
          <w:rFonts w:ascii="Courier New" w:hAnsi="Courier New" w:cs="Courier New"/>
          <w:noProof/>
          <w:color w:val="000000"/>
          <w:szCs w:val="20"/>
          <w:lang w:val="en-US"/>
        </w:rPr>
        <w:t>)</w:t>
      </w:r>
    </w:p>
    <w:p w:rsid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.addParameters(contact.getEmail(),contact.getName(),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8D2A42">
        <w:rPr>
          <w:rFonts w:ascii="Courier New" w:hAnsi="Courier New" w:cs="Courier New"/>
          <w:noProof/>
          <w:color w:val="000000"/>
          <w:szCs w:val="20"/>
          <w:lang w:val="en-US"/>
        </w:rPr>
        <w:t>contact.getPhone())</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8D2A42">
        <w:rPr>
          <w:rFonts w:ascii="Courier New" w:hAnsi="Courier New" w:cs="Courier New"/>
          <w:noProof/>
          <w:color w:val="000000"/>
          <w:szCs w:val="20"/>
          <w:lang w:val="en-US"/>
        </w:rPr>
        <w:t xml:space="preserve">                </w:t>
      </w:r>
      <w:r w:rsidRPr="008D2A42">
        <w:rPr>
          <w:rFonts w:ascii="Courier New" w:hAnsi="Courier New" w:cs="Courier New"/>
          <w:b/>
          <w:noProof/>
          <w:color w:val="000000"/>
          <w:szCs w:val="20"/>
          <w:lang w:val="en-US"/>
        </w:rPr>
        <w:t>.addJEPLListener(listener)</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.getGeneratedKey(</w:t>
      </w:r>
      <w:r w:rsidRPr="008D2A42">
        <w:rPr>
          <w:rFonts w:ascii="Courier New" w:hAnsi="Courier New" w:cs="Courier New"/>
          <w:noProof/>
          <w:color w:val="0000E6"/>
          <w:szCs w:val="20"/>
          <w:lang w:val="en-US"/>
        </w:rPr>
        <w:t>int</w:t>
      </w:r>
      <w:r w:rsidRPr="008D2A42">
        <w:rPr>
          <w:rFonts w:ascii="Courier New" w:hAnsi="Courier New" w:cs="Courier New"/>
          <w:noProof/>
          <w:color w:val="000000"/>
          <w:szCs w:val="20"/>
          <w:lang w:val="en-US"/>
        </w:rPr>
        <w:t>.</w:t>
      </w:r>
      <w:r w:rsidRPr="008D2A42">
        <w:rPr>
          <w:rFonts w:ascii="Courier New" w:hAnsi="Courier New" w:cs="Courier New"/>
          <w:noProof/>
          <w:color w:val="0000E6"/>
          <w:szCs w:val="20"/>
          <w:lang w:val="en-US"/>
        </w:rPr>
        <w:t>class</w:t>
      </w:r>
      <w:r w:rsidRPr="008D2A42">
        <w:rPr>
          <w:rFonts w:ascii="Courier New" w:hAnsi="Courier New" w:cs="Courier New"/>
          <w:noProof/>
          <w:color w:val="000000"/>
          <w:szCs w:val="20"/>
          <w:lang w:val="en-US"/>
        </w:rPr>
        <w:t>);</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contact.setId(key);</w:t>
      </w:r>
    </w:p>
    <w:p w:rsidR="008D2A42" w:rsidRPr="008D2A42" w:rsidRDefault="008D2A42" w:rsidP="008D2A4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D2A42">
        <w:rPr>
          <w:rFonts w:ascii="Courier New" w:hAnsi="Courier New" w:cs="Courier New"/>
          <w:noProof/>
          <w:color w:val="000000"/>
          <w:szCs w:val="20"/>
          <w:lang w:val="en-US"/>
        </w:rPr>
        <w:t xml:space="preserve">    }</w:t>
      </w:r>
    </w:p>
    <w:p w:rsid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5B7347" w:rsidRDefault="005B7347" w:rsidP="00EF0D5E">
      <w:pPr>
        <w:rPr>
          <w:rFonts w:ascii="Courier New" w:hAnsi="Courier New" w:cs="Courier New"/>
          <w:noProof/>
          <w:color w:val="000000"/>
          <w:szCs w:val="20"/>
        </w:rPr>
      </w:pPr>
      <w:r w:rsidRPr="005B7347">
        <w:t xml:space="preserve">This </w:t>
      </w:r>
      <w:r>
        <w:t xml:space="preserve">example </w:t>
      </w:r>
      <w:r w:rsidR="004573DC">
        <w:t xml:space="preserve">plays with types and finally returns </w:t>
      </w:r>
      <w:r>
        <w:t xml:space="preserve">just the same as the default behaviour (calling </w:t>
      </w:r>
      <w:r w:rsidRPr="005B7347">
        <w:rPr>
          <w:rStyle w:val="CdigoFuenteCarCar"/>
        </w:rPr>
        <w:t>JEP</w:t>
      </w:r>
      <w:r w:rsidR="00B24BDB">
        <w:rPr>
          <w:rStyle w:val="CdigoFuenteCarCar"/>
        </w:rPr>
        <w:t>L</w:t>
      </w:r>
      <w:r w:rsidRPr="005B7347">
        <w:rPr>
          <w:rStyle w:val="CdigoFuenteCarCar"/>
        </w:rPr>
        <w:t>DAL.cast(…)</w:t>
      </w:r>
      <w:r>
        <w:t xml:space="preserve"> method), but it was useful to show how the specified </w:t>
      </w:r>
      <w:r w:rsidRPr="00F26479">
        <w:rPr>
          <w:rFonts w:ascii="Courier New" w:hAnsi="Courier New" w:cs="Courier New"/>
          <w:noProof/>
          <w:color w:val="000000"/>
          <w:szCs w:val="20"/>
        </w:rPr>
        <w:t>JEPLResultSetDALListener</w:t>
      </w:r>
      <w:r>
        <w:t xml:space="preserve"> is called in this context (expected a single row with a single column containing the generated key).</w:t>
      </w:r>
    </w:p>
    <w:p w:rsidR="005B7347" w:rsidRDefault="009061D2" w:rsidP="00531924">
      <w:pPr>
        <w:pStyle w:val="Ttulo3"/>
        <w:rPr>
          <w:noProof/>
        </w:rPr>
      </w:pPr>
      <w:bookmarkStart w:id="41" w:name="_Toc416963912"/>
      <w:r>
        <w:rPr>
          <w:noProof/>
        </w:rPr>
        <w:t>Executing non-SELECT SQL sentences</w:t>
      </w:r>
      <w:bookmarkEnd w:id="41"/>
    </w:p>
    <w:p w:rsidR="009061D2" w:rsidRPr="009061D2" w:rsidRDefault="009061D2" w:rsidP="009061D2">
      <w:r>
        <w:t xml:space="preserve">Non-SELECT sentences are typically executed calling </w:t>
      </w:r>
      <w:r w:rsidRPr="009061D2">
        <w:rPr>
          <w:rStyle w:val="CdigoFuenteCarCar"/>
        </w:rPr>
        <w:t>JEPLDALQuery.</w:t>
      </w:r>
      <w:r w:rsidRPr="009061D2">
        <w:rPr>
          <w:rStyle w:val="CdigoFuenteCarCar"/>
          <w:b/>
        </w:rPr>
        <w:t>executeUpdate</w:t>
      </w:r>
      <w:r w:rsidRPr="009061D2">
        <w:rPr>
          <w:rStyle w:val="CdigoFuenteCarCar"/>
        </w:rPr>
        <w:t xml:space="preserve">() </w:t>
      </w:r>
      <w:r w:rsidRPr="009061D2">
        <w:t xml:space="preserve"> </w:t>
      </w:r>
    </w:p>
    <w:p w:rsidR="009061D2" w:rsidRPr="009061D2" w:rsidRDefault="009061D2" w:rsidP="009061D2">
      <w:pPr>
        <w:pStyle w:val="CdigoFuenteCar"/>
        <w:rPr>
          <w:lang w:val="en-US"/>
        </w:rPr>
      </w:pPr>
      <w:r w:rsidRPr="009061D2">
        <w:rPr>
          <w:lang w:val="en-US"/>
        </w:rPr>
        <w:t xml:space="preserve">    </w:t>
      </w:r>
      <w:r w:rsidRPr="009061D2">
        <w:rPr>
          <w:color w:val="0000E6"/>
          <w:lang w:val="en-US"/>
        </w:rPr>
        <w:t>public</w:t>
      </w:r>
      <w:r w:rsidRPr="009061D2">
        <w:rPr>
          <w:lang w:val="en-US"/>
        </w:rPr>
        <w:t xml:space="preserve"> </w:t>
      </w:r>
      <w:r w:rsidRPr="009061D2">
        <w:rPr>
          <w:color w:val="0000E6"/>
          <w:lang w:val="en-US"/>
        </w:rPr>
        <w:t>void</w:t>
      </w:r>
      <w:r w:rsidRPr="009061D2">
        <w:rPr>
          <w:lang w:val="en-US"/>
        </w:rPr>
        <w:t xml:space="preserve"> update(Contact contact)</w:t>
      </w:r>
    </w:p>
    <w:p w:rsidR="009061D2" w:rsidRPr="009061D2" w:rsidRDefault="009061D2" w:rsidP="009061D2">
      <w:pPr>
        <w:pStyle w:val="CdigoFuenteCar"/>
        <w:rPr>
          <w:lang w:val="en-US"/>
        </w:rPr>
      </w:pPr>
      <w:r w:rsidRPr="009061D2">
        <w:rPr>
          <w:lang w:val="en-US"/>
        </w:rPr>
        <w:t xml:space="preserve">    {</w:t>
      </w:r>
    </w:p>
    <w:p w:rsidR="009061D2" w:rsidRDefault="009061D2" w:rsidP="009061D2">
      <w:pPr>
        <w:pStyle w:val="CdigoFuenteCar"/>
        <w:rPr>
          <w:color w:val="CE7B00"/>
          <w:lang w:val="en-US"/>
        </w:rPr>
      </w:pPr>
      <w:r w:rsidRPr="009061D2">
        <w:rPr>
          <w:lang w:val="en-US"/>
        </w:rPr>
        <w:t xml:space="preserve">        dao.createJEPLDALQuery(</w:t>
      </w:r>
      <w:r w:rsidRPr="009061D2">
        <w:rPr>
          <w:color w:val="CE7B00"/>
          <w:lang w:val="en-US"/>
        </w:rPr>
        <w:t xml:space="preserve">"UPDATE CONTACT SET EMAIL = ?, </w:t>
      </w:r>
    </w:p>
    <w:p w:rsidR="009061D2" w:rsidRDefault="009061D2" w:rsidP="009061D2">
      <w:pPr>
        <w:pStyle w:val="CdigoFuenteCar"/>
        <w:rPr>
          <w:lang w:val="en-US"/>
        </w:rPr>
      </w:pPr>
      <w:r w:rsidRPr="009061D2">
        <w:rPr>
          <w:color w:val="CE7B00"/>
          <w:lang w:val="en-US"/>
        </w:rPr>
        <w:t>NAME = ?, PHONE = ? WHERE ID = ?"</w:t>
      </w:r>
      <w:r w:rsidRPr="009061D2">
        <w:rPr>
          <w:lang w:val="en-US"/>
        </w:rPr>
        <w:t xml:space="preserve">)                </w:t>
      </w:r>
    </w:p>
    <w:p w:rsidR="009061D2" w:rsidRDefault="009061D2" w:rsidP="009061D2">
      <w:pPr>
        <w:pStyle w:val="CdigoFuenteCar"/>
        <w:rPr>
          <w:lang w:val="en-US"/>
        </w:rPr>
      </w:pPr>
      <w:r>
        <w:rPr>
          <w:lang w:val="en-US"/>
        </w:rPr>
        <w:lastRenderedPageBreak/>
        <w:tab/>
      </w:r>
      <w:r>
        <w:rPr>
          <w:lang w:val="en-US"/>
        </w:rPr>
        <w:tab/>
      </w:r>
      <w:r>
        <w:rPr>
          <w:lang w:val="en-US"/>
        </w:rPr>
        <w:tab/>
      </w:r>
      <w:r w:rsidRPr="009061D2">
        <w:rPr>
          <w:lang w:val="en-US"/>
        </w:rPr>
        <w:t>.addParameters(contact.getEmail(),contact.getName(),</w:t>
      </w:r>
    </w:p>
    <w:p w:rsidR="009061D2" w:rsidRPr="009061D2" w:rsidRDefault="009061D2" w:rsidP="009061D2">
      <w:pPr>
        <w:pStyle w:val="CdigoFuenteCar"/>
        <w:rPr>
          <w:lang w:val="en-US"/>
        </w:rPr>
      </w:pPr>
      <w:r>
        <w:rPr>
          <w:lang w:val="en-US"/>
        </w:rPr>
        <w:tab/>
      </w:r>
      <w:r>
        <w:rPr>
          <w:lang w:val="en-US"/>
        </w:rPr>
        <w:tab/>
      </w:r>
      <w:r>
        <w:rPr>
          <w:lang w:val="en-US"/>
        </w:rPr>
        <w:tab/>
      </w:r>
      <w:r>
        <w:rPr>
          <w:lang w:val="en-US"/>
        </w:rPr>
        <w:tab/>
      </w:r>
      <w:r w:rsidRPr="009061D2">
        <w:rPr>
          <w:lang w:val="en-US"/>
        </w:rPr>
        <w:t>contact.getPhone(),contact.getId())</w:t>
      </w:r>
    </w:p>
    <w:p w:rsidR="009061D2" w:rsidRPr="009061D2" w:rsidRDefault="009061D2" w:rsidP="009061D2">
      <w:pPr>
        <w:pStyle w:val="CdigoFuenteCar"/>
        <w:rPr>
          <w:lang w:val="en-US"/>
        </w:rPr>
      </w:pPr>
      <w:r w:rsidRPr="009061D2">
        <w:rPr>
          <w:lang w:val="en-US"/>
        </w:rPr>
        <w:t xml:space="preserve">              .setStrictMinRows(1).setStrictMaxRows(1)</w:t>
      </w:r>
    </w:p>
    <w:p w:rsidR="009061D2" w:rsidRPr="009061D2" w:rsidRDefault="009061D2" w:rsidP="009061D2">
      <w:pPr>
        <w:pStyle w:val="CdigoFuenteCar"/>
        <w:rPr>
          <w:lang w:val="en-US"/>
        </w:rPr>
      </w:pPr>
      <w:r w:rsidRPr="009061D2">
        <w:rPr>
          <w:lang w:val="en-US"/>
        </w:rPr>
        <w:t xml:space="preserve">              .</w:t>
      </w:r>
      <w:r w:rsidRPr="009061D2">
        <w:rPr>
          <w:b/>
          <w:lang w:val="en-US"/>
        </w:rPr>
        <w:t>executeUpdate</w:t>
      </w:r>
      <w:r w:rsidRPr="009061D2">
        <w:rPr>
          <w:lang w:val="en-US"/>
        </w:rPr>
        <w:t>();</w:t>
      </w:r>
    </w:p>
    <w:p w:rsidR="009061D2" w:rsidRPr="009061D2" w:rsidRDefault="009061D2" w:rsidP="009061D2">
      <w:pPr>
        <w:pStyle w:val="CdigoFuenteCar"/>
        <w:rPr>
          <w:lang w:val="en-US"/>
        </w:rPr>
      </w:pPr>
      <w:r w:rsidRPr="009061D2">
        <w:rPr>
          <w:lang w:val="en-US"/>
        </w:rPr>
        <w:t xml:space="preserve">    }</w:t>
      </w:r>
    </w:p>
    <w:p w:rsidR="00197ECD" w:rsidRDefault="00531924" w:rsidP="00531924">
      <w:pPr>
        <w:rPr>
          <w:lang w:val="en-US"/>
        </w:rPr>
      </w:pPr>
      <w:r>
        <w:t xml:space="preserve">In this </w:t>
      </w:r>
      <w:r w:rsidR="00197ECD">
        <w:t>example</w:t>
      </w:r>
      <w:r>
        <w:t xml:space="preserve"> the </w:t>
      </w:r>
      <w:r w:rsidR="00197ECD">
        <w:t>method</w:t>
      </w:r>
      <w:r>
        <w:t xml:space="preserve"> </w:t>
      </w:r>
      <w:r w:rsidRPr="00F26479">
        <w:rPr>
          <w:rFonts w:ascii="Courier New" w:hAnsi="Courier New" w:cs="Courier New"/>
          <w:noProof/>
          <w:color w:val="000000"/>
          <w:szCs w:val="20"/>
        </w:rPr>
        <w:t>executeUpdate</w:t>
      </w:r>
      <w:r w:rsidR="00197ECD">
        <w:rPr>
          <w:rFonts w:ascii="Courier New" w:hAnsi="Courier New" w:cs="Courier New"/>
          <w:noProof/>
          <w:color w:val="000000"/>
          <w:szCs w:val="20"/>
        </w:rPr>
        <w:t>()</w:t>
      </w:r>
      <w:r>
        <w:rPr>
          <w:rFonts w:ascii="Courier New" w:hAnsi="Courier New" w:cs="Courier New"/>
          <w:noProof/>
          <w:color w:val="000000"/>
          <w:szCs w:val="20"/>
        </w:rPr>
        <w:t xml:space="preserve"> </w:t>
      </w:r>
      <w:r w:rsidRPr="00531924">
        <w:t>executes the SQL sentence</w:t>
      </w:r>
      <w:r w:rsidR="00197ECD">
        <w:t xml:space="preserve"> to update the row. Take a look to the optional </w:t>
      </w:r>
      <w:r w:rsidR="00197ECD" w:rsidRPr="00197ECD">
        <w:rPr>
          <w:rStyle w:val="CdigoFuenteCarCar"/>
        </w:rPr>
        <w:t>setStrictMinRows(1)</w:t>
      </w:r>
      <w:r w:rsidR="00197ECD">
        <w:rPr>
          <w:lang w:val="en-US"/>
        </w:rPr>
        <w:t xml:space="preserve"> and </w:t>
      </w:r>
      <w:r w:rsidR="00197ECD" w:rsidRPr="00197ECD">
        <w:rPr>
          <w:rStyle w:val="CdigoFuenteCarCar"/>
        </w:rPr>
        <w:t xml:space="preserve">setStrictMaxRows(1) </w:t>
      </w:r>
      <w:r w:rsidR="00197ECD">
        <w:rPr>
          <w:lang w:val="en-US"/>
        </w:rPr>
        <w:t xml:space="preserve">calls, they are fluid methods to specify the required number of returned rows, minimum and maximum, in this example if no row has been updated (0) or more than one (2 or more) rows has been updated a </w:t>
      </w:r>
      <w:r w:rsidR="00197ECD" w:rsidRPr="00197ECD">
        <w:rPr>
          <w:rStyle w:val="CdigoFuenteCarCar"/>
        </w:rPr>
        <w:t>JEPLException</w:t>
      </w:r>
      <w:r w:rsidR="00197ECD">
        <w:rPr>
          <w:lang w:val="en-US"/>
        </w:rPr>
        <w:t xml:space="preserve"> is thrown.</w:t>
      </w:r>
    </w:p>
    <w:p w:rsidR="00D00347" w:rsidRDefault="00D00347" w:rsidP="00531924">
      <w:pPr>
        <w:rPr>
          <w:lang w:val="en-US"/>
        </w:rPr>
      </w:pPr>
      <w:r>
        <w:rPr>
          <w:lang w:val="en-US"/>
        </w:rPr>
        <w:t>The following example shows how we can specify a range or affected rows:</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public</w:t>
      </w: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boolean</w:t>
      </w:r>
      <w:r w:rsidRPr="00D00347">
        <w:rPr>
          <w:rFonts w:ascii="Courier New" w:hAnsi="Courier New" w:cs="Courier New"/>
          <w:noProof/>
          <w:color w:val="000000"/>
          <w:szCs w:val="20"/>
          <w:lang w:val="en-US"/>
        </w:rPr>
        <w:t xml:space="preserve"> deleteById(</w:t>
      </w:r>
      <w:r w:rsidRPr="00D00347">
        <w:rPr>
          <w:rFonts w:ascii="Courier New" w:hAnsi="Courier New" w:cs="Courier New"/>
          <w:noProof/>
          <w:color w:val="0000E6"/>
          <w:szCs w:val="20"/>
          <w:lang w:val="en-US"/>
        </w:rPr>
        <w:t>int</w:t>
      </w:r>
      <w:r w:rsidRPr="00D00347">
        <w:rPr>
          <w:rFonts w:ascii="Courier New" w:hAnsi="Courier New" w:cs="Courier New"/>
          <w:noProof/>
          <w:color w:val="000000"/>
          <w:szCs w:val="20"/>
          <w:lang w:val="en-US"/>
        </w:rPr>
        <w:t xml:space="preserve"> 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969696"/>
          <w:szCs w:val="20"/>
          <w:lang w:val="en-US"/>
        </w:rPr>
        <w:t>// Only if there is no "inherited" rows or declared ON DELETE CASCADE</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r w:rsidRPr="00D00347">
        <w:rPr>
          <w:rFonts w:ascii="Courier New" w:hAnsi="Courier New" w:cs="Courier New"/>
          <w:noProof/>
          <w:color w:val="0000E6"/>
          <w:szCs w:val="20"/>
          <w:lang w:val="en-US"/>
        </w:rPr>
        <w:t>return</w:t>
      </w:r>
      <w:r w:rsidRPr="00D00347">
        <w:rPr>
          <w:rFonts w:ascii="Courier New" w:hAnsi="Courier New" w:cs="Courier New"/>
          <w:noProof/>
          <w:color w:val="000000"/>
          <w:szCs w:val="20"/>
          <w:lang w:val="en-US"/>
        </w:rPr>
        <w:t xml:space="preserve"> dao.createJEPLDALQuery(</w:t>
      </w:r>
      <w:r w:rsidRPr="00D00347">
        <w:rPr>
          <w:rFonts w:ascii="Courier New" w:hAnsi="Courier New" w:cs="Courier New"/>
          <w:noProof/>
          <w:color w:val="CE7B00"/>
          <w:szCs w:val="20"/>
          <w:lang w:val="en-US"/>
        </w:rPr>
        <w:t>"DELETE FROM CONTACT WHERE ID = ?"</w:t>
      </w:r>
      <w:r w:rsidRPr="00D00347">
        <w:rPr>
          <w:rFonts w:ascii="Courier New" w:hAnsi="Courier New" w:cs="Courier New"/>
          <w:noProof/>
          <w:color w:val="000000"/>
          <w:szCs w:val="20"/>
          <w:lang w:val="en-US"/>
        </w:rPr>
        <w:t>)</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.setStrictMinRows(0).setStrictMaxRows(1)</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.addParameter(id)</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.executeUpdate() &gt; 0;</w:t>
      </w:r>
    </w:p>
    <w:p w:rsidR="00D00347" w:rsidRPr="00D00347" w:rsidRDefault="00D00347" w:rsidP="00D0034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00347">
        <w:rPr>
          <w:rFonts w:ascii="Courier New" w:hAnsi="Courier New" w:cs="Courier New"/>
          <w:noProof/>
          <w:color w:val="000000"/>
          <w:szCs w:val="20"/>
          <w:lang w:val="en-US"/>
        </w:rPr>
        <w:t xml:space="preserve">    }</w:t>
      </w:r>
    </w:p>
    <w:p w:rsidR="00D00347" w:rsidRDefault="00D00347" w:rsidP="00531924">
      <w:pPr>
        <w:rPr>
          <w:lang w:val="en-US"/>
        </w:rPr>
      </w:pPr>
      <w:r>
        <w:rPr>
          <w:lang w:val="en-US"/>
        </w:rPr>
        <w:t xml:space="preserve">This code tolerates the specified row does not exist (no deletion). </w:t>
      </w:r>
    </w:p>
    <w:p w:rsidR="002C3EB6" w:rsidRDefault="00AE599D" w:rsidP="00AE599D">
      <w:pPr>
        <w:pStyle w:val="Ttulo3"/>
        <w:rPr>
          <w:noProof/>
        </w:rPr>
      </w:pPr>
      <w:bookmarkStart w:id="42" w:name="_Toc416963913"/>
      <w:r>
        <w:rPr>
          <w:noProof/>
        </w:rPr>
        <w:t xml:space="preserve">Select returning POJOs of </w:t>
      </w:r>
      <w:r w:rsidR="003252EF">
        <w:rPr>
          <w:noProof/>
        </w:rPr>
        <w:t xml:space="preserve">your </w:t>
      </w:r>
      <w:r w:rsidR="00D00347">
        <w:rPr>
          <w:noProof/>
        </w:rPr>
        <w:t xml:space="preserve">user </w:t>
      </w:r>
      <w:r>
        <w:rPr>
          <w:noProof/>
        </w:rPr>
        <w:t xml:space="preserve">data </w:t>
      </w:r>
      <w:r w:rsidR="003252EF">
        <w:rPr>
          <w:noProof/>
        </w:rPr>
        <w:t xml:space="preserve">object </w:t>
      </w:r>
      <w:r>
        <w:rPr>
          <w:noProof/>
        </w:rPr>
        <w:t>model</w:t>
      </w:r>
      <w:bookmarkEnd w:id="42"/>
    </w:p>
    <w:p w:rsidR="00531924" w:rsidRPr="00AE599D" w:rsidRDefault="00D77FE8" w:rsidP="00AE599D">
      <w:r>
        <w:t xml:space="preserve">Just </w:t>
      </w:r>
      <w:r w:rsidR="00781436">
        <w:t xml:space="preserve">with </w:t>
      </w:r>
      <w:r>
        <w:t>this simple call</w:t>
      </w:r>
      <w:r w:rsidR="00781436">
        <w:t xml:space="preserve"> we get all rows of the </w:t>
      </w:r>
      <w:r w:rsidR="00781436" w:rsidRPr="00781436">
        <w:rPr>
          <w:rStyle w:val="CdigoFuenteCarCar"/>
        </w:rPr>
        <w:t>CONTACT</w:t>
      </w:r>
      <w:r w:rsidR="00781436">
        <w:t xml:space="preserve"> table and converted to </w:t>
      </w:r>
      <w:r w:rsidR="00781436" w:rsidRPr="00781436">
        <w:rPr>
          <w:rStyle w:val="CdigoFuenteCarCar"/>
        </w:rPr>
        <w:t>Contact</w:t>
      </w:r>
      <w:r w:rsidR="00781436">
        <w:t xml:space="preserve"> objects</w:t>
      </w:r>
      <w:r w:rsidR="00AE599D" w:rsidRPr="00AE599D">
        <w:t>:</w:t>
      </w:r>
    </w:p>
    <w:p w:rsidR="00531924" w:rsidRDefault="00531924"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public</w:t>
      </w:r>
      <w:r w:rsidRPr="003252EF">
        <w:rPr>
          <w:rFonts w:ascii="Courier New" w:hAnsi="Courier New" w:cs="Courier New"/>
          <w:noProof/>
          <w:color w:val="000000"/>
          <w:szCs w:val="20"/>
          <w:lang w:val="en-US"/>
        </w:rPr>
        <w:t xml:space="preserve"> List&lt;Contact&gt; selectAll()</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r w:rsidRPr="003252EF">
        <w:rPr>
          <w:rFonts w:ascii="Courier New" w:hAnsi="Courier New" w:cs="Courier New"/>
          <w:noProof/>
          <w:color w:val="0000E6"/>
          <w:szCs w:val="20"/>
          <w:lang w:val="en-US"/>
        </w:rPr>
        <w:t>return</w:t>
      </w:r>
      <w:r w:rsidRPr="003252EF">
        <w:rPr>
          <w:rFonts w:ascii="Courier New" w:hAnsi="Courier New" w:cs="Courier New"/>
          <w:noProof/>
          <w:color w:val="000000"/>
          <w:szCs w:val="20"/>
          <w:lang w:val="en-US"/>
        </w:rPr>
        <w:t xml:space="preserve"> dao.createJEPLDAOQuery(</w:t>
      </w:r>
      <w:r w:rsidRPr="003252EF">
        <w:rPr>
          <w:rFonts w:ascii="Courier New" w:hAnsi="Courier New" w:cs="Courier New"/>
          <w:noProof/>
          <w:color w:val="CE7B00"/>
          <w:szCs w:val="20"/>
          <w:lang w:val="en-US"/>
        </w:rPr>
        <w:t>"SELECT * FROM CONTACT"</w:t>
      </w:r>
      <w:r w:rsidRPr="003252EF">
        <w:rPr>
          <w:rFonts w:ascii="Courier New" w:hAnsi="Courier New" w:cs="Courier New"/>
          <w:noProof/>
          <w:color w:val="000000"/>
          <w:szCs w:val="20"/>
          <w:lang w:val="en-US"/>
        </w:rPr>
        <w:t>).getResultList();</w:t>
      </w:r>
    </w:p>
    <w:p w:rsidR="003252EF" w:rsidRPr="003252EF" w:rsidRDefault="003252EF" w:rsidP="003252E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252EF">
        <w:rPr>
          <w:rFonts w:ascii="Courier New" w:hAnsi="Courier New" w:cs="Courier New"/>
          <w:noProof/>
          <w:color w:val="000000"/>
          <w:szCs w:val="20"/>
          <w:lang w:val="en-US"/>
        </w:rPr>
        <w:t xml:space="preserve">    }</w:t>
      </w:r>
    </w:p>
    <w:p w:rsidR="00AE599D" w:rsidRPr="00AE599D" w:rsidRDefault="00AE599D"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5B7347" w:rsidRDefault="00AE599D" w:rsidP="00AE599D">
      <w:r>
        <w:t>Where is the magic? It was already shown before:</w:t>
      </w:r>
    </w:p>
    <w:p w:rsidR="003252EF" w:rsidRDefault="003252EF"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 xml:space="preserve"> ContactDAO</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JEPLDAO&lt;Contact&gt; dao;</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protected</w:t>
      </w:r>
      <w:r w:rsidRPr="00ED6ACA">
        <w:rPr>
          <w:rFonts w:ascii="Courier New" w:hAnsi="Courier New" w:cs="Courier New"/>
          <w:noProof/>
          <w:color w:val="000000"/>
          <w:szCs w:val="20"/>
          <w:lang w:val="en-US"/>
        </w:rPr>
        <w:t xml:space="preserve"> </w:t>
      </w:r>
      <w:r w:rsidRPr="00BE308F">
        <w:rPr>
          <w:rFonts w:ascii="Courier New" w:hAnsi="Courier New" w:cs="Courier New"/>
          <w:noProof/>
          <w:color w:val="000000"/>
          <w:szCs w:val="20"/>
          <w:lang w:val="en-US"/>
        </w:rPr>
        <w:t>JEPLResultSetDAOListener&lt;Contact&gt; rsDAOListener;</w:t>
      </w:r>
      <w:r w:rsidRPr="00ED6ACA">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public</w:t>
      </w:r>
      <w:r w:rsidRPr="00ED6ACA">
        <w:rPr>
          <w:rFonts w:ascii="Courier New" w:hAnsi="Courier New" w:cs="Courier New"/>
          <w:noProof/>
          <w:color w:val="000000"/>
          <w:szCs w:val="20"/>
          <w:lang w:val="en-US"/>
        </w:rPr>
        <w:t xml:space="preserve"> ContactDAO(JEPLDataSource ds)</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ED6ACA">
        <w:rPr>
          <w:rFonts w:ascii="Courier New" w:hAnsi="Courier New" w:cs="Courier New"/>
          <w:noProof/>
          <w:color w:val="000000"/>
          <w:szCs w:val="20"/>
          <w:lang w:val="en-US"/>
        </w:rPr>
        <w:t>.dao = ds.createJEPLDAO(Contact.</w:t>
      </w:r>
      <w:r w:rsidRPr="00ED6ACA">
        <w:rPr>
          <w:rFonts w:ascii="Courier New" w:hAnsi="Courier New" w:cs="Courier New"/>
          <w:noProof/>
          <w:color w:val="0000E6"/>
          <w:szCs w:val="20"/>
          <w:lang w:val="en-US"/>
        </w:rPr>
        <w:t>class</w:t>
      </w:r>
      <w:r w:rsidRPr="00ED6ACA">
        <w:rPr>
          <w:rFonts w:ascii="Courier New" w:hAnsi="Courier New" w:cs="Courier New"/>
          <w:noProof/>
          <w:color w:val="000000"/>
          <w:szCs w:val="20"/>
          <w:lang w:val="en-US"/>
        </w:rPr>
        <w:t>);</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r w:rsidRPr="00ED6ACA">
        <w:rPr>
          <w:rFonts w:ascii="Courier New" w:hAnsi="Courier New" w:cs="Courier New"/>
          <w:noProof/>
          <w:color w:val="0000E6"/>
          <w:szCs w:val="20"/>
          <w:lang w:val="en-US"/>
        </w:rPr>
        <w:t>this</w:t>
      </w:r>
      <w:r w:rsidRPr="00BE308F">
        <w:rPr>
          <w:rFonts w:ascii="Courier New" w:hAnsi="Courier New" w:cs="Courier New"/>
          <w:noProof/>
          <w:color w:val="000000"/>
          <w:szCs w:val="20"/>
          <w:lang w:val="en-US"/>
        </w:rPr>
        <w:t xml:space="preserve">.rsDAOListener = new </w:t>
      </w:r>
      <w:r w:rsidRPr="00A37260">
        <w:rPr>
          <w:rFonts w:ascii="Courier New" w:hAnsi="Courier New" w:cs="Courier New"/>
          <w:b/>
          <w:noProof/>
          <w:color w:val="000000"/>
          <w:szCs w:val="20"/>
          <w:lang w:val="en-US"/>
        </w:rPr>
        <w:t>JEPLResultSetDAOListener</w:t>
      </w:r>
      <w:r w:rsidRPr="00BE308F">
        <w:rPr>
          <w:rFonts w:ascii="Courier New" w:hAnsi="Courier New" w:cs="Courier New"/>
          <w:noProof/>
          <w:color w:val="000000"/>
          <w:szCs w:val="20"/>
          <w:lang w:val="en-US"/>
        </w:rPr>
        <w:t>&lt;Contact&gt;()</w:t>
      </w:r>
    </w:p>
    <w:p w:rsidR="00A37260" w:rsidRPr="00BE308F"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setupJEPLResultSet(JEPLResultSet jrs,JEPLTask&lt;?&gt; task)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00"/>
          <w:szCs w:val="20"/>
          <w:lang w:val="en-US"/>
        </w:rPr>
        <w:tab/>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Contact createObject(JEPLResultSet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return</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new</w:t>
      </w:r>
      <w:r w:rsidRPr="00A37260">
        <w:rPr>
          <w:rFonts w:ascii="Courier New" w:hAnsi="Courier New" w:cs="Courier New"/>
          <w:b/>
          <w:noProof/>
          <w:color w:val="000000"/>
          <w:szCs w:val="20"/>
          <w:lang w:val="en-US"/>
        </w:rPr>
        <w:t xml:space="preserve"> Contact();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lastRenderedPageBreak/>
        <w:t xml:space="preserve">    @Override</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public</w:t>
      </w:r>
      <w:r w:rsidRPr="00A37260">
        <w:rPr>
          <w:rFonts w:ascii="Courier New" w:hAnsi="Courier New" w:cs="Courier New"/>
          <w:b/>
          <w:noProof/>
          <w:color w:val="000000"/>
          <w:szCs w:val="20"/>
          <w:lang w:val="en-US"/>
        </w:rPr>
        <w:t xml:space="preserve"> </w:t>
      </w:r>
      <w:r w:rsidRPr="00A37260">
        <w:rPr>
          <w:rFonts w:ascii="Courier New" w:hAnsi="Courier New" w:cs="Courier New"/>
          <w:b/>
          <w:noProof/>
          <w:color w:val="0000E6"/>
          <w:szCs w:val="20"/>
          <w:lang w:val="en-US"/>
        </w:rPr>
        <w:t>void</w:t>
      </w:r>
      <w:r w:rsidRPr="00A37260">
        <w:rPr>
          <w:rFonts w:ascii="Courier New" w:hAnsi="Courier New" w:cs="Courier New"/>
          <w:b/>
          <w:noProof/>
          <w:color w:val="000000"/>
          <w:szCs w:val="20"/>
          <w:lang w:val="en-US"/>
        </w:rPr>
        <w:t xml:space="preserve"> fillObject(Contact obj,JEPLResultSet jrs) </w:t>
      </w:r>
      <w:r w:rsidRPr="00A37260">
        <w:rPr>
          <w:rFonts w:ascii="Courier New" w:hAnsi="Courier New" w:cs="Courier New"/>
          <w:b/>
          <w:noProof/>
          <w:color w:val="0000E6"/>
          <w:szCs w:val="20"/>
          <w:lang w:val="en-US"/>
        </w:rPr>
        <w:t>throws</w:t>
      </w:r>
      <w:r w:rsidRPr="00A37260">
        <w:rPr>
          <w:rFonts w:ascii="Courier New" w:hAnsi="Courier New" w:cs="Courier New"/>
          <w:b/>
          <w:noProof/>
          <w:color w:val="000000"/>
          <w:szCs w:val="20"/>
          <w:lang w:val="en-US"/>
        </w:rPr>
        <w:t xml:space="preserve"> Exception</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ResultSet rs = jrs.getResultSet();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obj.setId(rs.getInt(</w:t>
      </w:r>
      <w:r w:rsidRPr="00A37260">
        <w:rPr>
          <w:rFonts w:ascii="Courier New" w:hAnsi="Courier New" w:cs="Courier New"/>
          <w:b/>
          <w:noProof/>
          <w:color w:val="CE7B00"/>
          <w:szCs w:val="20"/>
          <w:lang w:val="en-US"/>
        </w:rPr>
        <w:t>"ID"</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obj.setName(rs.getString(</w:t>
      </w:r>
      <w:r w:rsidRPr="00A37260">
        <w:rPr>
          <w:rFonts w:ascii="Courier New" w:hAnsi="Courier New" w:cs="Courier New"/>
          <w:b/>
          <w:noProof/>
          <w:color w:val="CE7B00"/>
          <w:szCs w:val="20"/>
          <w:lang w:val="en-US"/>
        </w:rPr>
        <w:t>"NAME"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obj.setPhone(rs.getString(</w:t>
      </w:r>
      <w:r w:rsidRPr="00A37260">
        <w:rPr>
          <w:rFonts w:ascii="Courier New" w:hAnsi="Courier New" w:cs="Courier New"/>
          <w:b/>
          <w:noProof/>
          <w:color w:val="CE7B00"/>
          <w:szCs w:val="20"/>
          <w:lang w:val="en-US"/>
        </w:rPr>
        <w:t>"PHONE"</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obj.setEmail(rs.getString(</w:t>
      </w:r>
      <w:r w:rsidRPr="00A37260">
        <w:rPr>
          <w:rFonts w:ascii="Courier New" w:hAnsi="Courier New" w:cs="Courier New"/>
          <w:b/>
          <w:noProof/>
          <w:color w:val="CE7B00"/>
          <w:szCs w:val="20"/>
          <w:lang w:val="en-US"/>
        </w:rPr>
        <w:t>"EMAIL"</w:t>
      </w:r>
      <w:r w:rsidRPr="00A37260">
        <w:rPr>
          <w:rFonts w:ascii="Courier New" w:hAnsi="Courier New" w:cs="Courier New"/>
          <w:b/>
          <w:noProof/>
          <w:color w:val="000000"/>
          <w:szCs w:val="20"/>
          <w:lang w:val="en-US"/>
        </w:rPr>
        <w:t>));</w:t>
      </w:r>
    </w:p>
    <w:p w:rsidR="00A37260" w:rsidRP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hAnsi="Courier New" w:cs="Courier New"/>
          <w:b/>
          <w:noProof/>
          <w:color w:val="000000"/>
          <w:szCs w:val="20"/>
          <w:lang w:val="en-US"/>
        </w:rPr>
      </w:pPr>
      <w:r w:rsidRPr="00A37260">
        <w:rPr>
          <w:rFonts w:ascii="Courier New" w:hAnsi="Courier New" w:cs="Courier New"/>
          <w:b/>
          <w:noProof/>
          <w:color w:val="000000"/>
          <w:szCs w:val="20"/>
          <w:lang w:val="en-US"/>
        </w:rPr>
        <w:t xml:space="preserve">    }</w:t>
      </w:r>
    </w:p>
    <w:p w:rsidR="00A37260"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E308F">
        <w:rPr>
          <w:rFonts w:ascii="Courier New" w:hAnsi="Courier New" w:cs="Courier New"/>
          <w:noProof/>
          <w:color w:val="000000"/>
          <w:szCs w:val="20"/>
          <w:lang w:val="en-US"/>
        </w:rPr>
        <w:t xml:space="preserve">        };</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dao.</w:t>
      </w:r>
      <w:r w:rsidRPr="00A37260">
        <w:rPr>
          <w:rFonts w:ascii="Courier New" w:hAnsi="Courier New" w:cs="Courier New"/>
          <w:b/>
          <w:noProof/>
          <w:color w:val="000000"/>
          <w:szCs w:val="20"/>
          <w:lang w:val="en-US"/>
        </w:rPr>
        <w:t>addJEPLListener(rsDAOListener)</w:t>
      </w:r>
      <w:r w:rsidRPr="00ED6ACA">
        <w:rPr>
          <w:rFonts w:ascii="Courier New" w:hAnsi="Courier New" w:cs="Courier New"/>
          <w:noProof/>
          <w:color w:val="000000"/>
          <w:szCs w:val="20"/>
          <w:lang w:val="en-US"/>
        </w:rPr>
        <w:t>;</w:t>
      </w:r>
    </w:p>
    <w:p w:rsidR="00A37260" w:rsidRPr="00ED6ACA" w:rsidRDefault="00A37260" w:rsidP="00A3726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D6ACA">
        <w:rPr>
          <w:rFonts w:ascii="Courier New" w:hAnsi="Courier New" w:cs="Courier New"/>
          <w:noProof/>
          <w:color w:val="000000"/>
          <w:szCs w:val="20"/>
          <w:lang w:val="en-US"/>
        </w:rPr>
        <w:t xml:space="preserve">    }</w:t>
      </w: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37260" w:rsidRDefault="00A37260" w:rsidP="00AE599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lang w:val="en-US"/>
        </w:rPr>
      </w:pPr>
    </w:p>
    <w:p w:rsidR="00AE599D" w:rsidRDefault="00AE599D" w:rsidP="00AE599D">
      <w:r>
        <w:t>Because</w:t>
      </w:r>
      <w:r w:rsidR="00A37260">
        <w:t xml:space="preserve"> in</w:t>
      </w:r>
      <w:r w:rsidR="00A97455">
        <w:t>to</w:t>
      </w:r>
      <w:r>
        <w:t xml:space="preserve"> </w:t>
      </w:r>
      <w:r w:rsidR="00A37260" w:rsidRPr="00A37260">
        <w:rPr>
          <w:rStyle w:val="CdigoFuenteCarCar"/>
        </w:rPr>
        <w:t>JEPLDAO&lt;Contact&gt;</w:t>
      </w:r>
      <w:r>
        <w:t xml:space="preserve"> </w:t>
      </w:r>
      <w:r w:rsidR="00A37260">
        <w:t>is registered</w:t>
      </w:r>
      <w:r>
        <w:t xml:space="preserve"> </w:t>
      </w:r>
      <w:r w:rsidR="00A37260">
        <w:t>a</w:t>
      </w:r>
      <w:r>
        <w:t xml:space="preserve"> </w:t>
      </w:r>
      <w:r w:rsidRPr="00AE599D">
        <w:rPr>
          <w:rStyle w:val="CdigoFuenteCarCar"/>
          <w:lang w:val="en-US"/>
        </w:rPr>
        <w:t>JEPLResultSetDAOListener</w:t>
      </w:r>
      <w:r w:rsidR="00781436">
        <w:rPr>
          <w:rStyle w:val="CdigoFuenteCarCar"/>
          <w:lang w:val="en-US"/>
        </w:rPr>
        <w:t>&lt;T&gt;</w:t>
      </w:r>
      <w:r>
        <w:t xml:space="preserve"> </w:t>
      </w:r>
      <w:r w:rsidR="00A37260">
        <w:t xml:space="preserve">listener </w:t>
      </w:r>
      <w:r>
        <w:t xml:space="preserve">the method </w:t>
      </w:r>
      <w:r w:rsidR="00394A9A">
        <w:rPr>
          <w:rStyle w:val="CdigoFuenteCarCar"/>
        </w:rPr>
        <w:t>getResult</w:t>
      </w:r>
      <w:r w:rsidRPr="00AE599D">
        <w:rPr>
          <w:rStyle w:val="CdigoFuenteCarCar"/>
        </w:rPr>
        <w:t>List</w:t>
      </w:r>
      <w:r w:rsidR="00394A9A">
        <w:rPr>
          <w:rStyle w:val="CdigoFuenteCarCar"/>
        </w:rPr>
        <w:t>()</w:t>
      </w:r>
      <w:r>
        <w:t xml:space="preserve"> use this implementation </w:t>
      </w:r>
      <w:r w:rsidR="00781436">
        <w:t xml:space="preserve">of this kind of listener </w:t>
      </w:r>
      <w:r>
        <w:t xml:space="preserve">according to the priority list explained before. </w:t>
      </w:r>
    </w:p>
    <w:p w:rsidR="00AE599D" w:rsidRPr="00AE599D" w:rsidRDefault="00781436" w:rsidP="00AE599D">
      <w:r>
        <w:t>When a SELECT clause is executed t</w:t>
      </w:r>
      <w:r w:rsidR="00AE599D">
        <w:t xml:space="preserve">he method </w:t>
      </w:r>
      <w:r w:rsidR="00AE599D" w:rsidRPr="00AE599D">
        <w:rPr>
          <w:rStyle w:val="CdigoFuenteCarCar"/>
          <w:lang w:val="en-US"/>
        </w:rPr>
        <w:t>setupJEPLResultSet</w:t>
      </w:r>
      <w:r w:rsidR="00AE599D" w:rsidRPr="00AE599D">
        <w:t xml:space="preserve"> is called immediately </w:t>
      </w:r>
      <w:r w:rsidR="00AE599D" w:rsidRPr="00AE599D">
        <w:rPr>
          <w:i/>
        </w:rPr>
        <w:t>after</w:t>
      </w:r>
      <w:r w:rsidR="00AE599D" w:rsidRPr="00AE599D">
        <w:t xml:space="preserve"> the SQL sentence is executed</w:t>
      </w:r>
      <w:r>
        <w:t>,</w:t>
      </w:r>
      <w:r w:rsidR="00AE599D" w:rsidRPr="00AE599D">
        <w:t xml:space="preserve"> to setup the </w:t>
      </w:r>
      <w:r w:rsidR="00AE599D" w:rsidRPr="00AE599D">
        <w:rPr>
          <w:rStyle w:val="CdigoFuenteCarCar"/>
        </w:rPr>
        <w:t>ResultSet</w:t>
      </w:r>
      <w:r w:rsidR="00AE599D" w:rsidRPr="00AE599D">
        <w:t xml:space="preserve"> before iterating.</w:t>
      </w:r>
      <w:r w:rsidR="00AE599D">
        <w:t xml:space="preserve"> The framework iterates</w:t>
      </w:r>
      <w:r w:rsidR="00D77FE8">
        <w:t xml:space="preserve"> through</w:t>
      </w:r>
      <w:r w:rsidR="00AE599D">
        <w:t xml:space="preserve"> the </w:t>
      </w:r>
      <w:r w:rsidR="00AE599D" w:rsidRPr="00261CD7">
        <w:rPr>
          <w:rStyle w:val="CdigoFuenteCarCar"/>
        </w:rPr>
        <w:t>ResultSet</w:t>
      </w:r>
      <w:r w:rsidR="00AE599D">
        <w:t xml:space="preserve"> calling </w:t>
      </w:r>
      <w:r w:rsidR="00AE599D" w:rsidRPr="00781436">
        <w:rPr>
          <w:rStyle w:val="CdigoFuenteCarCar"/>
        </w:rPr>
        <w:t>next</w:t>
      </w:r>
      <w:r>
        <w:rPr>
          <w:rStyle w:val="CdigoFuenteCarCar"/>
        </w:rPr>
        <w:t>()</w:t>
      </w:r>
      <w:r w:rsidR="00AE599D">
        <w:t xml:space="preserve"> and delegating </w:t>
      </w:r>
      <w:r>
        <w:t xml:space="preserve">all </w:t>
      </w:r>
      <w:r w:rsidR="00AE599D">
        <w:t xml:space="preserve">row reading to </w:t>
      </w:r>
      <w:r w:rsidR="00AE599D" w:rsidRPr="00261CD7">
        <w:rPr>
          <w:rStyle w:val="CdigoFuenteCarCar"/>
        </w:rPr>
        <w:t>createObject</w:t>
      </w:r>
      <w:r w:rsidR="00AE599D">
        <w:t xml:space="preserve"> and </w:t>
      </w:r>
      <w:r w:rsidR="00AE599D" w:rsidRPr="00261CD7">
        <w:rPr>
          <w:rStyle w:val="CdigoFuenteCarCar"/>
        </w:rPr>
        <w:t>fillObject</w:t>
      </w:r>
      <w:r w:rsidR="00AE599D">
        <w:t xml:space="preserve">, called per row. If </w:t>
      </w:r>
      <w:r w:rsidR="00AE599D" w:rsidRPr="00261CD7">
        <w:rPr>
          <w:rStyle w:val="CdigoFuenteCarCar"/>
        </w:rPr>
        <w:t>createObject</w:t>
      </w:r>
      <w:r w:rsidR="00AE599D">
        <w:t xml:space="preserve"> returns </w:t>
      </w:r>
      <w:r w:rsidR="00AE599D" w:rsidRPr="00261CD7">
        <w:rPr>
          <w:rStyle w:val="CdigoFuenteCarCar"/>
        </w:rPr>
        <w:t>null</w:t>
      </w:r>
      <w:r w:rsidR="00AE599D">
        <w:t xml:space="preserve"> the method </w:t>
      </w:r>
      <w:r w:rsidR="00AE599D" w:rsidRPr="00261CD7">
        <w:rPr>
          <w:rStyle w:val="CdigoFuenteCarCar"/>
        </w:rPr>
        <w:t>fillObject</w:t>
      </w:r>
      <w:r w:rsidR="00AE599D">
        <w:t xml:space="preserve"> is not called, </w:t>
      </w:r>
      <w:r w:rsidR="00261CD7">
        <w:t xml:space="preserve">and no element (nor null) is added to the </w:t>
      </w:r>
      <w:r w:rsidR="00261CD7" w:rsidRPr="00261CD7">
        <w:rPr>
          <w:rStyle w:val="CdigoFuenteCarCar"/>
        </w:rPr>
        <w:t>List</w:t>
      </w:r>
      <w:r w:rsidR="00261CD7">
        <w:t xml:space="preserve"> result of the call to </w:t>
      </w:r>
      <w:r w:rsidR="00394A9A">
        <w:rPr>
          <w:rStyle w:val="CdigoFuenteCarCar"/>
        </w:rPr>
        <w:t>getResult</w:t>
      </w:r>
      <w:r w:rsidR="00394A9A" w:rsidRPr="00AE599D">
        <w:rPr>
          <w:rStyle w:val="CdigoFuenteCarCar"/>
        </w:rPr>
        <w:t>List</w:t>
      </w:r>
      <w:r w:rsidR="00394A9A">
        <w:rPr>
          <w:rStyle w:val="CdigoFuenteCarCar"/>
        </w:rPr>
        <w:t>()</w:t>
      </w:r>
      <w:r w:rsidR="00394A9A">
        <w:t xml:space="preserve"> </w:t>
      </w:r>
      <w:r w:rsidR="00261CD7">
        <w:t>(equivalent to skip/filter this row-Object).</w:t>
      </w:r>
    </w:p>
    <w:p w:rsidR="00AE599D" w:rsidRDefault="00261CD7" w:rsidP="00AE599D">
      <w:r>
        <w:t>Of course you can provide this listener in different ways</w:t>
      </w:r>
      <w:r w:rsidR="00A97455">
        <w:t xml:space="preserve"> (levels)</w:t>
      </w:r>
      <w:r>
        <w:t xml:space="preserve">, for instance </w:t>
      </w:r>
      <w:r w:rsidR="00A37260">
        <w:t xml:space="preserve">in a </w:t>
      </w:r>
      <w:r w:rsidR="00A37260" w:rsidRPr="00A37260">
        <w:rPr>
          <w:rStyle w:val="CdigoFuenteCarCar"/>
        </w:rPr>
        <w:t>JEPLDAOQuery</w:t>
      </w:r>
      <w:r>
        <w:t xml:space="preserve">, in this case </w:t>
      </w:r>
      <w:r w:rsidR="00A37260">
        <w:t>this listener</w:t>
      </w:r>
      <w:r>
        <w:t xml:space="preserve"> has priority</w:t>
      </w:r>
      <w:r w:rsidR="00A37260">
        <w:t xml:space="preserve"> over the global listener registered in </w:t>
      </w:r>
      <w:r w:rsidR="00A37260" w:rsidRPr="00A37260">
        <w:rPr>
          <w:rStyle w:val="CdigoFuenteCarCar"/>
        </w:rPr>
        <w:t>JEPLDAO&lt;Contact&gt;</w:t>
      </w:r>
      <w:r w:rsidR="00781436">
        <w:t xml:space="preserve">, </w:t>
      </w:r>
      <w:r w:rsidR="00A37260">
        <w:t>level. T</w:t>
      </w:r>
      <w:r w:rsidR="00781436">
        <w:t xml:space="preserve">he following method can be added to our </w:t>
      </w:r>
      <w:r w:rsidR="00781436" w:rsidRPr="00781436">
        <w:rPr>
          <w:rStyle w:val="CdigoFuenteCarCar"/>
        </w:rPr>
        <w:t>ContactDAO</w:t>
      </w:r>
      <w:r w:rsidR="00781436">
        <w:t xml:space="preserve"> class</w:t>
      </w:r>
      <w: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List&lt;Contact&gt; selectAllExplicitResultSetListener()</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JEPLResultSetDAOListener&lt;Contact&gt; </w:t>
      </w:r>
      <w:r w:rsidRPr="009412B5">
        <w:rPr>
          <w:rFonts w:ascii="Courier New" w:hAnsi="Courier New" w:cs="Courier New"/>
          <w:b/>
          <w:noProof/>
          <w:color w:val="000000"/>
          <w:szCs w:val="20"/>
          <w:lang w:val="en-US"/>
        </w:rPr>
        <w:t>listener</w:t>
      </w:r>
      <w:r w:rsidRPr="00261CD7">
        <w:rPr>
          <w:rFonts w:ascii="Courier New" w:hAnsi="Courier New" w:cs="Courier New"/>
          <w:noProof/>
          <w:color w:val="000000"/>
          <w:szCs w:val="20"/>
          <w:lang w:val="en-US"/>
        </w:rPr>
        <w:t xml:space="preserve"> =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JEPLResultSetDAOListener&lt;Contact&gt;()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261CD7">
        <w:rPr>
          <w:rFonts w:ascii="Courier New" w:hAnsi="Courier New" w:cs="Courier New"/>
          <w:noProof/>
          <w:color w:val="000000"/>
          <w:szCs w:val="20"/>
          <w:lang w:val="en-US"/>
        </w:rPr>
        <w:t xml:space="preserve"> task)</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Contact createObject(JEPLResultSet jrs) </w:t>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return</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new</w:t>
      </w:r>
      <w:r w:rsidRPr="00261CD7">
        <w:rPr>
          <w:rFonts w:ascii="Courier New" w:hAnsi="Courier New" w:cs="Courier New"/>
          <w:noProof/>
          <w:color w:val="000000"/>
          <w:szCs w:val="20"/>
          <w:lang w:val="en-US"/>
        </w:rPr>
        <w:t xml:space="preserve"> Contact();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@Override</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public</w:t>
      </w:r>
      <w:r w:rsidRPr="00261CD7">
        <w:rPr>
          <w:rFonts w:ascii="Courier New" w:hAnsi="Courier New" w:cs="Courier New"/>
          <w:noProof/>
          <w:color w:val="000000"/>
          <w:szCs w:val="20"/>
          <w:lang w:val="en-US"/>
        </w:rPr>
        <w:t xml:space="preserve"> </w:t>
      </w:r>
      <w:r w:rsidRPr="00261CD7">
        <w:rPr>
          <w:rFonts w:ascii="Courier New" w:hAnsi="Courier New" w:cs="Courier New"/>
          <w:noProof/>
          <w:color w:val="0000E6"/>
          <w:szCs w:val="20"/>
          <w:lang w:val="en-US"/>
        </w:rPr>
        <w:t>void</w:t>
      </w:r>
      <w:r w:rsidRPr="00261CD7">
        <w:rPr>
          <w:rFonts w:ascii="Courier New" w:hAnsi="Courier New" w:cs="Courier New"/>
          <w:noProof/>
          <w:color w:val="000000"/>
          <w:szCs w:val="20"/>
          <w:lang w:val="en-US"/>
        </w:rPr>
        <w:t xml:space="preserve"> fillObject(Contact obj,JEPLResultSet jrs)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61CD7">
        <w:rPr>
          <w:rFonts w:ascii="Courier New" w:hAnsi="Courier New" w:cs="Courier New"/>
          <w:noProof/>
          <w:color w:val="0000E6"/>
          <w:szCs w:val="20"/>
          <w:lang w:val="en-US"/>
        </w:rPr>
        <w:t>throws</w:t>
      </w:r>
      <w:r w:rsidRPr="00261CD7">
        <w:rPr>
          <w:rFonts w:ascii="Courier New" w:hAnsi="Courier New" w:cs="Courier New"/>
          <w:noProof/>
          <w:color w:val="000000"/>
          <w:szCs w:val="20"/>
          <w:lang w:val="en-US"/>
        </w:rPr>
        <w:t xml:space="preserve"> Exception</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ResultSet rs = jrs.getResultSet();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obj.setId(rs.getInt(</w:t>
      </w:r>
      <w:r w:rsidRPr="00261CD7">
        <w:rPr>
          <w:rFonts w:ascii="Courier New" w:hAnsi="Courier New" w:cs="Courier New"/>
          <w:noProof/>
          <w:color w:val="CE7B00"/>
          <w:szCs w:val="20"/>
          <w:lang w:val="en-US"/>
        </w:rPr>
        <w:t>"ID"</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obj.setName(rs.getString(</w:t>
      </w:r>
      <w:r w:rsidRPr="00261CD7">
        <w:rPr>
          <w:rFonts w:ascii="Courier New" w:hAnsi="Courier New" w:cs="Courier New"/>
          <w:noProof/>
          <w:color w:val="CE7B00"/>
          <w:szCs w:val="20"/>
          <w:lang w:val="en-US"/>
        </w:rPr>
        <w:t>"NAME"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obj.setPhone(rs.getString(</w:t>
      </w:r>
      <w:r w:rsidRPr="00261CD7">
        <w:rPr>
          <w:rFonts w:ascii="Courier New" w:hAnsi="Courier New" w:cs="Courier New"/>
          <w:noProof/>
          <w:color w:val="CE7B00"/>
          <w:szCs w:val="20"/>
          <w:lang w:val="en-US"/>
        </w:rPr>
        <w:t>"PHONE"</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obj.setEmail(rs.getString(</w:t>
      </w:r>
      <w:r w:rsidRPr="00261CD7">
        <w:rPr>
          <w:rFonts w:ascii="Courier New" w:hAnsi="Courier New" w:cs="Courier New"/>
          <w:noProof/>
          <w:color w:val="CE7B00"/>
          <w:szCs w:val="20"/>
          <w:lang w:val="en-US"/>
        </w:rPr>
        <w:t>"EMAIL"</w:t>
      </w:r>
      <w:r w:rsidRPr="00261CD7">
        <w:rPr>
          <w:rFonts w:ascii="Courier New" w:hAnsi="Courier New" w:cs="Courier New"/>
          <w:noProof/>
          <w:color w:val="000000"/>
          <w:szCs w:val="20"/>
          <w:lang w:val="en-US"/>
        </w:rPr>
        <w:t>));</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261CD7" w:rsidRP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w:t>
      </w:r>
      <w:r w:rsidRPr="00781436">
        <w:rPr>
          <w:rFonts w:ascii="Courier New" w:hAnsi="Courier New" w:cs="Courier New"/>
          <w:noProof/>
          <w:color w:val="0000E6"/>
          <w:szCs w:val="20"/>
          <w:lang w:val="en-US"/>
        </w:rPr>
        <w:t>return</w:t>
      </w:r>
      <w:r w:rsidRPr="00781436">
        <w:rPr>
          <w:rFonts w:ascii="Courier New" w:hAnsi="Courier New" w:cs="Courier New"/>
          <w:noProof/>
          <w:color w:val="000000"/>
          <w:szCs w:val="20"/>
          <w:lang w:val="en-US"/>
        </w:rPr>
        <w:t xml:space="preserve"> dao.createJEPLDAOQuery(</w:t>
      </w:r>
      <w:r w:rsidRPr="00781436">
        <w:rPr>
          <w:rFonts w:ascii="Courier New" w:hAnsi="Courier New" w:cs="Courier New"/>
          <w:noProof/>
          <w:color w:val="CE7B00"/>
          <w:szCs w:val="20"/>
          <w:lang w:val="en-US"/>
        </w:rPr>
        <w:t>"SELECT * FROM CONTACT"</w:t>
      </w:r>
      <w:r w:rsidRPr="00781436">
        <w:rPr>
          <w:rFonts w:ascii="Courier New" w:hAnsi="Courier New" w:cs="Courier New"/>
          <w:noProof/>
          <w:color w:val="000000"/>
          <w:szCs w:val="20"/>
          <w:lang w:val="en-US"/>
        </w:rPr>
        <w:t>)</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lastRenderedPageBreak/>
        <w:t xml:space="preserve">                .</w:t>
      </w:r>
      <w:r w:rsidRPr="00781436">
        <w:rPr>
          <w:rFonts w:ascii="Courier New" w:hAnsi="Courier New" w:cs="Courier New"/>
          <w:b/>
          <w:noProof/>
          <w:color w:val="000000"/>
          <w:szCs w:val="20"/>
          <w:lang w:val="en-US"/>
        </w:rPr>
        <w:t>addJEPLListener(listener)</w:t>
      </w:r>
    </w:p>
    <w:p w:rsidR="00781436" w:rsidRPr="00781436" w:rsidRDefault="00781436" w:rsidP="007814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81436">
        <w:rPr>
          <w:rFonts w:ascii="Courier New" w:hAnsi="Courier New" w:cs="Courier New"/>
          <w:noProof/>
          <w:color w:val="000000"/>
          <w:szCs w:val="20"/>
          <w:lang w:val="en-US"/>
        </w:rPr>
        <w:t xml:space="preserve">                .getResultList();</w:t>
      </w:r>
    </w:p>
    <w:p w:rsidR="00261CD7" w:rsidRDefault="00261CD7"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61CD7">
        <w:rPr>
          <w:rFonts w:ascii="Courier New" w:hAnsi="Courier New" w:cs="Courier New"/>
          <w:noProof/>
          <w:color w:val="000000"/>
          <w:szCs w:val="20"/>
          <w:lang w:val="en-US"/>
        </w:rPr>
        <w:t xml:space="preserve">    }</w:t>
      </w:r>
    </w:p>
    <w:p w:rsidR="00736C36" w:rsidRDefault="00736C36" w:rsidP="00261CD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A97455" w:rsidRDefault="00A97455" w:rsidP="00736C36">
      <w:r>
        <w:t xml:space="preserve">This listener is executed instead of the listener registered in </w:t>
      </w:r>
      <w:r w:rsidRPr="00A97455">
        <w:rPr>
          <w:rStyle w:val="CdigoFuenteCarCar"/>
        </w:rPr>
        <w:t>JEPLDAO</w:t>
      </w:r>
      <w:r>
        <w:t xml:space="preserve"> level.</w:t>
      </w:r>
    </w:p>
    <w:p w:rsidR="00EE3A89" w:rsidRDefault="00EE3A89" w:rsidP="00736C36">
      <w:r>
        <w:t>A registered</w:t>
      </w:r>
      <w:r w:rsidRPr="00736C36">
        <w:t xml:space="preserve"> </w:t>
      </w:r>
      <w:r w:rsidRPr="00736C36">
        <w:rPr>
          <w:rStyle w:val="CdigoFuenteCarCar"/>
        </w:rPr>
        <w:t>JEPLResultSetDAOListener</w:t>
      </w:r>
      <w:r w:rsidRPr="00736C36">
        <w:t xml:space="preserve"> is required </w:t>
      </w:r>
      <w:r>
        <w:t xml:space="preserve">when you query the database using SELECT to get user defined POJOs calling methods like </w:t>
      </w:r>
      <w:r w:rsidRPr="00EE3A89">
        <w:rPr>
          <w:rStyle w:val="CdigoFuenteCarCar"/>
        </w:rPr>
        <w:t>JEPLDAOQuery.getResultList()</w:t>
      </w:r>
      <w:r>
        <w:t xml:space="preserve">, </w:t>
      </w:r>
      <w:r w:rsidRPr="00EE3A89">
        <w:rPr>
          <w:rStyle w:val="CdigoFuenteCarCar"/>
        </w:rPr>
        <w:t>JEPLDAOQuery.getSingleResult()</w:t>
      </w:r>
      <w:r>
        <w:t xml:space="preserve"> or </w:t>
      </w:r>
      <w:r w:rsidRPr="00EE3A89">
        <w:rPr>
          <w:rStyle w:val="CdigoFuenteCarCar"/>
        </w:rPr>
        <w:t>JEPLDAOQuery.getJEPLResultSetDAO()</w:t>
      </w:r>
      <w:r>
        <w:rPr>
          <w:rStyle w:val="CdigoFuenteCarCar"/>
        </w:rPr>
        <w:t xml:space="preserve">, </w:t>
      </w:r>
      <w:r w:rsidRPr="00736C36">
        <w:t xml:space="preserve">if no one is </w:t>
      </w:r>
      <w:r>
        <w:t xml:space="preserve">provided a </w:t>
      </w:r>
      <w:r w:rsidRPr="00736C36">
        <w:rPr>
          <w:rStyle w:val="CdigoFuenteCarCar"/>
        </w:rPr>
        <w:t>JEPLException</w:t>
      </w:r>
      <w:r w:rsidRPr="00736C36">
        <w:t xml:space="preserve"> is thrown.</w:t>
      </w:r>
    </w:p>
    <w:p w:rsidR="009412B5" w:rsidRDefault="009412B5" w:rsidP="009412B5">
      <w:pPr>
        <w:pStyle w:val="Ttulo3"/>
        <w:rPr>
          <w:noProof/>
        </w:rPr>
      </w:pPr>
      <w:bookmarkStart w:id="43" w:name="_Toc416963914"/>
      <w:r>
        <w:rPr>
          <w:noProof/>
        </w:rPr>
        <w:t>Select returning POJOs of data model</w:t>
      </w:r>
      <w:r w:rsidR="0055039A">
        <w:rPr>
          <w:noProof/>
        </w:rPr>
        <w:t xml:space="preserve"> using an automatic bean mapper</w:t>
      </w:r>
      <w:bookmarkEnd w:id="43"/>
    </w:p>
    <w:p w:rsidR="0055039A" w:rsidRDefault="0055039A" w:rsidP="00736C36">
      <w:r>
        <w:t xml:space="preserve">Alternatively you can use a </w:t>
      </w:r>
      <w:r w:rsidRPr="0055039A">
        <w:rPr>
          <w:rFonts w:ascii="Courier New" w:hAnsi="Courier New" w:cs="Courier New"/>
          <w:noProof/>
          <w:color w:val="000000"/>
          <w:szCs w:val="20"/>
        </w:rPr>
        <w:t>JEPLResultSetDAOListener</w:t>
      </w:r>
      <w:r w:rsidR="00154DBC">
        <w:rPr>
          <w:rFonts w:ascii="Courier New" w:hAnsi="Courier New" w:cs="Courier New"/>
          <w:noProof/>
          <w:color w:val="000000"/>
          <w:szCs w:val="20"/>
        </w:rPr>
        <w:t>Default</w:t>
      </w:r>
      <w:r>
        <w:t xml:space="preserve"> instance</w:t>
      </w:r>
      <w:r w:rsidR="00646CB4">
        <w:t xml:space="preserve"> instead of your custom </w:t>
      </w:r>
      <w:r w:rsidR="00646CB4" w:rsidRPr="00261CD7">
        <w:rPr>
          <w:rFonts w:ascii="Courier New" w:hAnsi="Courier New" w:cs="Courier New"/>
          <w:noProof/>
          <w:color w:val="000000"/>
          <w:szCs w:val="20"/>
          <w:lang w:val="en-US"/>
        </w:rPr>
        <w:t>JEPLResultSetDAOListener</w:t>
      </w:r>
      <w:r>
        <w:t xml:space="preserve">, </w:t>
      </w:r>
      <w:r w:rsidR="0016530C">
        <w:t xml:space="preserve">JEPLayer provides this ready to use implementation </w:t>
      </w:r>
      <w:r>
        <w:t xml:space="preserve">calling </w:t>
      </w:r>
      <w:r w:rsidRPr="0055039A">
        <w:rPr>
          <w:rFonts w:ascii="Courier New" w:hAnsi="Courier New" w:cs="Courier New"/>
          <w:noProof/>
          <w:color w:val="000000"/>
          <w:szCs w:val="20"/>
        </w:rPr>
        <w:t>JEPLDataSource</w:t>
      </w:r>
      <w:r>
        <w:rPr>
          <w:rFonts w:ascii="Courier New" w:hAnsi="Courier New" w:cs="Courier New"/>
          <w:noProof/>
          <w:color w:val="000000"/>
          <w:szCs w:val="20"/>
        </w:rPr>
        <w:t>.</w:t>
      </w:r>
      <w:r w:rsidRPr="0055039A">
        <w:rPr>
          <w:rFonts w:ascii="Courier New" w:hAnsi="Courier New" w:cs="Courier New"/>
          <w:noProof/>
          <w:color w:val="000000"/>
          <w:szCs w:val="20"/>
        </w:rPr>
        <w:t>createJEPLResultSetDAOListener</w:t>
      </w:r>
      <w:r w:rsidR="00154DBC">
        <w:rPr>
          <w:rFonts w:ascii="Courier New" w:hAnsi="Courier New" w:cs="Courier New"/>
          <w:noProof/>
          <w:color w:val="000000"/>
          <w:szCs w:val="20"/>
        </w:rPr>
        <w:t>Default</w:t>
      </w:r>
      <w:r>
        <w:rPr>
          <w:rFonts w:ascii="Courier New" w:hAnsi="Courier New" w:cs="Courier New"/>
          <w:noProof/>
          <w:color w:val="000000"/>
          <w:szCs w:val="20"/>
        </w:rPr>
        <w:t>(Class&lt;T&gt; clasz)</w:t>
      </w:r>
      <w:r w:rsidR="0016530C">
        <w:rPr>
          <w:rFonts w:ascii="Courier New" w:hAnsi="Courier New" w:cs="Courier New"/>
          <w:noProof/>
          <w:color w:val="000000"/>
          <w:szCs w:val="20"/>
          <w:lang w:val="en-US"/>
        </w:rPr>
        <w:t>.</w:t>
      </w:r>
      <w:r>
        <w:t xml:space="preserve"> </w:t>
      </w:r>
      <w:r w:rsidR="0016530C">
        <w:t>I</w:t>
      </w:r>
      <w:r>
        <w:t xml:space="preserve">t automatically maps every </w:t>
      </w:r>
      <w:r w:rsidR="00646CB4">
        <w:t>result</w:t>
      </w:r>
      <w:r>
        <w:t xml:space="preserve"> row to an object of the specified class, every column is mapped to the corresponding </w:t>
      </w:r>
      <w:r w:rsidR="00F01E75">
        <w:t xml:space="preserve">property calling the corresponding </w:t>
      </w:r>
      <w:r>
        <w:t>set method by name following the Java Bean</w:t>
      </w:r>
      <w:r w:rsidR="0016530C">
        <w:t>s</w:t>
      </w:r>
      <w:r>
        <w:t xml:space="preserve"> convention.</w:t>
      </w:r>
    </w:p>
    <w:p w:rsidR="0055039A" w:rsidRDefault="00646CB4" w:rsidP="00646CB4">
      <w:pPr>
        <w:rPr>
          <w:rFonts w:ascii="Courier New" w:hAnsi="Courier New" w:cs="Courier New"/>
          <w:noProof/>
          <w:color w:val="0000E6"/>
          <w:szCs w:val="20"/>
        </w:rPr>
      </w:pPr>
      <w:r>
        <w:t xml:space="preserve">The following </w:t>
      </w:r>
      <w:r w:rsidR="0016530C">
        <w:t>method</w:t>
      </w:r>
      <w:r>
        <w:t xml:space="preserve"> does the same as the previous hand-made mapping:</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public</w:t>
      </w:r>
      <w:r w:rsidRPr="0016530C">
        <w:rPr>
          <w:rFonts w:ascii="Courier New" w:hAnsi="Courier New" w:cs="Courier New"/>
          <w:noProof/>
          <w:color w:val="000000"/>
          <w:szCs w:val="20"/>
          <w:lang w:val="en-US"/>
        </w:rPr>
        <w:t xml:space="preserve"> List&lt;Contact&gt; selectAllExplicitResultSetDAOListenerBean()</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b/>
          <w:noProof/>
          <w:color w:val="000000"/>
          <w:szCs w:val="20"/>
          <w:lang w:val="en-US"/>
        </w:rPr>
        <w:t>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&lt;Contact&gt; listener</w:t>
      </w:r>
      <w:r w:rsidRPr="0016530C">
        <w:rPr>
          <w:rFonts w:ascii="Courier New" w:hAnsi="Courier New" w:cs="Courier New"/>
          <w:noProof/>
          <w:color w:val="000000"/>
          <w:szCs w:val="20"/>
          <w:lang w:val="en-US"/>
        </w:rPr>
        <w:t xml:space="preserve"> =</w:t>
      </w:r>
    </w:p>
    <w:p w:rsid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dao.getJEPLDataSource()</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6530C">
        <w:rPr>
          <w:rFonts w:ascii="Courier New" w:hAnsi="Courier New" w:cs="Courier New"/>
          <w:noProof/>
          <w:color w:val="000000"/>
          <w:szCs w:val="20"/>
          <w:lang w:val="en-US"/>
        </w:rPr>
        <w:t>.</w:t>
      </w:r>
      <w:r w:rsidRPr="0016530C">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16530C">
        <w:rPr>
          <w:rFonts w:ascii="Courier New" w:hAnsi="Courier New" w:cs="Courier New"/>
          <w:b/>
          <w:noProof/>
          <w:color w:val="000000"/>
          <w:szCs w:val="20"/>
          <w:lang w:val="en-US"/>
        </w:rPr>
        <w:t>(Contact.</w:t>
      </w:r>
      <w:r w:rsidRPr="0016530C">
        <w:rPr>
          <w:rFonts w:ascii="Courier New" w:hAnsi="Courier New" w:cs="Courier New"/>
          <w:b/>
          <w:noProof/>
          <w:color w:val="0000E6"/>
          <w:szCs w:val="20"/>
          <w:lang w:val="en-US"/>
        </w:rPr>
        <w:t>class</w:t>
      </w:r>
      <w:r w:rsidRPr="0016530C">
        <w:rPr>
          <w:rFonts w:ascii="Courier New" w:hAnsi="Courier New" w:cs="Courier New"/>
          <w:b/>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r w:rsidRPr="0016530C">
        <w:rPr>
          <w:rFonts w:ascii="Courier New" w:hAnsi="Courier New" w:cs="Courier New"/>
          <w:noProof/>
          <w:color w:val="0000E6"/>
          <w:szCs w:val="20"/>
          <w:lang w:val="en-US"/>
        </w:rPr>
        <w:t>return</w:t>
      </w:r>
      <w:r w:rsidRPr="0016530C">
        <w:rPr>
          <w:rFonts w:ascii="Courier New" w:hAnsi="Courier New" w:cs="Courier New"/>
          <w:noProof/>
          <w:color w:val="000000"/>
          <w:szCs w:val="20"/>
          <w:lang w:val="en-US"/>
        </w:rPr>
        <w:t xml:space="preserve"> dao.createJEPLDAOQuery(</w:t>
      </w:r>
      <w:r w:rsidRPr="0016530C">
        <w:rPr>
          <w:rFonts w:ascii="Courier New" w:hAnsi="Courier New" w:cs="Courier New"/>
          <w:noProof/>
          <w:color w:val="CE7B00"/>
          <w:szCs w:val="20"/>
          <w:lang w:val="en-US"/>
        </w:rPr>
        <w:t>"SELECT * FROM CONTACT"</w:t>
      </w:r>
      <w:r w:rsidRPr="0016530C">
        <w:rPr>
          <w:rFonts w:ascii="Courier New" w:hAnsi="Courier New" w:cs="Courier New"/>
          <w:noProof/>
          <w:color w:val="000000"/>
          <w:szCs w:val="20"/>
          <w:lang w:val="en-US"/>
        </w:rPr>
        <w: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.addJEPLListener(listener)</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.getResultList();</w:t>
      </w:r>
    </w:p>
    <w:p w:rsidR="0016530C" w:rsidRPr="0016530C" w:rsidRDefault="0016530C" w:rsidP="0016530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6530C">
        <w:rPr>
          <w:rFonts w:ascii="Courier New" w:hAnsi="Courier New" w:cs="Courier New"/>
          <w:noProof/>
          <w:color w:val="000000"/>
          <w:szCs w:val="20"/>
          <w:lang w:val="en-US"/>
        </w:rPr>
        <w:t xml:space="preserve">    }</w:t>
      </w:r>
    </w:p>
    <w:p w:rsidR="00646CB4" w:rsidRDefault="00646CB4" w:rsidP="0055039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E6"/>
          <w:szCs w:val="20"/>
        </w:rPr>
      </w:pPr>
    </w:p>
    <w:p w:rsidR="00432B62" w:rsidRDefault="00432B62" w:rsidP="00736C36">
      <w:r>
        <w:t xml:space="preserve">In current implementation of JEPLayer, a </w:t>
      </w:r>
      <w:r w:rsidRPr="0055039A">
        <w:rPr>
          <w:rStyle w:val="CdigoFuenteCarCar"/>
        </w:rPr>
        <w:t>JEPLResultSetDAOListener</w:t>
      </w:r>
      <w:r w:rsidR="00154DBC">
        <w:rPr>
          <w:rStyle w:val="CdigoFuenteCarCar"/>
        </w:rPr>
        <w:t>Default</w:t>
      </w:r>
      <w:r>
        <w:t xml:space="preserve"> instance is thread safe and can be used as a singleton the same as the</w:t>
      </w:r>
      <w:r w:rsidR="00A37260">
        <w:t xml:space="preserve"> parent</w:t>
      </w:r>
      <w:r>
        <w:t xml:space="preserve"> </w:t>
      </w:r>
      <w:r w:rsidRPr="00432B62">
        <w:rPr>
          <w:rStyle w:val="CdigoFuenteCarCar"/>
        </w:rPr>
        <w:t>JEPLDataSource</w:t>
      </w:r>
      <w:r>
        <w:rPr>
          <w:rStyle w:val="Refdenotaalpie"/>
        </w:rPr>
        <w:footnoteReference w:id="6"/>
      </w:r>
      <w:r>
        <w:t xml:space="preserve">. </w:t>
      </w:r>
    </w:p>
    <w:p w:rsidR="00F01E75" w:rsidRDefault="0055039A" w:rsidP="00646CB4">
      <w:r>
        <w:t xml:space="preserve">You can optionally use a </w:t>
      </w:r>
      <w:r w:rsidR="00343585" w:rsidRPr="0055039A">
        <w:rPr>
          <w:rStyle w:val="CdigoFuenteCarCar"/>
        </w:rPr>
        <w:t>JEPL</w:t>
      </w:r>
      <w:r w:rsidR="00343585">
        <w:rPr>
          <w:rStyle w:val="CdigoFuenteCarCar"/>
        </w:rPr>
        <w:t>ResultSetDAO</w:t>
      </w:r>
      <w:r w:rsidR="00343585" w:rsidRPr="0055039A">
        <w:rPr>
          <w:rStyle w:val="CdigoFuenteCarCar"/>
        </w:rPr>
        <w:t>Mapper</w:t>
      </w:r>
      <w:r>
        <w:t xml:space="preserve"> to modify the default </w:t>
      </w:r>
      <w:proofErr w:type="spellStart"/>
      <w:r>
        <w:t>behavior</w:t>
      </w:r>
      <w:proofErr w:type="spellEnd"/>
      <w:r>
        <w:t xml:space="preserve"> of a </w:t>
      </w:r>
      <w:r w:rsidRPr="0055039A">
        <w:rPr>
          <w:rStyle w:val="CdigoFuenteCarCar"/>
        </w:rPr>
        <w:t>JEPLResultSetDAOListener</w:t>
      </w:r>
      <w:r w:rsidR="00154DBC">
        <w:rPr>
          <w:rStyle w:val="CdigoFuenteCarCar"/>
        </w:rPr>
        <w:t>Default</w:t>
      </w:r>
      <w:r>
        <w:t>.</w:t>
      </w:r>
      <w:r w:rsidR="00A37260">
        <w:t xml:space="preserve"> This class offers an option to </w:t>
      </w:r>
      <w:proofErr w:type="spellStart"/>
      <w:r w:rsidR="00A37260">
        <w:t>workaround</w:t>
      </w:r>
      <w:proofErr w:type="spellEnd"/>
      <w:r w:rsidR="00A37260">
        <w:t xml:space="preserve"> the cases where bean property mapping does not exactly map to the table columns schema.</w:t>
      </w:r>
      <w:r>
        <w:t xml:space="preserve"> </w:t>
      </w:r>
      <w:r w:rsidR="00F01E75">
        <w:t xml:space="preserve">An object of this interface associated to a </w:t>
      </w:r>
      <w:r w:rsidR="00F01E75" w:rsidRPr="0055039A">
        <w:rPr>
          <w:rStyle w:val="CdigoFuenteCarCar"/>
        </w:rPr>
        <w:t>JEPLResultSetDAOListener</w:t>
      </w:r>
      <w:r w:rsidR="00154DBC">
        <w:rPr>
          <w:rStyle w:val="CdigoFuenteCarCar"/>
        </w:rPr>
        <w:t>Default</w:t>
      </w:r>
      <w:r w:rsidR="00F01E75">
        <w:t xml:space="preserve"> intercepts all column-field bindings and when the method </w:t>
      </w:r>
      <w:r w:rsidR="00343585" w:rsidRPr="0055039A">
        <w:rPr>
          <w:rStyle w:val="CdigoFuenteCarCar"/>
        </w:rPr>
        <w:t>JEPL</w:t>
      </w:r>
      <w:r w:rsidR="00343585">
        <w:rPr>
          <w:rStyle w:val="CdigoFuenteCarCar"/>
        </w:rPr>
        <w:t>ResultSetDAO</w:t>
      </w:r>
      <w:r w:rsidR="00343585" w:rsidRPr="0055039A">
        <w:rPr>
          <w:rStyle w:val="CdigoFuenteCarCar"/>
        </w:rPr>
        <w:t>Mapper</w:t>
      </w:r>
      <w:r w:rsidR="00F01E75">
        <w:rPr>
          <w:noProof/>
        </w:rPr>
        <w:t>.</w:t>
      </w:r>
      <w:r w:rsidR="00F01E75" w:rsidRPr="00F01E75">
        <w:rPr>
          <w:rStyle w:val="CdigoFuenteCarCar"/>
        </w:rPr>
        <w:t>setColumnInBean(…)</w:t>
      </w:r>
      <w:r w:rsidR="00F01E75">
        <w:t xml:space="preserve"> returns true</w:t>
      </w:r>
      <w:r w:rsidR="00432B62">
        <w:t>,</w:t>
      </w:r>
      <w:r w:rsidR="00F01E75">
        <w:t xml:space="preserve"> JEPLayer understands this column-field binding has already been “manually” done by user code and no action is done by JEPLayer. </w:t>
      </w:r>
      <w:r w:rsidR="00646CB4">
        <w:t xml:space="preserve">The method </w:t>
      </w:r>
      <w:r w:rsidR="00646CB4" w:rsidRPr="00646CB4">
        <w:rPr>
          <w:rStyle w:val="CdigoFuenteCarCar"/>
        </w:rPr>
        <w:t>setColumnInBean(</w:t>
      </w:r>
      <w:r w:rsidR="005F2171">
        <w:rPr>
          <w:rStyle w:val="CdigoFuenteCarCar"/>
        </w:rPr>
        <w:t>T</w:t>
      </w:r>
      <w:r w:rsidR="00646CB4" w:rsidRPr="00646CB4">
        <w:rPr>
          <w:rStyle w:val="CdigoFuenteCarCar"/>
        </w:rPr>
        <w:t xml:space="preserve"> obj,JEPLResultSet jrs,int col,String columnName,Object value,Method setter)</w:t>
      </w:r>
      <w:r w:rsidR="00646CB4">
        <w:t xml:space="preserve"> provides all necessary data to set the property (usually attribute) in the bean, the </w:t>
      </w:r>
      <w:r w:rsidR="00646CB4" w:rsidRPr="00646CB4">
        <w:rPr>
          <w:rStyle w:val="CdigoFuenteCarCar"/>
        </w:rPr>
        <w:t>setter</w:t>
      </w:r>
      <w:r w:rsidR="00646CB4">
        <w:t xml:space="preserve"> parameter is the proposed </w:t>
      </w:r>
      <w:r w:rsidR="00646CB4" w:rsidRPr="00646CB4">
        <w:rPr>
          <w:rStyle w:val="CdigoFuenteCarCar"/>
        </w:rPr>
        <w:t>java.reflect.Method</w:t>
      </w:r>
      <w:r w:rsidR="00646CB4">
        <w:t xml:space="preserve"> of the bean, it is null </w:t>
      </w:r>
      <w:r w:rsidR="002C13C6">
        <w:t xml:space="preserve">when </w:t>
      </w:r>
      <w:r w:rsidR="00646CB4">
        <w:t>there is no set method with the specified column name</w:t>
      </w:r>
      <w:r w:rsidR="00684B2E">
        <w:t xml:space="preserve"> or is static</w:t>
      </w:r>
      <w:r w:rsidR="00646CB4">
        <w:t xml:space="preserve">. </w:t>
      </w:r>
    </w:p>
    <w:p w:rsidR="0055039A" w:rsidRDefault="00F01E75" w:rsidP="00736C36">
      <w:r>
        <w:t>For example: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List&lt;Contact&gt; selectAllExplicitResultSetDAOListenerBeanWithMapper()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343585"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lastRenderedPageBreak/>
        <w:t xml:space="preserve">        </w:t>
      </w:r>
      <w:r w:rsidRPr="002C13C6">
        <w:rPr>
          <w:rFonts w:ascii="Courier New" w:hAnsi="Courier New" w:cs="Courier New"/>
          <w:b/>
          <w:noProof/>
          <w:color w:val="000000"/>
          <w:szCs w:val="20"/>
          <w:lang w:val="en-US"/>
        </w:rPr>
        <w:t>JEPL</w:t>
      </w:r>
      <w:r w:rsidR="00343585" w:rsidRPr="00343585">
        <w:t xml:space="preserve"> </w:t>
      </w:r>
      <w:r w:rsidR="00343585" w:rsidRPr="00343585">
        <w:rPr>
          <w:rFonts w:ascii="Courier New" w:hAnsi="Courier New" w:cs="Courier New"/>
          <w:b/>
          <w:noProof/>
          <w:color w:val="000000"/>
          <w:szCs w:val="20"/>
          <w:lang w:val="en-US"/>
        </w:rPr>
        <w:t>ResultSet</w:t>
      </w:r>
      <w:r w:rsidR="00343585">
        <w:rPr>
          <w:rFonts w:ascii="Courier New" w:hAnsi="Courier New" w:cs="Courier New"/>
          <w:b/>
          <w:noProof/>
          <w:color w:val="000000"/>
          <w:szCs w:val="20"/>
          <w:lang w:val="en-US"/>
        </w:rPr>
        <w:t>DAO</w:t>
      </w:r>
      <w:r w:rsidRPr="002C13C6">
        <w:rPr>
          <w:rFonts w:ascii="Courier New" w:hAnsi="Courier New" w:cs="Courier New"/>
          <w:b/>
          <w:noProof/>
          <w:color w:val="000000"/>
          <w:szCs w:val="20"/>
          <w:lang w:val="en-US"/>
        </w:rPr>
        <w:t>Mapper</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 xml:space="preserve"> = </w:t>
      </w:r>
    </w:p>
    <w:p w:rsidR="002C13C6" w:rsidRPr="002C13C6" w:rsidRDefault="00343585"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2C13C6" w:rsidRPr="002C13C6">
        <w:rPr>
          <w:rFonts w:ascii="Courier New" w:hAnsi="Courier New" w:cs="Courier New"/>
          <w:noProof/>
          <w:color w:val="0000E6"/>
          <w:szCs w:val="20"/>
          <w:lang w:val="en-US"/>
        </w:rPr>
        <w:t>new</w:t>
      </w:r>
      <w:r w:rsidR="002C13C6" w:rsidRPr="002C13C6">
        <w:rPr>
          <w:rFonts w:ascii="Courier New" w:hAnsi="Courier New" w:cs="Courier New"/>
          <w:noProof/>
          <w:color w:val="000000"/>
          <w:szCs w:val="20"/>
          <w:lang w:val="en-US"/>
        </w:rPr>
        <w:t xml:space="preserve"> JEPL</w:t>
      </w:r>
      <w:r w:rsidRPr="00343585">
        <w:rPr>
          <w:rFonts w:ascii="Courier New" w:hAnsi="Courier New" w:cs="Courier New"/>
          <w:noProof/>
          <w:color w:val="000000"/>
          <w:szCs w:val="20"/>
          <w:lang w:val="en-US"/>
        </w:rPr>
        <w:t>ResultSet</w:t>
      </w:r>
      <w:r>
        <w:rPr>
          <w:rFonts w:ascii="Courier New" w:hAnsi="Courier New" w:cs="Courier New"/>
          <w:noProof/>
          <w:color w:val="000000"/>
          <w:szCs w:val="20"/>
          <w:lang w:val="en-US"/>
        </w:rPr>
        <w:t>DAO</w:t>
      </w:r>
      <w:r w:rsidR="002C13C6" w:rsidRPr="002C13C6">
        <w:rPr>
          <w:rFonts w:ascii="Courier New" w:hAnsi="Courier New" w:cs="Courier New"/>
          <w:noProof/>
          <w:color w:val="000000"/>
          <w:szCs w:val="20"/>
          <w:lang w:val="en-US"/>
        </w:rPr>
        <w:t>Mapper&lt;Contact&gt;()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public</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boolean</w:t>
      </w:r>
      <w:r w:rsidRPr="002C13C6">
        <w:rPr>
          <w:rFonts w:ascii="Courier New" w:hAnsi="Courier New" w:cs="Courier New"/>
          <w:noProof/>
          <w:color w:val="000000"/>
          <w:szCs w:val="20"/>
          <w:lang w:val="en-US"/>
        </w:rPr>
        <w:t xml:space="preserve"> setColumnInBean(Contact obj,JEPLResultSet jrs,</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E6"/>
          <w:szCs w:val="20"/>
          <w:lang w:val="en-US"/>
        </w:rPr>
        <w:t>int</w:t>
      </w:r>
      <w:r w:rsidRPr="002C13C6">
        <w:rPr>
          <w:rFonts w:ascii="Courier New" w:hAnsi="Courier New" w:cs="Courier New"/>
          <w:noProof/>
          <w:color w:val="000000"/>
          <w:szCs w:val="20"/>
          <w:lang w:val="en-US"/>
        </w:rPr>
        <w:t xml:space="preserve"> col, String columnName, Object value, Method setter)</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if</w:t>
      </w:r>
      <w:r w:rsidRPr="002C13C6">
        <w:rPr>
          <w:rFonts w:ascii="Courier New" w:hAnsi="Courier New" w:cs="Courier New"/>
          <w:noProof/>
          <w:color w:val="000000"/>
          <w:szCs w:val="20"/>
          <w:lang w:val="en-US"/>
        </w:rPr>
        <w:t xml:space="preserve"> (columnName.equalsIgnoreCase(</w:t>
      </w:r>
      <w:r w:rsidRPr="002C13C6">
        <w:rPr>
          <w:rFonts w:ascii="Courier New" w:hAnsi="Courier New" w:cs="Courier New"/>
          <w:noProof/>
          <w:color w:val="CE7B00"/>
          <w:szCs w:val="20"/>
          <w:lang w:val="en-US"/>
        </w:rPr>
        <w:t>"email"</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obj.setEmail((String)value);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true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false</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JEPLResultSetDAOListener</w:t>
      </w:r>
      <w:r w:rsidR="00154DBC">
        <w:rPr>
          <w:rFonts w:ascii="Courier New" w:hAnsi="Courier New" w:cs="Courier New"/>
          <w:noProof/>
          <w:color w:val="000000"/>
          <w:szCs w:val="20"/>
          <w:lang w:val="en-US"/>
        </w:rPr>
        <w:t>Default</w:t>
      </w:r>
      <w:r w:rsidRPr="002C13C6">
        <w:rPr>
          <w:rFonts w:ascii="Courier New" w:hAnsi="Courier New" w:cs="Courier New"/>
          <w:noProof/>
          <w:color w:val="000000"/>
          <w:szCs w:val="20"/>
          <w:lang w:val="en-US"/>
        </w:rPr>
        <w:t xml:space="preserve">&lt;Contact&gt; </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 xml:space="preserve"> = </w:t>
      </w:r>
    </w:p>
    <w:p w:rsid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dao.getJEPLDataSource()</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createJEPLResultSetDAOListener</w:t>
      </w:r>
      <w:r w:rsidR="00154DBC">
        <w:rPr>
          <w:rFonts w:ascii="Courier New" w:hAnsi="Courier New" w:cs="Courier New"/>
          <w:b/>
          <w:noProof/>
          <w:color w:val="000000"/>
          <w:szCs w:val="20"/>
          <w:lang w:val="en-US"/>
        </w:rPr>
        <w:t>Default</w:t>
      </w:r>
      <w:r w:rsidRPr="002C13C6">
        <w:rPr>
          <w:rFonts w:ascii="Courier New" w:hAnsi="Courier New" w:cs="Courier New"/>
          <w:noProof/>
          <w:color w:val="000000"/>
          <w:szCs w:val="20"/>
          <w:lang w:val="en-US"/>
        </w:rPr>
        <w:t>(Contact.</w:t>
      </w:r>
      <w:r w:rsidRPr="002C13C6">
        <w:rPr>
          <w:rFonts w:ascii="Courier New" w:hAnsi="Courier New" w:cs="Courier New"/>
          <w:noProof/>
          <w:color w:val="0000E6"/>
          <w:szCs w:val="20"/>
          <w:lang w:val="en-US"/>
        </w:rPr>
        <w:t>class</w:t>
      </w:r>
      <w:r w:rsidRPr="002C13C6">
        <w:rPr>
          <w:rFonts w:ascii="Courier New" w:hAnsi="Courier New" w:cs="Courier New"/>
          <w:noProof/>
          <w:color w:val="000000"/>
          <w:szCs w:val="20"/>
          <w:lang w:val="en-US"/>
        </w:rPr>
        <w:t>,</w:t>
      </w:r>
      <w:r w:rsidRPr="002C13C6">
        <w:rPr>
          <w:rFonts w:ascii="Courier New" w:hAnsi="Courier New" w:cs="Courier New"/>
          <w:b/>
          <w:noProof/>
          <w:color w:val="000000"/>
          <w:szCs w:val="20"/>
          <w:lang w:val="en-US"/>
        </w:rPr>
        <w:t>rowMapper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r w:rsidRPr="002C13C6">
        <w:rPr>
          <w:rFonts w:ascii="Courier New" w:hAnsi="Courier New" w:cs="Courier New"/>
          <w:noProof/>
          <w:color w:val="0000E6"/>
          <w:szCs w:val="20"/>
          <w:lang w:val="en-US"/>
        </w:rPr>
        <w:t>return</w:t>
      </w:r>
      <w:r w:rsidRPr="002C13C6">
        <w:rPr>
          <w:rFonts w:ascii="Courier New" w:hAnsi="Courier New" w:cs="Courier New"/>
          <w:noProof/>
          <w:color w:val="000000"/>
          <w:szCs w:val="20"/>
          <w:lang w:val="en-US"/>
        </w:rPr>
        <w:t xml:space="preserve"> dao.createJEPLDAOQuery(</w:t>
      </w:r>
      <w:r w:rsidRPr="002C13C6">
        <w:rPr>
          <w:rFonts w:ascii="Courier New" w:hAnsi="Courier New" w:cs="Courier New"/>
          <w:noProof/>
          <w:color w:val="CE7B00"/>
          <w:szCs w:val="20"/>
          <w:lang w:val="en-US"/>
        </w:rPr>
        <w:t>"SELECT * FROM CONTACT"</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.addJEPLListener(</w:t>
      </w:r>
      <w:r w:rsidRPr="002C13C6">
        <w:rPr>
          <w:rFonts w:ascii="Courier New" w:hAnsi="Courier New" w:cs="Courier New"/>
          <w:b/>
          <w:noProof/>
          <w:color w:val="000000"/>
          <w:szCs w:val="20"/>
          <w:lang w:val="en-US"/>
        </w:rPr>
        <w:t>listener</w:t>
      </w:r>
      <w:r w:rsidRPr="002C13C6">
        <w:rPr>
          <w:rFonts w:ascii="Courier New" w:hAnsi="Courier New" w:cs="Courier New"/>
          <w:noProof/>
          <w:color w:val="000000"/>
          <w:szCs w:val="20"/>
          <w:lang w:val="en-US"/>
        </w:rPr>
        <w: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.getResultList();</w:t>
      </w:r>
    </w:p>
    <w:p w:rsidR="002C13C6" w:rsidRPr="002C13C6" w:rsidRDefault="002C13C6" w:rsidP="002C13C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C13C6">
        <w:rPr>
          <w:rFonts w:ascii="Courier New" w:hAnsi="Courier New" w:cs="Courier New"/>
          <w:noProof/>
          <w:color w:val="000000"/>
          <w:szCs w:val="20"/>
          <w:lang w:val="en-US"/>
        </w:rPr>
        <w:t xml:space="preserve">    }</w:t>
      </w:r>
    </w:p>
    <w:p w:rsidR="00005AB2" w:rsidRDefault="00005AB2" w:rsidP="00005AB2">
      <w:pPr>
        <w:pStyle w:val="Ttulo3"/>
        <w:rPr>
          <w:noProof/>
        </w:rPr>
      </w:pPr>
      <w:bookmarkStart w:id="44" w:name="_Toc416963915"/>
      <w:r>
        <w:rPr>
          <w:noProof/>
        </w:rPr>
        <w:t xml:space="preserve">Select a range of returning POJOs with </w:t>
      </w:r>
      <w:r w:rsidRPr="00005AB2">
        <w:rPr>
          <w:noProof/>
        </w:rPr>
        <w:t>JEPLDAOQuery</w:t>
      </w:r>
      <w:bookmarkEnd w:id="44"/>
    </w:p>
    <w:p w:rsidR="00005AB2" w:rsidRDefault="00005AB2" w:rsidP="00005AB2">
      <w:r w:rsidRPr="00005AB2">
        <w:rPr>
          <w:rStyle w:val="CdigoFuenteCarCar"/>
        </w:rPr>
        <w:t>JEPLDAOQuery</w:t>
      </w:r>
      <w:r>
        <w:t xml:space="preserve"> provides two configuration methods before executing a SELECT sentence:</w:t>
      </w:r>
    </w:p>
    <w:p w:rsidR="00005AB2" w:rsidRDefault="00005AB2" w:rsidP="00005AB2">
      <w:pPr>
        <w:pStyle w:val="Prrafodelista"/>
        <w:numPr>
          <w:ilvl w:val="0"/>
          <w:numId w:val="8"/>
        </w:numPr>
      </w:pPr>
      <w:r w:rsidRPr="00005AB2">
        <w:rPr>
          <w:rStyle w:val="CdigoFuenteCarCar"/>
        </w:rPr>
        <w:t>setFirstResult(int)</w:t>
      </w:r>
      <w:r>
        <w:t xml:space="preserve"> : sets the </w:t>
      </w:r>
      <w:r w:rsidRPr="00005AB2">
        <w:rPr>
          <w:rStyle w:val="CdigoFuenteCarCar"/>
        </w:rPr>
        <w:t>ResultSet</w:t>
      </w:r>
      <w:r>
        <w:t xml:space="preserve"> initially to the specified position calling </w:t>
      </w:r>
      <w:r w:rsidRPr="00005AB2">
        <w:rPr>
          <w:rStyle w:val="CdigoFuenteCarCar"/>
        </w:rPr>
        <w:t>ResultSet.absolute(int)</w:t>
      </w:r>
      <w:r>
        <w:t>.</w:t>
      </w:r>
    </w:p>
    <w:p w:rsidR="00005AB2" w:rsidRDefault="00005AB2" w:rsidP="00005AB2">
      <w:pPr>
        <w:pStyle w:val="Prrafodelista"/>
      </w:pPr>
    </w:p>
    <w:p w:rsidR="00005AB2" w:rsidRPr="00005AB2" w:rsidRDefault="00005AB2" w:rsidP="00005AB2">
      <w:pPr>
        <w:pStyle w:val="Prrafodelista"/>
        <w:numPr>
          <w:ilvl w:val="0"/>
          <w:numId w:val="8"/>
        </w:numPr>
      </w:pPr>
      <w:r w:rsidRPr="00005AB2">
        <w:rPr>
          <w:rStyle w:val="CdigoFuenteCarCar"/>
        </w:rPr>
        <w:t>setMaxResults(int)</w:t>
      </w:r>
      <w:r w:rsidR="00154DBC">
        <w:rPr>
          <w:rStyle w:val="CdigoFuenteCarCar"/>
        </w:rPr>
        <w:t xml:space="preserve"> </w:t>
      </w:r>
      <w:r>
        <w:t xml:space="preserve">: ends the </w:t>
      </w:r>
      <w:r w:rsidRPr="00005AB2">
        <w:rPr>
          <w:rStyle w:val="CdigoFuenteCarCar"/>
        </w:rPr>
        <w:t>ResultSet</w:t>
      </w:r>
      <w:r>
        <w:t xml:space="preserve"> iteration when the number of specified results is achieved.</w:t>
      </w:r>
    </w:p>
    <w:p w:rsidR="002C13C6" w:rsidRDefault="00005AB2" w:rsidP="00736C36">
      <w:r>
        <w:t>The following example shows how we can get a subset of queried rows avoiding getting all rows from database</w:t>
      </w:r>
      <w:r w:rsidR="00F06538">
        <w:t xml:space="preserv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row </w:t>
      </w:r>
      <w:r w:rsidR="00F06538" w:rsidRPr="00F06538">
        <w:rPr>
          <w:rStyle w:val="CdigoFuenteCarCar"/>
        </w:rPr>
        <w:t>to</w:t>
      </w:r>
      <w:r w:rsidR="00F06538">
        <w:t xml:space="preserve"> is not included)</w:t>
      </w:r>
      <w: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public</w:t>
      </w:r>
      <w:r w:rsidRPr="00005AB2">
        <w:rPr>
          <w:rFonts w:ascii="Courier New" w:hAnsi="Courier New" w:cs="Courier New"/>
          <w:noProof/>
          <w:color w:val="000000"/>
          <w:szCs w:val="20"/>
          <w:lang w:val="en-US"/>
        </w:rPr>
        <w:t xml:space="preserve"> List&lt;Contact&gt; selectJEPLDAOQueryRange(</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from,</w:t>
      </w:r>
      <w:r w:rsidRPr="00005AB2">
        <w:rPr>
          <w:rFonts w:ascii="Courier New" w:hAnsi="Courier New" w:cs="Courier New"/>
          <w:noProof/>
          <w:color w:val="0000E6"/>
          <w:szCs w:val="20"/>
          <w:lang w:val="en-US"/>
        </w:rPr>
        <w:t>int</w:t>
      </w:r>
      <w:r w:rsidRPr="00005AB2">
        <w:rPr>
          <w:rFonts w:ascii="Courier New" w:hAnsi="Courier New" w:cs="Courier New"/>
          <w:noProof/>
          <w:color w:val="000000"/>
          <w:szCs w:val="20"/>
          <w:lang w:val="en-US"/>
        </w:rPr>
        <w:t xml:space="preserve"> to)</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noProof/>
          <w:color w:val="0000E6"/>
          <w:szCs w:val="20"/>
          <w:lang w:val="en-US"/>
        </w:rPr>
        <w:t>return</w:t>
      </w:r>
      <w:r w:rsidRPr="00005AB2">
        <w:rPr>
          <w:rFonts w:ascii="Courier New" w:hAnsi="Courier New" w:cs="Courier New"/>
          <w:noProof/>
          <w:color w:val="000000"/>
          <w:szCs w:val="20"/>
          <w:lang w:val="en-US"/>
        </w:rPr>
        <w:t xml:space="preserve"> dao.createJEPLDAOQuery(</w:t>
      </w:r>
      <w:r w:rsidRPr="00005AB2">
        <w:rPr>
          <w:rFonts w:ascii="Courier New" w:hAnsi="Courier New" w:cs="Courier New"/>
          <w:noProof/>
          <w:color w:val="CE7B00"/>
          <w:szCs w:val="20"/>
          <w:lang w:val="en-US"/>
        </w:rPr>
        <w:t>"SELECT * FROM CONTACT"</w:t>
      </w:r>
      <w:r w:rsidRPr="00005AB2">
        <w:rPr>
          <w:rFonts w:ascii="Courier New" w:hAnsi="Courier New" w:cs="Courier New"/>
          <w:noProof/>
          <w:color w:val="000000"/>
          <w:szCs w:val="20"/>
          <w:lang w:val="en-US"/>
        </w:rPr>
        <w: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setFirstResult</w:t>
      </w:r>
      <w:r w:rsidRPr="00005AB2">
        <w:rPr>
          <w:rFonts w:ascii="Courier New" w:hAnsi="Courier New" w:cs="Courier New"/>
          <w:noProof/>
          <w:color w:val="000000"/>
          <w:szCs w:val="20"/>
          <w:lang w:val="en-US"/>
        </w:rPr>
        <w:t>(from)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w:t>
      </w:r>
      <w:r w:rsidRPr="00005AB2">
        <w:rPr>
          <w:rFonts w:ascii="Courier New" w:hAnsi="Courier New" w:cs="Courier New"/>
          <w:b/>
          <w:noProof/>
          <w:color w:val="000000"/>
          <w:szCs w:val="20"/>
          <w:lang w:val="en-US"/>
        </w:rPr>
        <w:t>setMaxResults</w:t>
      </w:r>
      <w:r w:rsidRPr="00005AB2">
        <w:rPr>
          <w:rFonts w:ascii="Courier New" w:hAnsi="Courier New" w:cs="Courier New"/>
          <w:noProof/>
          <w:color w:val="000000"/>
          <w:szCs w:val="20"/>
          <w:lang w:val="en-US"/>
        </w:rPr>
        <w:t>(to - from)</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05AB2">
        <w:rPr>
          <w:rFonts w:ascii="Courier New" w:hAnsi="Courier New" w:cs="Courier New"/>
          <w:noProof/>
          <w:color w:val="000000"/>
          <w:szCs w:val="20"/>
          <w:lang w:val="en-US"/>
        </w:rPr>
        <w:t xml:space="preserve">                .getResultList();</w:t>
      </w:r>
    </w:p>
    <w:p w:rsidR="00005AB2" w:rsidRPr="00005AB2" w:rsidRDefault="00005AB2" w:rsidP="00005AB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005AB2">
        <w:rPr>
          <w:rFonts w:ascii="Courier New" w:hAnsi="Courier New" w:cs="Courier New"/>
          <w:noProof/>
          <w:color w:val="000000"/>
          <w:szCs w:val="20"/>
          <w:lang w:val="en-US"/>
        </w:rPr>
        <w:t xml:space="preserve">    }</w:t>
      </w:r>
    </w:p>
    <w:p w:rsidR="0037414E" w:rsidRPr="00AF4551" w:rsidRDefault="008531CF" w:rsidP="0037414E">
      <w:pPr>
        <w:pStyle w:val="Ttulo2"/>
      </w:pPr>
      <w:bookmarkStart w:id="45" w:name="_Toc416963916"/>
      <w:r w:rsidRPr="008531CF">
        <w:t>ADVANCED USES OF DAO AND LISTENERS</w:t>
      </w:r>
      <w:bookmarkEnd w:id="45"/>
    </w:p>
    <w:p w:rsidR="00A8735F" w:rsidRDefault="00A8735F" w:rsidP="00A8735F">
      <w:pPr>
        <w:pStyle w:val="Ttulo3"/>
      </w:pPr>
      <w:bookmarkStart w:id="46" w:name="_Toc416963917"/>
      <w:r>
        <w:t xml:space="preserve">Select </w:t>
      </w:r>
      <w:r w:rsidR="00CD421A">
        <w:t xml:space="preserve">query </w:t>
      </w:r>
      <w:r>
        <w:t xml:space="preserve">with a max number of rows using a listener and the </w:t>
      </w:r>
      <w:proofErr w:type="spellStart"/>
      <w:r>
        <w:t>JEPLTask</w:t>
      </w:r>
      <w:bookmarkEnd w:id="46"/>
      <w:proofErr w:type="spellEnd"/>
    </w:p>
    <w:p w:rsidR="00261CD7" w:rsidRDefault="00736C36" w:rsidP="00AE599D">
      <w:r>
        <w:t xml:space="preserve">We have explained that </w:t>
      </w:r>
      <w:r w:rsidR="00D77FE8">
        <w:t>inherited</w:t>
      </w:r>
      <w:r w:rsidR="009111B8">
        <w:t xml:space="preserve"> interfaces of </w:t>
      </w:r>
      <w:r w:rsidR="009111B8" w:rsidRPr="00736C36">
        <w:rPr>
          <w:rStyle w:val="CdigoFuenteCarCar"/>
        </w:rPr>
        <w:t>JEPLListener</w:t>
      </w:r>
      <w:r w:rsidR="009111B8">
        <w:t xml:space="preserve"> are used to modify the default lifecycle</w:t>
      </w:r>
      <w:r>
        <w:t xml:space="preserve">, the </w:t>
      </w:r>
      <w:r w:rsidRPr="00736C36">
        <w:rPr>
          <w:rStyle w:val="CdigoFuenteCarCar"/>
        </w:rPr>
        <w:t>setupJEPLX</w:t>
      </w:r>
      <w:r>
        <w:t xml:space="preserve"> methods are called </w:t>
      </w:r>
      <w:r w:rsidRPr="00736C36">
        <w:rPr>
          <w:i/>
        </w:rPr>
        <w:t>before</w:t>
      </w:r>
      <w:r>
        <w:t xml:space="preserve"> processing the JDBC object passed as parameter. What if we need some processing </w:t>
      </w:r>
      <w:r w:rsidRPr="00736C36">
        <w:rPr>
          <w:i/>
        </w:rPr>
        <w:t>after</w:t>
      </w:r>
      <w:r>
        <w:t xml:space="preserve"> using the JDBC object?</w:t>
      </w:r>
    </w:p>
    <w:p w:rsidR="00261CD7" w:rsidRDefault="00736C36" w:rsidP="00AE599D">
      <w:r>
        <w:t>For instance, we want to query only the first results of a large number of rows/objects</w:t>
      </w:r>
      <w:r w:rsidR="00005AB2">
        <w:t xml:space="preserve"> using pure JDBC</w:t>
      </w:r>
      <w:r>
        <w:t>, we could code something like: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736C36">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lastRenderedPageBreak/>
        <w:t xml:space="preserve">            </w:t>
      </w:r>
      <w:r w:rsidRPr="00736C36">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736C36">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736C36">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DF39C1" w:rsidRPr="00AB572F"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r w:rsidRPr="00736C36">
        <w:t xml:space="preserve">This method </w:t>
      </w:r>
      <w:r>
        <w:t>works as expected and just returns the required max number of rows but it has a problem</w:t>
      </w:r>
      <w:r w:rsidR="00CD37C7">
        <w:t xml:space="preserve">, </w:t>
      </w:r>
      <w:r>
        <w:t xml:space="preserve">JEPLayer caches </w:t>
      </w:r>
      <w:r w:rsidRPr="00A8735F">
        <w:rPr>
          <w:rStyle w:val="CdigoFuenteCarCar"/>
        </w:rPr>
        <w:t>PreparedStatement</w:t>
      </w:r>
      <w:r>
        <w:t xml:space="preserve"> objects with the same SQL code</w:t>
      </w:r>
      <w:r w:rsidR="00A8735F">
        <w:rPr>
          <w:rStyle w:val="Refdenotaalpie"/>
        </w:rPr>
        <w:footnoteReference w:id="7"/>
      </w:r>
      <w:r>
        <w:t>, the next query with the same SQL statement</w:t>
      </w:r>
      <w:r w:rsidR="00A8735F">
        <w:t>,</w:t>
      </w:r>
      <w:r>
        <w:t xml:space="preserve"> </w:t>
      </w:r>
      <w:r w:rsidR="00A8735F">
        <w:t xml:space="preserve">if the </w:t>
      </w:r>
      <w:r w:rsidR="00A8735F" w:rsidRPr="00A8735F">
        <w:rPr>
          <w:rStyle w:val="CdigoFuenteCarCar"/>
        </w:rPr>
        <w:t>PreparedStatement</w:t>
      </w:r>
      <w:r w:rsidR="00A8735F">
        <w:t xml:space="preserve"> is cached, keeps</w:t>
      </w:r>
      <w:r>
        <w:t xml:space="preserve"> the same number of rows </w:t>
      </w:r>
      <w:r w:rsidR="00A8735F">
        <w:t>declared in a different DAO method call.</w:t>
      </w:r>
      <w:r>
        <w:t xml:space="preserve"> </w:t>
      </w:r>
      <w:r w:rsidR="00A8735F">
        <w:t xml:space="preserve">Yes so far this is not actually a problem because every SQL sentence gets a </w:t>
      </w:r>
      <w:r w:rsidR="00A8735F" w:rsidRPr="00CD37C7">
        <w:rPr>
          <w:rStyle w:val="CdigoFuenteCarCar"/>
        </w:rPr>
        <w:t>Connection</w:t>
      </w:r>
      <w:r w:rsidR="00A8735F">
        <w:t xml:space="preserve"> and recycles it</w:t>
      </w:r>
      <w:r w:rsidR="00CD37C7">
        <w:t xml:space="preserve"> returning to the pool in the end of the call</w:t>
      </w:r>
      <w:r w:rsidR="00A8735F">
        <w:t xml:space="preserve">, there is no option </w:t>
      </w:r>
      <w:r w:rsidR="00CD37C7">
        <w:t>for</w:t>
      </w:r>
      <w:r w:rsidR="00A8735F">
        <w:t xml:space="preserve"> caching, but later we will see how automatically several sentences like previously shown can reuse the same </w:t>
      </w:r>
      <w:r w:rsidR="00A8735F" w:rsidRPr="00A8735F">
        <w:rPr>
          <w:rStyle w:val="CdigoFuenteCarCar"/>
        </w:rPr>
        <w:t>Connection</w:t>
      </w:r>
      <w:r w:rsidR="00A8735F">
        <w:t xml:space="preserve"> and optionally participate in a transaction. Hence we must solve this problem, we must restore the original old “max rows” value (usually “no limit”) and setting the default value before any SQL statement is tedious, the obvious solution is to restore the old “max rows” value </w:t>
      </w:r>
      <w:r w:rsidR="00A8735F" w:rsidRPr="00A8735F">
        <w:rPr>
          <w:i/>
        </w:rPr>
        <w:t>after</w:t>
      </w:r>
      <w:r w:rsidR="00A8735F">
        <w:t xml:space="preserve"> the SQL statement is fully processed. </w:t>
      </w:r>
    </w:p>
    <w:p w:rsidR="00261CD7" w:rsidRPr="002F0651" w:rsidRDefault="00A8735F" w:rsidP="00736C36">
      <w:r>
        <w:t xml:space="preserve">This kind of problems is the reason of the </w:t>
      </w:r>
      <w:r w:rsidRPr="00A8735F">
        <w:rPr>
          <w:rStyle w:val="CdigoFuenteCarCar"/>
          <w:lang w:val="en-US"/>
        </w:rPr>
        <w:t>JEPLTask</w:t>
      </w:r>
      <w:r>
        <w:t xml:space="preserve"> parameter, this object represents the processing going to be executed </w:t>
      </w:r>
      <w:r w:rsidRPr="002F0651">
        <w:rPr>
          <w:rStyle w:val="CdigoFuenteCarCar"/>
          <w:i/>
        </w:rPr>
        <w:t>after</w:t>
      </w:r>
      <w:r>
        <w:t xml:space="preserve"> the call to </w:t>
      </w:r>
      <w:r w:rsidR="002F0651" w:rsidRPr="002F0651">
        <w:rPr>
          <w:rStyle w:val="CdigoFuenteCarCar"/>
        </w:rPr>
        <w:t>setupJEPLX</w:t>
      </w:r>
      <w:r w:rsidR="002F0651">
        <w:t xml:space="preserve"> methods.</w:t>
      </w:r>
      <w:r>
        <w:t xml:space="preserve"> </w:t>
      </w:r>
      <w:r w:rsidR="002F0651">
        <w:t xml:space="preserve">Because this object is like a “closure” of this consecutive task, we can </w:t>
      </w:r>
      <w:r w:rsidR="002F0651" w:rsidRPr="002F0651">
        <w:rPr>
          <w:i/>
        </w:rPr>
        <w:t>optionally</w:t>
      </w:r>
      <w:r w:rsidR="002F0651">
        <w:t xml:space="preserve"> call </w:t>
      </w:r>
      <w:r w:rsidR="002F0651" w:rsidRPr="00A8735F">
        <w:rPr>
          <w:rStyle w:val="CdigoFuenteCarCar"/>
          <w:lang w:val="en-US"/>
        </w:rPr>
        <w:t>JEPLTask</w:t>
      </w:r>
      <w:r w:rsidR="002F0651">
        <w:rPr>
          <w:rStyle w:val="CdigoFuenteCarCar"/>
          <w:lang w:val="en-US"/>
        </w:rPr>
        <w:t>.exec</w:t>
      </w:r>
      <w:r w:rsidR="002F0651" w:rsidRPr="002F0651">
        <w:t xml:space="preserve">() when this call returns we know the consecutive processing has finished. </w:t>
      </w:r>
      <w:r w:rsidR="002F0651">
        <w:t xml:space="preserve">The </w:t>
      </w:r>
      <w:r w:rsidR="002F0651" w:rsidRPr="00A8735F">
        <w:rPr>
          <w:rStyle w:val="CdigoFuenteCarCar"/>
          <w:lang w:val="en-US"/>
        </w:rPr>
        <w:t>JEPLTask</w:t>
      </w:r>
      <w:r w:rsidR="002F0651">
        <w:rPr>
          <w:rStyle w:val="CdigoFuenteCarCar"/>
          <w:lang w:val="en-US"/>
        </w:rPr>
        <w:t>.exec</w:t>
      </w:r>
      <w:r w:rsidR="002F0651" w:rsidRPr="002F0651">
        <w:t>()</w:t>
      </w:r>
      <w:r w:rsidR="002F0651">
        <w:t xml:space="preserve"> returns the value going to be returned by the </w:t>
      </w:r>
      <w:r w:rsidR="00C624BF">
        <w:t>next step of the persistence lifecycle,</w:t>
      </w:r>
      <w:r w:rsidR="002F0651">
        <w:t xml:space="preserve"> the return value </w:t>
      </w:r>
      <w:r w:rsidR="00C624BF">
        <w:t>may</w:t>
      </w:r>
      <w:r w:rsidR="002F0651">
        <w:t xml:space="preserve"> be ignored.</w:t>
      </w:r>
    </w:p>
    <w:p w:rsidR="005B7347" w:rsidRDefault="002F0651" w:rsidP="00736C36">
      <w:r>
        <w:t>For instance:</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setupJEPLConnection(JEPLConnection con,JEPLTask&lt;T&gt; task)</w:t>
      </w:r>
    </w:p>
    <w:p w:rsidR="002F0651" w:rsidRPr="002F0651" w:rsidRDefault="002F0651" w:rsidP="002F0651">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624BF">
        <w:t>, it returns the expected result value of the statement</w:t>
      </w:r>
      <w:r>
        <w: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setupJEPLPreparedStatement(JEPLPreparedStatement stmt,JEPLTask&lt;T&gt; task)</w:t>
      </w:r>
    </w:p>
    <w:p w:rsidR="002F0651" w:rsidRPr="00C624BF" w:rsidRDefault="002F0651" w:rsidP="00C624BF">
      <w:pPr>
        <w:ind w:left="708"/>
        <w:rPr>
          <w:lang w:val="en-US"/>
        </w:rPr>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SQL statement has been executed and results processed</w:t>
      </w:r>
      <w:r w:rsidR="00CD421A">
        <w:t xml:space="preserve"> (</w:t>
      </w:r>
      <w:proofErr w:type="spellStart"/>
      <w:r w:rsidR="00CD421A" w:rsidRPr="00CD421A">
        <w:rPr>
          <w:rStyle w:val="CdigoFuenteCarCar"/>
        </w:rPr>
        <w:t>ResultSet</w:t>
      </w:r>
      <w:proofErr w:type="spellEnd"/>
      <w:r w:rsidR="00CD421A">
        <w:t xml:space="preserve"> is closed)</w:t>
      </w:r>
      <w:r w:rsidR="00C624BF">
        <w:t>, it returns the expected result value of the statement.</w:t>
      </w:r>
    </w:p>
    <w:p w:rsidR="002F0651" w:rsidRPr="002F0651" w:rsidRDefault="002F0651" w:rsidP="006961D0">
      <w:pPr>
        <w:pStyle w:val="Prrafodelista"/>
        <w:numPr>
          <w:ilvl w:val="0"/>
          <w:numId w:val="8"/>
        </w:num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2F0651">
        <w:rPr>
          <w:rFonts w:ascii="Courier New" w:hAnsi="Courier New" w:cs="Courier New"/>
          <w:noProof/>
          <w:color w:val="0000E6"/>
          <w:szCs w:val="20"/>
          <w:lang w:val="en-US"/>
        </w:rPr>
        <w:t>void</w:t>
      </w:r>
      <w:r w:rsidRPr="002F0651">
        <w:rPr>
          <w:rFonts w:ascii="Courier New" w:hAnsi="Courier New" w:cs="Courier New"/>
          <w:noProof/>
          <w:color w:val="000000"/>
          <w:szCs w:val="20"/>
          <w:lang w:val="en-US"/>
        </w:rPr>
        <w:t xml:space="preserve"> setupJEPLResultSet(JEPLResultSet jrs,JEPLTask&lt;?&gt; task)</w:t>
      </w:r>
    </w:p>
    <w:p w:rsidR="002F0651" w:rsidRDefault="002F0651" w:rsidP="002F0651">
      <w:pPr>
        <w:ind w:left="708"/>
      </w:pPr>
      <w:r>
        <w:rPr>
          <w:lang w:val="en-US"/>
        </w:rPr>
        <w:t xml:space="preserve">When </w:t>
      </w:r>
      <w:r w:rsidRPr="00A8735F">
        <w:rPr>
          <w:rStyle w:val="CdigoFuenteCarCar"/>
          <w:lang w:val="en-US"/>
        </w:rPr>
        <w:t>JEPLTask</w:t>
      </w:r>
      <w:r>
        <w:rPr>
          <w:rStyle w:val="CdigoFuenteCarCar"/>
          <w:lang w:val="en-US"/>
        </w:rPr>
        <w:t>.exec</w:t>
      </w:r>
      <w:r w:rsidRPr="002F0651">
        <w:t>()</w:t>
      </w:r>
      <w:r>
        <w:t xml:space="preserve"> is executed the </w:t>
      </w:r>
      <w:r w:rsidRPr="002F0651">
        <w:rPr>
          <w:rStyle w:val="CdigoFuenteCarCar"/>
        </w:rPr>
        <w:t>ResultSet</w:t>
      </w:r>
      <w:r>
        <w:t xml:space="preserve"> has been processed collecting </w:t>
      </w:r>
      <w:r w:rsidR="00C624BF">
        <w:t>rows</w:t>
      </w:r>
      <w:r w:rsidR="00CD421A">
        <w:t xml:space="preserve"> but it is still alive</w:t>
      </w:r>
      <w:r>
        <w:t>.</w:t>
      </w:r>
    </w:p>
    <w:p w:rsidR="00AB572F" w:rsidRPr="002F0651" w:rsidRDefault="00AB572F" w:rsidP="002F0651">
      <w:pPr>
        <w:ind w:left="708"/>
        <w:rPr>
          <w:lang w:val="en-US"/>
        </w:rPr>
      </w:pPr>
    </w:p>
    <w:p w:rsidR="005B7347" w:rsidRPr="00736C36" w:rsidRDefault="002F0651" w:rsidP="00736C36">
      <w:r>
        <w:rPr>
          <w:lang w:val="en-US"/>
        </w:rPr>
        <w:t>Now we can solve our “configuration memory” problem easily:</w:t>
      </w:r>
    </w:p>
    <w:p w:rsidR="00DF39C1"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List&lt;Contact&gt; selectAllStatementListenerMaxRows(</w:t>
      </w:r>
      <w:r w:rsidRPr="002F0651">
        <w:rPr>
          <w:rFonts w:ascii="Courier New" w:hAnsi="Courier New" w:cs="Courier New"/>
          <w:noProof/>
          <w:color w:val="0000E6"/>
          <w:szCs w:val="20"/>
          <w:lang w:val="en-US"/>
        </w:rPr>
        <w:t>final</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int</w:t>
      </w:r>
      <w:r w:rsidRPr="00736C36">
        <w:rPr>
          <w:rFonts w:ascii="Courier New" w:hAnsi="Courier New" w:cs="Courier New"/>
          <w:noProof/>
          <w:color w:val="000000"/>
          <w:szCs w:val="20"/>
          <w:lang w:val="en-US"/>
        </w:rPr>
        <w:t xml:space="preserve"> 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JEPLPreparedStatementListener&lt;List&lt;Contact&gt;&gt; listener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new</w:t>
      </w:r>
      <w:r w:rsidRPr="00736C36">
        <w:rPr>
          <w:rFonts w:ascii="Courier New" w:hAnsi="Courier New" w:cs="Courier New"/>
          <w:noProof/>
          <w:color w:val="000000"/>
          <w:szCs w:val="20"/>
          <w:lang w:val="en-US"/>
        </w:rPr>
        <w:t xml:space="preserve"> JEPLPreparedStatementListener&lt;List&lt;Contact&gt;&gt;()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lastRenderedPageBreak/>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public</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void</w:t>
      </w:r>
      <w:r w:rsidRPr="00736C36">
        <w:rPr>
          <w:rFonts w:ascii="Courier New" w:hAnsi="Courier New" w:cs="Courier New"/>
          <w:noProof/>
          <w:color w:val="000000"/>
          <w:szCs w:val="20"/>
          <w:lang w:val="en-US"/>
        </w:rPr>
        <w:t xml:space="preserve"> setupJEPLPreparedStatement(JEPLPreparedStatement jstmt,</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JEPLTask&lt;List&lt;Contact&gt;&gt; task) </w:t>
      </w:r>
      <w:r w:rsidRPr="002F0651">
        <w:rPr>
          <w:rFonts w:ascii="Courier New" w:hAnsi="Courier New" w:cs="Courier New"/>
          <w:noProof/>
          <w:color w:val="0000E6"/>
          <w:szCs w:val="20"/>
          <w:lang w:val="en-US"/>
        </w:rPr>
        <w:t>throws</w:t>
      </w:r>
      <w:r w:rsidRPr="00736C36">
        <w:rPr>
          <w:rFonts w:ascii="Courier New" w:hAnsi="Courier New" w:cs="Courier New"/>
          <w:noProof/>
          <w:color w:val="000000"/>
          <w:szCs w:val="20"/>
          <w:lang w:val="en-US"/>
        </w:rPr>
        <w:t xml:space="preserve"> Exception</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PreparedStatement stmt = jstmt.getPreparedStatement();</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w:t>
      </w:r>
      <w:r w:rsidRPr="00C624BF">
        <w:rPr>
          <w:rFonts w:ascii="Courier New" w:hAnsi="Courier New" w:cs="Courier New"/>
          <w:b/>
          <w:noProof/>
          <w:color w:val="0000E6"/>
          <w:szCs w:val="20"/>
          <w:lang w:val="en-US"/>
        </w:rPr>
        <w:t>int</w:t>
      </w:r>
      <w:r w:rsidRPr="00C624BF">
        <w:rPr>
          <w:rFonts w:ascii="Courier New" w:hAnsi="Courier New" w:cs="Courier New"/>
          <w:b/>
          <w:noProof/>
          <w:color w:val="000000"/>
          <w:szCs w:val="20"/>
          <w:lang w:val="en-US"/>
        </w:rPr>
        <w:t xml:space="preserve"> old = stmt.getMaxRows();</w:t>
      </w:r>
    </w:p>
    <w:p w:rsidR="00736C36" w:rsidRPr="00C624BF"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C624BF">
        <w:rPr>
          <w:rFonts w:ascii="Courier New" w:hAnsi="Courier New" w:cs="Courier New"/>
          <w:b/>
          <w:noProof/>
          <w:color w:val="000000"/>
          <w:szCs w:val="20"/>
          <w:lang w:val="en-US"/>
        </w:rPr>
        <w:t xml:space="preserve">                stmt.setMaxRows(maxRows);</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try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List&lt;Contact&gt; res = </w:t>
      </w:r>
      <w:r w:rsidRPr="00736C36">
        <w:rPr>
          <w:rFonts w:ascii="Courier New" w:hAnsi="Courier New" w:cs="Courier New"/>
          <w:b/>
          <w:noProof/>
          <w:color w:val="000000"/>
          <w:szCs w:val="20"/>
          <w:lang w:val="en-US"/>
        </w:rPr>
        <w:t>task.exec();</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E6"/>
          <w:szCs w:val="20"/>
          <w:lang w:val="en-US"/>
        </w:rPr>
        <w:t>finally</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C624BF">
        <w:rPr>
          <w:rFonts w:ascii="Courier New" w:hAnsi="Courier New" w:cs="Courier New"/>
          <w:b/>
          <w:noProof/>
          <w:color w:val="000000"/>
          <w:szCs w:val="20"/>
          <w:lang w:val="en-US"/>
        </w:rPr>
        <w:t>stmt.setMaxRows(old);</w:t>
      </w:r>
      <w:r w:rsidRPr="00736C36">
        <w:rPr>
          <w:rFonts w:ascii="Courier New" w:hAnsi="Courier New" w:cs="Courier New"/>
          <w:noProof/>
          <w:color w:val="000000"/>
          <w:szCs w:val="20"/>
          <w:lang w:val="en-US"/>
        </w:rPr>
        <w:t xml:space="preserve"> </w:t>
      </w:r>
      <w:r w:rsidRPr="002F0651">
        <w:rPr>
          <w:rFonts w:ascii="Courier New" w:hAnsi="Courier New" w:cs="Courier New"/>
          <w:noProof/>
          <w:color w:val="969696"/>
          <w:szCs w:val="20"/>
          <w:lang w:val="en-US"/>
        </w:rPr>
        <w:t>// Restore</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p>
    <w:p w:rsidR="00736C36" w:rsidRP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w:t>
      </w:r>
      <w:r w:rsidRPr="00DF39C1">
        <w:rPr>
          <w:rFonts w:ascii="Courier New" w:hAnsi="Courier New" w:cs="Courier New"/>
          <w:noProof/>
          <w:color w:val="0000E6"/>
          <w:szCs w:val="20"/>
          <w:lang w:val="en-US"/>
        </w:rPr>
        <w:t>return</w:t>
      </w:r>
      <w:r w:rsidRPr="00DF39C1">
        <w:rPr>
          <w:rFonts w:ascii="Courier New" w:hAnsi="Courier New" w:cs="Courier New"/>
          <w:noProof/>
          <w:color w:val="000000"/>
          <w:szCs w:val="20"/>
          <w:lang w:val="en-US"/>
        </w:rPr>
        <w:t xml:space="preserve"> dao.createJEPLDAOQuery(</w:t>
      </w:r>
      <w:r w:rsidRPr="00DF39C1">
        <w:rPr>
          <w:rFonts w:ascii="Courier New" w:hAnsi="Courier New" w:cs="Courier New"/>
          <w:noProof/>
          <w:color w:val="CE7B00"/>
          <w:szCs w:val="20"/>
          <w:lang w:val="en-US"/>
        </w:rPr>
        <w:t>"SELECT * FROM CONTACT"</w:t>
      </w:r>
      <w:r w:rsidRPr="00DF39C1">
        <w:rPr>
          <w:rFonts w:ascii="Courier New" w:hAnsi="Courier New" w:cs="Courier New"/>
          <w:noProof/>
          <w:color w:val="000000"/>
          <w:szCs w:val="20"/>
          <w:lang w:val="en-US"/>
        </w:rPr>
        <w:t>)</w:t>
      </w:r>
    </w:p>
    <w:p w:rsidR="00DF39C1" w:rsidRPr="00DF39C1" w:rsidRDefault="00DF39C1" w:rsidP="00DF39C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.addJEPLListener(listener)</w:t>
      </w:r>
    </w:p>
    <w:p w:rsidR="00736C36" w:rsidRPr="00736C36" w:rsidRDefault="00DF39C1"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F39C1">
        <w:rPr>
          <w:rFonts w:ascii="Courier New" w:hAnsi="Courier New" w:cs="Courier New"/>
          <w:noProof/>
          <w:color w:val="000000"/>
          <w:szCs w:val="20"/>
          <w:lang w:val="en-US"/>
        </w:rPr>
        <w:t xml:space="preserve">                .getResultList();</w:t>
      </w:r>
    </w:p>
    <w:p w:rsidR="00736C36" w:rsidRDefault="00736C36"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36C36">
        <w:rPr>
          <w:rFonts w:ascii="Courier New" w:hAnsi="Courier New" w:cs="Courier New"/>
          <w:noProof/>
          <w:color w:val="000000"/>
          <w:szCs w:val="20"/>
          <w:lang w:val="en-US"/>
        </w:rPr>
        <w:t xml:space="preserve">    </w:t>
      </w:r>
      <w:r w:rsidRPr="002F0651">
        <w:rPr>
          <w:rFonts w:ascii="Courier New" w:hAnsi="Courier New" w:cs="Courier New"/>
          <w:noProof/>
          <w:color w:val="000000"/>
          <w:szCs w:val="20"/>
          <w:lang w:val="en-US"/>
        </w:rPr>
        <w:t>}</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 xml:space="preserve">Anyway if you are not comfortable with this kind of stuff you can disable statement caching calling </w:t>
      </w:r>
      <w:r w:rsidRPr="0005773E">
        <w:rPr>
          <w:rStyle w:val="CdigoFuenteCarCar"/>
          <w:lang w:val="en-US"/>
        </w:rPr>
        <w:t>JEPLDataSource</w:t>
      </w:r>
      <w:r w:rsidRPr="0005773E">
        <w:rPr>
          <w:rStyle w:val="CdigoFuenteCarCar"/>
        </w:rPr>
        <w:t>.</w:t>
      </w:r>
      <w:r w:rsidRPr="0005773E">
        <w:rPr>
          <w:rStyle w:val="CdigoFuenteCarCar"/>
          <w:lang w:val="en-US"/>
        </w:rPr>
        <w:t>setPreparedStatementCached</w:t>
      </w:r>
      <w:r w:rsidRPr="0005773E">
        <w:rPr>
          <w:rStyle w:val="CdigoFuenteCarCar"/>
        </w:rPr>
        <w:t>(false)</w:t>
      </w:r>
      <w:r>
        <w:rPr>
          <w:lang w:val="en-US"/>
        </w:rPr>
        <w:t xml:space="preserve"> and now the </w:t>
      </w:r>
      <w:r w:rsidRPr="0005773E">
        <w:rPr>
          <w:rFonts w:ascii="Courier New" w:hAnsi="Courier New" w:cs="Courier New"/>
          <w:noProof/>
          <w:color w:val="000000"/>
          <w:szCs w:val="20"/>
        </w:rPr>
        <w:t>PreparedStatement</w:t>
      </w:r>
      <w:r>
        <w:rPr>
          <w:rFonts w:ascii="Courier New" w:hAnsi="Courier New" w:cs="Courier New"/>
          <w:noProof/>
          <w:color w:val="000000"/>
          <w:szCs w:val="20"/>
        </w:rPr>
        <w:t xml:space="preserve"> </w:t>
      </w:r>
      <w:r>
        <w:rPr>
          <w:lang w:val="en-US"/>
        </w:rPr>
        <w:t>object is ever new (not reused).</w:t>
      </w:r>
    </w:p>
    <w:p w:rsidR="0005773E"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JEPLDataSource jds =</w:t>
      </w:r>
      <w:r>
        <w:rPr>
          <w:rFonts w:ascii="Courier New" w:hAnsi="Courier New" w:cs="Courier New"/>
          <w:noProof/>
          <w:color w:val="000000"/>
          <w:szCs w:val="20"/>
        </w:rPr>
        <w:t xml:space="preserve"> ...</w:t>
      </w:r>
      <w:r w:rsidRPr="0005773E">
        <w:rPr>
          <w:rFonts w:ascii="Courier New" w:hAnsi="Courier New" w:cs="Courier New"/>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05773E">
        <w:rPr>
          <w:rFonts w:ascii="Courier New" w:hAnsi="Courier New" w:cs="Courier New"/>
          <w:noProof/>
          <w:color w:val="000000"/>
          <w:szCs w:val="20"/>
        </w:rPr>
        <w:t xml:space="preserve">    jds.</w:t>
      </w:r>
      <w:r w:rsidRPr="0005773E">
        <w:rPr>
          <w:rFonts w:ascii="Courier New" w:hAnsi="Courier New" w:cs="Courier New"/>
          <w:b/>
          <w:noProof/>
          <w:color w:val="000000"/>
          <w:szCs w:val="20"/>
        </w:rPr>
        <w:t>setPreparedStatementCached(</w:t>
      </w:r>
      <w:r w:rsidRPr="0005773E">
        <w:rPr>
          <w:rFonts w:ascii="Courier New" w:hAnsi="Courier New" w:cs="Courier New"/>
          <w:b/>
          <w:noProof/>
          <w:color w:val="0000E6"/>
          <w:szCs w:val="20"/>
        </w:rPr>
        <w:t>false</w:t>
      </w:r>
      <w:r w:rsidRPr="0005773E">
        <w:rPr>
          <w:rFonts w:ascii="Courier New" w:hAnsi="Courier New" w:cs="Courier New"/>
          <w:b/>
          <w:noProof/>
          <w:color w:val="000000"/>
          <w:szCs w:val="20"/>
        </w:rPr>
        <w: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JEPLPreparedStatementListener&lt;List&lt;Contact&gt;&gt; listener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new</w:t>
      </w:r>
      <w:r w:rsidRPr="0005773E">
        <w:rPr>
          <w:rFonts w:ascii="Courier New" w:hAnsi="Courier New" w:cs="Courier New"/>
          <w:noProof/>
          <w:color w:val="000000"/>
          <w:szCs w:val="20"/>
        </w:rPr>
        <w:t xml:space="preserve"> JEPLPreparedStatementListener&lt;List&lt;Contact&gt;&gt;()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public</w:t>
      </w:r>
      <w:r w:rsidRPr="0005773E">
        <w:rPr>
          <w:rFonts w:ascii="Courier New" w:hAnsi="Courier New" w:cs="Courier New"/>
          <w:noProof/>
          <w:color w:val="000000"/>
          <w:szCs w:val="20"/>
        </w:rPr>
        <w:t xml:space="preserve"> </w:t>
      </w:r>
      <w:r w:rsidRPr="0005773E">
        <w:rPr>
          <w:rFonts w:ascii="Courier New" w:hAnsi="Courier New" w:cs="Courier New"/>
          <w:noProof/>
          <w:color w:val="0000E6"/>
          <w:szCs w:val="20"/>
        </w:rPr>
        <w:t>void</w:t>
      </w:r>
      <w:r w:rsidRPr="0005773E">
        <w:rPr>
          <w:rFonts w:ascii="Courier New" w:hAnsi="Courier New" w:cs="Courier New"/>
          <w:noProof/>
          <w:color w:val="000000"/>
          <w:szCs w:val="20"/>
        </w:rPr>
        <w:t xml:space="preserve"> setupJEPLPreparedStatement(JEPLPreparedStatement jstmt,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JEPLTask&lt;List&lt;Contact&gt;&gt; task) </w:t>
      </w:r>
      <w:r w:rsidRPr="0005773E">
        <w:rPr>
          <w:rFonts w:ascii="Courier New" w:hAnsi="Courier New" w:cs="Courier New"/>
          <w:noProof/>
          <w:color w:val="0000E6"/>
          <w:szCs w:val="20"/>
        </w:rPr>
        <w:t>throws</w:t>
      </w:r>
      <w:r w:rsidRPr="0005773E">
        <w:rPr>
          <w:rFonts w:ascii="Courier New" w:hAnsi="Courier New" w:cs="Courier New"/>
          <w:noProof/>
          <w:color w:val="000000"/>
          <w:szCs w:val="20"/>
        </w:rPr>
        <w:t xml:space="preserve"> Exception</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PreparedStatement stmt = jstmt.getPreparedStatement();</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r w:rsidRPr="0005773E">
        <w:rPr>
          <w:rFonts w:ascii="Courier New" w:hAnsi="Courier New" w:cs="Courier New"/>
          <w:b/>
          <w:noProof/>
          <w:color w:val="000000"/>
          <w:szCs w:val="20"/>
        </w:rPr>
        <w:t>stmt.setMaxRows(maxRows);</w:t>
      </w:r>
      <w:r w:rsidRPr="0005773E">
        <w:rPr>
          <w:rFonts w:ascii="Courier New" w:hAnsi="Courier New" w:cs="Courier New"/>
          <w:noProof/>
          <w:color w:val="000000"/>
          <w:szCs w:val="20"/>
        </w:rPr>
        <w:t xml:space="preserve">  </w:t>
      </w:r>
      <w:r w:rsidRPr="0005773E">
        <w:rPr>
          <w:rFonts w:ascii="Courier New" w:hAnsi="Courier New" w:cs="Courier New"/>
          <w:noProof/>
          <w:color w:val="969696"/>
          <w:szCs w:val="20"/>
        </w:rPr>
        <w:t xml:space="preserve">// Now is </w:t>
      </w:r>
      <w:r>
        <w:rPr>
          <w:rFonts w:ascii="Courier New" w:hAnsi="Courier New" w:cs="Courier New"/>
          <w:noProof/>
          <w:color w:val="969696"/>
          <w:szCs w:val="20"/>
        </w:rPr>
        <w:t>not reused</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05773E" w:rsidRDefault="0005773E" w:rsidP="0005773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05773E">
        <w:rPr>
          <w:rFonts w:ascii="Courier New" w:hAnsi="Courier New" w:cs="Courier New"/>
          <w:noProof/>
          <w:color w:val="000000"/>
          <w:szCs w:val="20"/>
        </w:rPr>
        <w:t xml:space="preserve">    };</w:t>
      </w:r>
    </w:p>
    <w:p w:rsidR="0005773E" w:rsidRPr="00736C36" w:rsidRDefault="0005773E" w:rsidP="00736C3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D421A" w:rsidRDefault="00CD421A" w:rsidP="00CD421A">
      <w:pPr>
        <w:pStyle w:val="Ttulo3"/>
      </w:pPr>
      <w:bookmarkStart w:id="47" w:name="_Toc416963918"/>
      <w:r>
        <w:t>Select query paged specified by index range</w:t>
      </w:r>
      <w:bookmarkEnd w:id="47"/>
    </w:p>
    <w:p w:rsidR="00F26479" w:rsidRPr="00AE599D" w:rsidRDefault="00CD421A" w:rsidP="00AE599D">
      <w:r>
        <w:t xml:space="preserve">In this case we want </w:t>
      </w:r>
      <w:r w:rsidR="005602DC">
        <w:t>only the results in a range specified by indexes</w:t>
      </w:r>
      <w:r w:rsidR="00F06538">
        <w:t xml:space="preserve">, in this example </w:t>
      </w:r>
      <w:r w:rsidR="00F06538" w:rsidRPr="00F06538">
        <w:rPr>
          <w:rStyle w:val="CdigoFuenteCarCar"/>
        </w:rPr>
        <w:t>from</w:t>
      </w:r>
      <w:r w:rsidR="00F06538">
        <w:t xml:space="preserve"> and </w:t>
      </w:r>
      <w:r w:rsidR="00F06538" w:rsidRPr="00F06538">
        <w:rPr>
          <w:rStyle w:val="CdigoFuenteCarCar"/>
        </w:rPr>
        <w:t>to</w:t>
      </w:r>
      <w:r w:rsidR="00F06538">
        <w:t xml:space="preserve"> are row indexes and </w:t>
      </w:r>
      <w:r w:rsidR="00F06538" w:rsidRPr="00F06538">
        <w:rPr>
          <w:rStyle w:val="CdigoFuenteCarCar"/>
        </w:rPr>
        <w:t>row</w:t>
      </w:r>
      <w:r w:rsidR="00F06538">
        <w:t xml:space="preserve"> to is not included</w:t>
      </w:r>
      <w:r w:rsidR="005602DC">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List&lt;Contact&gt; selectAllExplicitResultSetListenerRange(</w:t>
      </w:r>
      <w:r w:rsidRPr="00F26479">
        <w:rPr>
          <w:rFonts w:ascii="Courier New" w:hAnsi="Courier New" w:cs="Courier New"/>
          <w:noProof/>
          <w:color w:val="0000E6"/>
          <w:szCs w:val="20"/>
        </w:rPr>
        <w:t>final</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int</w:t>
      </w:r>
      <w:r w:rsidRPr="00F26479">
        <w:rPr>
          <w:rFonts w:ascii="Courier New" w:hAnsi="Courier New" w:cs="Courier New"/>
          <w:noProof/>
          <w:color w:val="000000"/>
          <w:szCs w:val="20"/>
        </w:rPr>
        <w:t xml:space="preserve"> from,</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 xml:space="preserve"> </w:t>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final</w:t>
      </w:r>
      <w:r w:rsidR="00F26479" w:rsidRPr="00F26479">
        <w:rPr>
          <w:rFonts w:ascii="Courier New" w:hAnsi="Courier New" w:cs="Courier New"/>
          <w:noProof/>
          <w:color w:val="000000"/>
          <w:szCs w:val="20"/>
        </w:rPr>
        <w:t xml:space="preserve"> </w:t>
      </w:r>
      <w:r w:rsidR="00F26479" w:rsidRPr="00F26479">
        <w:rPr>
          <w:rFonts w:ascii="Courier New" w:hAnsi="Courier New" w:cs="Courier New"/>
          <w:noProof/>
          <w:color w:val="0000E6"/>
          <w:szCs w:val="20"/>
        </w:rPr>
        <w:t>int</w:t>
      </w:r>
      <w:r w:rsidR="00F26479" w:rsidRPr="00F26479">
        <w:rPr>
          <w:rFonts w:ascii="Courier New" w:hAnsi="Courier New" w:cs="Courier New"/>
          <w:noProof/>
          <w:color w:val="000000"/>
          <w:szCs w:val="20"/>
        </w:rPr>
        <w:t xml:space="preserve"> to)</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JEPLResultSetDAOListener&lt;Contact&gt; </w:t>
      </w:r>
      <w:r w:rsidRPr="00AB572F">
        <w:rPr>
          <w:rFonts w:ascii="Courier New" w:hAnsi="Courier New" w:cs="Courier New"/>
          <w:b/>
          <w:noProof/>
          <w:color w:val="000000"/>
          <w:szCs w:val="20"/>
        </w:rPr>
        <w:t>listener</w:t>
      </w:r>
      <w:r w:rsidRPr="00F26479">
        <w:rPr>
          <w:rFonts w:ascii="Courier New" w:hAnsi="Courier New" w:cs="Courier New"/>
          <w:noProof/>
          <w:color w:val="000000"/>
          <w:szCs w:val="20"/>
        </w:rPr>
        <w:t xml:space="preserve"> = </w:t>
      </w:r>
    </w:p>
    <w:p w:rsidR="00F26479" w:rsidRPr="00F26479" w:rsidRDefault="00CD421A"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new</w:t>
      </w:r>
      <w:r w:rsidR="00F26479" w:rsidRPr="00F26479">
        <w:rPr>
          <w:rFonts w:ascii="Courier New" w:hAnsi="Courier New" w:cs="Courier New"/>
          <w:noProof/>
          <w:color w:val="000000"/>
          <w:szCs w:val="20"/>
        </w:rPr>
        <w:t xml:space="preserve"> JEPLResultSetDAOListener&lt;Contact&gt;()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CD421A"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setupJEPLResultSet(JEPLResultSet jrs,JEPLTask</w:t>
      </w:r>
      <w:r w:rsidR="00801715">
        <w:rPr>
          <w:rFonts w:ascii="Courier New" w:hAnsi="Courier New" w:cs="Courier New"/>
          <w:noProof/>
          <w:color w:val="000000"/>
          <w:szCs w:val="20"/>
        </w:rPr>
        <w:t>&lt;?&gt;</w:t>
      </w:r>
      <w:r w:rsidRPr="00F26479">
        <w:rPr>
          <w:rFonts w:ascii="Courier New" w:hAnsi="Courier New" w:cs="Courier New"/>
          <w:noProof/>
          <w:color w:val="000000"/>
          <w:szCs w:val="20"/>
        </w:rPr>
        <w:t xml:space="preserve"> task)</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00CD421A">
        <w:rPr>
          <w:rFonts w:ascii="Courier New" w:hAnsi="Courier New" w:cs="Courier New"/>
          <w:noProof/>
          <w:color w:val="000000"/>
          <w:szCs w:val="20"/>
        </w:rPr>
        <w:tab/>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F26479">
        <w:rPr>
          <w:rFonts w:ascii="Courier New" w:hAnsi="Courier New" w:cs="Courier New"/>
          <w:noProof/>
          <w:color w:val="000000"/>
          <w:szCs w:val="20"/>
        </w:rPr>
        <w:t xml:space="preserve">                </w:t>
      </w:r>
      <w:r w:rsidRPr="005602DC">
        <w:rPr>
          <w:rFonts w:ascii="Courier New" w:hAnsi="Courier New" w:cs="Courier New"/>
          <w:b/>
          <w:noProof/>
          <w:color w:val="000000"/>
          <w:szCs w:val="20"/>
        </w:rPr>
        <w:t>rs.absolute(from);</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lastRenderedPageBreak/>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Contact createObject(JEPLResultSet jrs) </w:t>
      </w:r>
      <w:r w:rsidRPr="00F26479">
        <w:rPr>
          <w:rFonts w:ascii="Courier New" w:hAnsi="Courier New" w:cs="Courier New"/>
          <w:noProof/>
          <w:color w:val="0000E6"/>
          <w:szCs w:val="20"/>
        </w:rPr>
        <w:t>throws</w:t>
      </w:r>
      <w:r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return</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new</w:t>
      </w:r>
      <w:r w:rsidRPr="00F26479">
        <w:rPr>
          <w:rFonts w:ascii="Courier New" w:hAnsi="Courier New" w:cs="Courier New"/>
          <w:noProof/>
          <w:color w:val="000000"/>
          <w:szCs w:val="20"/>
        </w:rPr>
        <w:t xml:space="preserve"> Contact();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@Override</w:t>
      </w:r>
    </w:p>
    <w:p w:rsid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public</w:t>
      </w:r>
      <w:r w:rsidRPr="00F26479">
        <w:rPr>
          <w:rFonts w:ascii="Courier New" w:hAnsi="Courier New" w:cs="Courier New"/>
          <w:noProof/>
          <w:color w:val="000000"/>
          <w:szCs w:val="20"/>
        </w:rPr>
        <w:t xml:space="preserve"> </w:t>
      </w:r>
      <w:r w:rsidRPr="00F26479">
        <w:rPr>
          <w:rFonts w:ascii="Courier New" w:hAnsi="Courier New" w:cs="Courier New"/>
          <w:noProof/>
          <w:color w:val="0000E6"/>
          <w:szCs w:val="20"/>
        </w:rPr>
        <w:t>void</w:t>
      </w:r>
      <w:r w:rsidRPr="00F26479">
        <w:rPr>
          <w:rFonts w:ascii="Courier New" w:hAnsi="Courier New" w:cs="Courier New"/>
          <w:noProof/>
          <w:color w:val="000000"/>
          <w:szCs w:val="20"/>
        </w:rPr>
        <w:t xml:space="preserve"> fillObject(Contact obj,JEPLResultSet jrs) </w:t>
      </w:r>
    </w:p>
    <w:p w:rsidR="00F26479" w:rsidRPr="00F26479" w:rsidRDefault="005602DC"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Pr>
          <w:rFonts w:ascii="Courier New" w:hAnsi="Courier New" w:cs="Courier New"/>
          <w:noProof/>
          <w:color w:val="000000"/>
          <w:szCs w:val="20"/>
        </w:rPr>
        <w:tab/>
      </w:r>
      <w:r w:rsidR="00F26479" w:rsidRPr="00F26479">
        <w:rPr>
          <w:rFonts w:ascii="Courier New" w:hAnsi="Courier New" w:cs="Courier New"/>
          <w:noProof/>
          <w:color w:val="0000E6"/>
          <w:szCs w:val="20"/>
        </w:rPr>
        <w:t>throws</w:t>
      </w:r>
      <w:r w:rsidR="00F26479" w:rsidRPr="00F26479">
        <w:rPr>
          <w:rFonts w:ascii="Courier New" w:hAnsi="Courier New" w:cs="Courier New"/>
          <w:noProof/>
          <w:color w:val="000000"/>
          <w:szCs w:val="20"/>
        </w:rPr>
        <w:t xml:space="preserve"> Exception</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ResultSet rs = jrs.getResultSet();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obj.setId(rs.getInt(</w:t>
      </w:r>
      <w:r w:rsidRPr="00F26479">
        <w:rPr>
          <w:rFonts w:ascii="Courier New" w:hAnsi="Courier New" w:cs="Courier New"/>
          <w:noProof/>
          <w:color w:val="CE7B00"/>
          <w:szCs w:val="20"/>
        </w:rPr>
        <w:t>"ID"</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obj.setName(rs.getString(</w:t>
      </w:r>
      <w:r w:rsidRPr="00F26479">
        <w:rPr>
          <w:rFonts w:ascii="Courier New" w:hAnsi="Courier New" w:cs="Courier New"/>
          <w:noProof/>
          <w:color w:val="CE7B00"/>
          <w:szCs w:val="20"/>
        </w:rPr>
        <w:t>"NAME"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obj.setPhone(rs.getString(</w:t>
      </w:r>
      <w:r w:rsidRPr="00F26479">
        <w:rPr>
          <w:rFonts w:ascii="Courier New" w:hAnsi="Courier New" w:cs="Courier New"/>
          <w:noProof/>
          <w:color w:val="CE7B00"/>
          <w:szCs w:val="20"/>
        </w:rPr>
        <w:t>"PHONE"</w:t>
      </w:r>
      <w:r w:rsidRPr="00F26479">
        <w:rPr>
          <w:rFonts w:ascii="Courier New" w:hAnsi="Courier New" w:cs="Courier New"/>
          <w:noProof/>
          <w:color w:val="000000"/>
          <w:szCs w:val="20"/>
        </w:rPr>
        <w: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obj.setEmail(rs.getString(</w:t>
      </w:r>
      <w:r w:rsidRPr="00F26479">
        <w:rPr>
          <w:rFonts w:ascii="Courier New" w:hAnsi="Courier New" w:cs="Courier New"/>
          <w:noProof/>
          <w:color w:val="CE7B00"/>
          <w:szCs w:val="20"/>
        </w:rPr>
        <w:t>"EMAIL"</w:t>
      </w:r>
      <w:r w:rsidRPr="00F26479">
        <w:rPr>
          <w:rFonts w:ascii="Courier New" w:hAnsi="Courier New" w:cs="Courier New"/>
          <w:noProof/>
          <w:color w:val="000000"/>
          <w:szCs w:val="20"/>
        </w:rPr>
        <w:t>));</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int</w:t>
      </w:r>
      <w:r w:rsidRPr="005602DC">
        <w:rPr>
          <w:rFonts w:ascii="Courier New" w:hAnsi="Courier New" w:cs="Courier New"/>
          <w:b/>
          <w:noProof/>
          <w:color w:val="000000"/>
          <w:szCs w:val="20"/>
        </w:rPr>
        <w:t xml:space="preserve"> row = rs.getRow(); </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w:t>
      </w:r>
      <w:r w:rsidRPr="005602DC">
        <w:rPr>
          <w:rFonts w:ascii="Courier New" w:hAnsi="Courier New" w:cs="Courier New"/>
          <w:b/>
          <w:noProof/>
          <w:color w:val="0000E6"/>
          <w:szCs w:val="20"/>
        </w:rPr>
        <w:t>if</w:t>
      </w:r>
      <w:r w:rsidRPr="005602DC">
        <w:rPr>
          <w:rFonts w:ascii="Courier New" w:hAnsi="Courier New" w:cs="Courier New"/>
          <w:b/>
          <w:noProof/>
          <w:color w:val="000000"/>
          <w:szCs w:val="20"/>
        </w:rPr>
        <w:t xml:space="preserve"> (row</w:t>
      </w:r>
      <w:r w:rsidR="00F06538">
        <w:rPr>
          <w:rFonts w:ascii="Courier New" w:hAnsi="Courier New" w:cs="Courier New"/>
          <w:b/>
          <w:noProof/>
          <w:color w:val="000000"/>
          <w:szCs w:val="20"/>
        </w:rPr>
        <w:t xml:space="preserve"> + 1</w:t>
      </w:r>
      <w:r w:rsidRPr="005602DC">
        <w:rPr>
          <w:rFonts w:ascii="Courier New" w:hAnsi="Courier New" w:cs="Courier New"/>
          <w:b/>
          <w:noProof/>
          <w:color w:val="000000"/>
          <w:szCs w:val="20"/>
        </w:rPr>
        <w:t xml:space="preserve"> == to)</w:t>
      </w:r>
    </w:p>
    <w:p w:rsidR="00F26479" w:rsidRPr="005602DC"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rPr>
      </w:pPr>
      <w:r w:rsidRPr="005602DC">
        <w:rPr>
          <w:rFonts w:ascii="Courier New" w:hAnsi="Courier New" w:cs="Courier New"/>
          <w:b/>
          <w:noProof/>
          <w:color w:val="000000"/>
          <w:szCs w:val="20"/>
        </w:rPr>
        <w:t xml:space="preserve">                    jrs.stop();</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w:t>
      </w:r>
      <w:r w:rsidRPr="00AB572F">
        <w:rPr>
          <w:rFonts w:ascii="Courier New" w:hAnsi="Courier New" w:cs="Courier New"/>
          <w:noProof/>
          <w:color w:val="0000E6"/>
          <w:szCs w:val="20"/>
          <w:lang w:val="en-US"/>
        </w:rPr>
        <w:t>return</w:t>
      </w:r>
      <w:r w:rsidRPr="00AB572F">
        <w:rPr>
          <w:rFonts w:ascii="Courier New" w:hAnsi="Courier New" w:cs="Courier New"/>
          <w:noProof/>
          <w:color w:val="000000"/>
          <w:szCs w:val="20"/>
          <w:lang w:val="en-US"/>
        </w:rPr>
        <w:t xml:space="preserve"> dao.createJEPLDAOQuery(</w:t>
      </w:r>
      <w:r w:rsidRPr="00AB572F">
        <w:rPr>
          <w:rFonts w:ascii="Courier New" w:hAnsi="Courier New" w:cs="Courier New"/>
          <w:noProof/>
          <w:color w:val="CE7B00"/>
          <w:szCs w:val="20"/>
          <w:lang w:val="en-US"/>
        </w:rPr>
        <w:t>"SELECT * FROM CONTACT"</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.addJEPLListener(</w:t>
      </w:r>
      <w:r w:rsidRPr="00AB572F">
        <w:rPr>
          <w:rFonts w:ascii="Courier New" w:hAnsi="Courier New" w:cs="Courier New"/>
          <w:b/>
          <w:noProof/>
          <w:color w:val="000000"/>
          <w:szCs w:val="20"/>
          <w:lang w:val="en-US"/>
        </w:rPr>
        <w:t>listener</w:t>
      </w:r>
      <w:r w:rsidRPr="00AB572F">
        <w:rPr>
          <w:rFonts w:ascii="Courier New" w:hAnsi="Courier New" w:cs="Courier New"/>
          <w:noProof/>
          <w:color w:val="000000"/>
          <w:szCs w:val="20"/>
          <w:lang w:val="en-US"/>
        </w:rPr>
        <w:t>)</w:t>
      </w:r>
    </w:p>
    <w:p w:rsidR="00AB572F" w:rsidRPr="00AB572F" w:rsidRDefault="00AB572F" w:rsidP="00AB572F">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B572F">
        <w:rPr>
          <w:rFonts w:ascii="Courier New" w:hAnsi="Courier New" w:cs="Courier New"/>
          <w:noProof/>
          <w:color w:val="000000"/>
          <w:szCs w:val="20"/>
          <w:lang w:val="en-US"/>
        </w:rPr>
        <w:t xml:space="preserve">                .getResultList();</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F26479">
        <w:rPr>
          <w:rFonts w:ascii="Courier New" w:hAnsi="Courier New" w:cs="Courier New"/>
          <w:noProof/>
          <w:color w:val="000000"/>
          <w:szCs w:val="20"/>
        </w:rPr>
        <w:t xml:space="preserve">    }</w:t>
      </w:r>
    </w:p>
    <w:p w:rsidR="00F26479" w:rsidRPr="00F26479" w:rsidRDefault="00F26479" w:rsidP="00F2647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B95A61" w:rsidRPr="00B95A61" w:rsidRDefault="00B95A61" w:rsidP="00B95A61">
      <w:r w:rsidRPr="00B95A61">
        <w:t xml:space="preserve">Note the call to the method </w:t>
      </w:r>
      <w:r w:rsidRPr="00B95A61">
        <w:rPr>
          <w:rStyle w:val="CdigoFuenteCarCar"/>
        </w:rPr>
        <w:t>JEPLResultSet.stop()</w:t>
      </w:r>
      <w:r w:rsidRPr="00B95A61">
        <w:t xml:space="preserve">, this call </w:t>
      </w:r>
      <w:r w:rsidR="00C624BF">
        <w:t>instructs</w:t>
      </w:r>
      <w:r w:rsidRPr="00B95A61">
        <w:t xml:space="preserve"> JEPLayer to stop iterating results, in some way is like the “break” keyword in a Java loop.</w:t>
      </w:r>
    </w:p>
    <w:p w:rsidR="005B4421" w:rsidRPr="00AF4551" w:rsidRDefault="00782F87" w:rsidP="005B4421">
      <w:pPr>
        <w:pStyle w:val="Ttulo2"/>
      </w:pPr>
      <w:bookmarkStart w:id="48" w:name="_Toc416963919"/>
      <w:r w:rsidRPr="00782F87">
        <w:t>FREE-HAND QUERIES</w:t>
      </w:r>
      <w:bookmarkEnd w:id="48"/>
    </w:p>
    <w:p w:rsidR="005B4421" w:rsidRDefault="005B4421" w:rsidP="00A761F0">
      <w:r>
        <w:t>One of the most interesting features of RDBMSs is the flexibility of queries, we can get the exact information we want. Sometimes we need a minimal subset of columns, or several columns of disparate tables or aggregated results. In these cases we do not need DAOs.</w:t>
      </w:r>
    </w:p>
    <w:p w:rsidR="00F50DC8" w:rsidRDefault="00F50DC8" w:rsidP="00A761F0">
      <w:r>
        <w:t>In JEPLayer we have two ways of querying data depending on the result artefact returned, connected result set or disconnected (cached) result set.</w:t>
      </w:r>
    </w:p>
    <w:p w:rsidR="00F50DC8" w:rsidRDefault="00F50DC8" w:rsidP="00F50DC8">
      <w:pPr>
        <w:pStyle w:val="Ttulo3"/>
      </w:pPr>
      <w:bookmarkStart w:id="49" w:name="_Toc416963920"/>
      <w:r>
        <w:t>Connected Result Set</w:t>
      </w:r>
      <w:bookmarkEnd w:id="49"/>
    </w:p>
    <w:p w:rsidR="00F50DC8" w:rsidRPr="00F50DC8" w:rsidRDefault="00F50DC8" w:rsidP="00F50DC8">
      <w:r>
        <w:t xml:space="preserve">In this case a </w:t>
      </w:r>
      <w:r w:rsidRPr="00F50DC8">
        <w:rPr>
          <w:rStyle w:val="CdigoFuenteCarCar"/>
        </w:rPr>
        <w:t>JEPLResultSet</w:t>
      </w:r>
      <w:r>
        <w:t xml:space="preserve"> is returned by the method </w:t>
      </w:r>
      <w:r w:rsidRPr="005B4421">
        <w:rPr>
          <w:rStyle w:val="CdigoFuenteCarCar"/>
        </w:rPr>
        <w:t>JEPLDAL</w:t>
      </w:r>
      <w:r>
        <w:rPr>
          <w:rStyle w:val="CdigoFuenteCarCar"/>
        </w:rPr>
        <w:t>Query</w:t>
      </w:r>
      <w:r w:rsidRPr="005B4421">
        <w:rPr>
          <w:rStyle w:val="CdigoFuenteCarCar"/>
        </w:rPr>
        <w:t>.</w:t>
      </w:r>
      <w:r w:rsidRPr="00190523">
        <w:rPr>
          <w:rStyle w:val="CdigoFuenteCarCar"/>
        </w:rPr>
        <w:t>getJEPLResultSet</w:t>
      </w:r>
      <w:r w:rsidRPr="005B4421">
        <w:rPr>
          <w:rStyle w:val="CdigoFuenteCarCar"/>
        </w:rPr>
        <w:t>(</w:t>
      </w:r>
      <w:r>
        <w:rPr>
          <w:rStyle w:val="CdigoFuenteCarCar"/>
        </w:rPr>
        <w:t>)</w:t>
      </w:r>
      <w:r>
        <w:t xml:space="preserve">, the default implementation of this interface is a wrapper on top of </w:t>
      </w:r>
      <w:r w:rsidRPr="00F50DC8">
        <w:rPr>
          <w:rStyle w:val="CdigoFuenteCarCar"/>
        </w:rPr>
        <w:t>java.sql.ResultSet</w:t>
      </w:r>
      <w:r>
        <w:t xml:space="preserve"> to simplify its use, for instance by calling </w:t>
      </w:r>
      <w:r w:rsidRPr="00F50DC8">
        <w:rPr>
          <w:rStyle w:val="CdigoFuenteCarCar"/>
        </w:rPr>
        <w:t>JEPLResultSet</w:t>
      </w:r>
      <w:r>
        <w:rPr>
          <w:rStyle w:val="CdigoFuenteCarCar"/>
        </w:rPr>
        <w:t>.next()</w:t>
      </w:r>
      <w:r>
        <w:t xml:space="preserve"> when the scroll reaches the end the </w:t>
      </w:r>
      <w:r w:rsidRPr="00F50DC8">
        <w:rPr>
          <w:rStyle w:val="CdigoFuenteCarCar"/>
        </w:rPr>
        <w:t>ResultSet</w:t>
      </w:r>
      <w:r>
        <w:t xml:space="preserve"> is automatically closed. Because a </w:t>
      </w:r>
      <w:r w:rsidRPr="00F50DC8">
        <w:rPr>
          <w:rStyle w:val="CdigoFuenteCarCar"/>
        </w:rPr>
        <w:t>java.sql.ResultSet</w:t>
      </w:r>
      <w:r>
        <w:t xml:space="preserve"> is used under the hood, a </w:t>
      </w:r>
      <w:r w:rsidRPr="0039341E">
        <w:rPr>
          <w:rStyle w:val="CdigoFuenteCarCar"/>
        </w:rPr>
        <w:t>Connection</w:t>
      </w:r>
      <w:r>
        <w:t xml:space="preserve"> is being used when iterating the results, this is why this object must </w:t>
      </w:r>
      <w:r w:rsidR="0039341E">
        <w:t xml:space="preserve">be used inside a </w:t>
      </w:r>
      <w:r w:rsidR="0039341E" w:rsidRPr="0039341E">
        <w:rPr>
          <w:rStyle w:val="CdigoFuenteCarCar"/>
        </w:rPr>
        <w:t>JEPLTask</w:t>
      </w:r>
      <w:r w:rsidR="0039341E">
        <w:t>.</w:t>
      </w:r>
      <w:r w:rsidR="00E03622">
        <w:t xml:space="preserve"> </w:t>
      </w:r>
      <w:r w:rsidR="00E03622" w:rsidRPr="005B4421">
        <w:rPr>
          <w:rStyle w:val="CdigoFuenteCarCar"/>
        </w:rPr>
        <w:t>JEPLDAL</w:t>
      </w:r>
      <w:r w:rsidR="00E03622">
        <w:rPr>
          <w:rStyle w:val="CdigoFuenteCarCar"/>
        </w:rPr>
        <w:t>Query</w:t>
      </w:r>
      <w:r w:rsidR="00E03622" w:rsidRPr="005B4421">
        <w:rPr>
          <w:rStyle w:val="CdigoFuenteCarCar"/>
        </w:rPr>
        <w:t>.</w:t>
      </w:r>
      <w:r w:rsidR="00E03622" w:rsidRPr="00190523">
        <w:rPr>
          <w:rStyle w:val="CdigoFuenteCarCar"/>
        </w:rPr>
        <w:t>getJEPLResultSet</w:t>
      </w:r>
      <w:r w:rsidR="00E03622" w:rsidRPr="005B4421">
        <w:rPr>
          <w:rStyle w:val="CdigoFuenteCarCar"/>
        </w:rPr>
        <w:t>(</w:t>
      </w:r>
      <w:r w:rsidR="00E03622">
        <w:rPr>
          <w:rStyle w:val="CdigoFuenteCarCar"/>
        </w:rPr>
        <w:t>)</w:t>
      </w:r>
      <w:r w:rsidR="00E03622">
        <w:t xml:space="preserve"> </w:t>
      </w:r>
      <w:r w:rsidR="00E03622">
        <w:rPr>
          <w:rStyle w:val="CdigoFuenteCarCar"/>
        </w:rPr>
        <w:t xml:space="preserve"> </w:t>
      </w:r>
      <w:r w:rsidR="00E03622">
        <w:t>is a DAL-level method.</w:t>
      </w:r>
    </w:p>
    <w:p w:rsidR="0039341E" w:rsidRDefault="0039341E" w:rsidP="0039341E">
      <w:r>
        <w:t xml:space="preserve">An example (two rows </w:t>
      </w:r>
      <w:r w:rsidR="00E03622">
        <w:t xml:space="preserve">in database </w:t>
      </w:r>
      <w:r>
        <w:t>are supposed)</w:t>
      </w:r>
      <w:r w:rsidR="0004092C">
        <w:t>, only one row with required data is returned</w:t>
      </w:r>
      <w: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JEPLDataSource jds =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JEPLDAL dal = jds.createJEPLDAL();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JEPLResultSet resSet = dal.createJEPLDALQuery(</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CE7B00"/>
          <w:szCs w:val="20"/>
        </w:rPr>
        <w:t>"SELECT COUNT(*) AS CO,AVG(ID) AS AV FROM CONTACT"</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.getJEPLResultSet();</w:t>
      </w:r>
    </w:p>
    <w:p w:rsid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343585" w:rsidRPr="00343585" w:rsidRDefault="00343585" w:rsidP="0034358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343585" w:rsidRPr="00343585" w:rsidRDefault="00343585"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 rs = resSet.getResultSet();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ResultSetMetaData metadata = rs.getMetaData();</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ncols = metadata.getColumnCount();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String[] colNames =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String[ncols];</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for</w:t>
      </w:r>
      <w:r w:rsidRPr="00343585">
        <w:rPr>
          <w:rFonts w:ascii="Courier New" w:hAnsi="Courier New" w:cs="Courier New"/>
          <w:noProof/>
          <w:color w:val="000000"/>
          <w:szCs w:val="20"/>
        </w:rPr>
        <w:t>(</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i = 0; i &lt; ncols; i++)</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r w:rsidRPr="00343585">
        <w:rPr>
          <w:rFonts w:ascii="Courier New" w:hAnsi="Courier New" w:cs="Courier New"/>
          <w:noProof/>
          <w:color w:val="000000"/>
          <w:szCs w:val="20"/>
        </w:rPr>
        <w:t xml:space="preserve">        </w:t>
      </w:r>
      <w:r w:rsidRPr="00E03622">
        <w:rPr>
          <w:rFonts w:ascii="Courier New" w:hAnsi="Courier New" w:cs="Courier New"/>
          <w:noProof/>
          <w:color w:val="000000"/>
          <w:szCs w:val="20"/>
          <w:lang w:val="es-ES"/>
        </w:rPr>
        <w:t xml:space="preserve">colNames[i] = metadata.getColumnLabel(i + 1); </w:t>
      </w:r>
      <w:r w:rsidRPr="00E03622">
        <w:rPr>
          <w:rFonts w:ascii="Courier New" w:hAnsi="Courier New" w:cs="Courier New"/>
          <w:noProof/>
          <w:color w:val="969696"/>
          <w:szCs w:val="20"/>
          <w:lang w:val="es-ES"/>
        </w:rPr>
        <w:t xml:space="preserve">// Empieza en 1        </w:t>
      </w:r>
    </w:p>
    <w:p w:rsidR="00E03622" w:rsidRPr="00E03622"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s-ES"/>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E03622">
        <w:rPr>
          <w:rFonts w:ascii="Courier New" w:hAnsi="Courier New" w:cs="Courier New"/>
          <w:noProof/>
          <w:color w:val="000000"/>
          <w:szCs w:val="20"/>
          <w:lang w:val="es-ES"/>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w:t>
      </w:r>
      <w:r w:rsidRPr="00343585">
        <w:rPr>
          <w:rFonts w:ascii="Courier New" w:hAnsi="Courier New" w:cs="Courier New"/>
          <w:noProof/>
          <w:color w:val="009900"/>
          <w:szCs w:val="20"/>
        </w:rPr>
        <w:t>length</w:t>
      </w:r>
      <w:r w:rsidRPr="00343585">
        <w:rPr>
          <w:rFonts w:ascii="Courier New" w:hAnsi="Courier New" w:cs="Courier New"/>
          <w:noProof/>
          <w:color w:val="000000"/>
          <w:szCs w:val="20"/>
        </w:rPr>
        <w:t xml:space="preserve">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(!colNames[0].equals(</w:t>
      </w:r>
      <w:r w:rsidRPr="00343585">
        <w:rPr>
          <w:rFonts w:ascii="Courier New" w:hAnsi="Courier New" w:cs="Courier New"/>
          <w:noProof/>
          <w:color w:val="CE7B00"/>
          <w:szCs w:val="20"/>
        </w:rPr>
        <w:t>"CO"</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(!colNames[1].equals(</w:t>
      </w:r>
      <w:r w:rsidRPr="00343585">
        <w:rPr>
          <w:rFonts w:ascii="Courier New" w:hAnsi="Courier New" w:cs="Courier New"/>
          <w:noProof/>
          <w:color w:val="CE7B00"/>
          <w:szCs w:val="20"/>
        </w:rPr>
        <w:t>"AV"</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resSet.next();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int</w:t>
      </w:r>
      <w:r w:rsidRPr="00343585">
        <w:rPr>
          <w:rFonts w:ascii="Courier New" w:hAnsi="Courier New" w:cs="Courier New"/>
          <w:noProof/>
          <w:color w:val="000000"/>
          <w:szCs w:val="20"/>
        </w:rPr>
        <w:t xml:space="preserve"> count = rs.getInt(1);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count = rs.getInt(</w:t>
      </w:r>
      <w:r w:rsidRPr="00343585">
        <w:rPr>
          <w:rFonts w:ascii="Courier New" w:hAnsi="Courier New" w:cs="Courier New"/>
          <w:noProof/>
          <w:color w:val="CE7B00"/>
          <w:szCs w:val="20"/>
        </w:rPr>
        <w:t>"CO"</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(count != 2)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float</w:t>
      </w:r>
      <w:r w:rsidRPr="00343585">
        <w:rPr>
          <w:rFonts w:ascii="Courier New" w:hAnsi="Courier New" w:cs="Courier New"/>
          <w:noProof/>
          <w:color w:val="000000"/>
          <w:szCs w:val="20"/>
        </w:rPr>
        <w:t xml:space="preserve"> avg = rs.getFloat(1);</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avg = rs.getFloat(</w:t>
      </w:r>
      <w:r w:rsidRPr="00343585">
        <w:rPr>
          <w:rFonts w:ascii="Courier New" w:hAnsi="Courier New" w:cs="Courier New"/>
          <w:noProof/>
          <w:color w:val="CE7B00"/>
          <w:szCs w:val="20"/>
        </w:rPr>
        <w:t>"AV"</w:t>
      </w:r>
      <w:r w:rsidRPr="00343585">
        <w:rPr>
          <w:rFonts w:ascii="Courier New" w:hAnsi="Courier New" w:cs="Courier New"/>
          <w:noProof/>
          <w:color w:val="000000"/>
          <w:szCs w:val="20"/>
        </w:rPr>
        <w:t>);</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(avg &lt;= 0)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 xml:space="preserve">);                      </w:t>
      </w: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E03622" w:rsidRPr="00343585" w:rsidRDefault="00E03622" w:rsidP="00E0362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if</w:t>
      </w:r>
      <w:r w:rsidRPr="00343585">
        <w:rPr>
          <w:rFonts w:ascii="Courier New" w:hAnsi="Courier New" w:cs="Courier New"/>
          <w:noProof/>
          <w:color w:val="000000"/>
          <w:szCs w:val="20"/>
        </w:rPr>
        <w:t xml:space="preserve"> (!resSet.isClosed()) </w:t>
      </w:r>
      <w:r w:rsidRPr="00343585">
        <w:rPr>
          <w:rFonts w:ascii="Courier New" w:hAnsi="Courier New" w:cs="Courier New"/>
          <w:noProof/>
          <w:color w:val="0000E6"/>
          <w:szCs w:val="20"/>
        </w:rPr>
        <w:t>throw</w:t>
      </w:r>
      <w:r w:rsidRPr="00343585">
        <w:rPr>
          <w:rFonts w:ascii="Courier New" w:hAnsi="Courier New" w:cs="Courier New"/>
          <w:noProof/>
          <w:color w:val="000000"/>
          <w:szCs w:val="20"/>
        </w:rPr>
        <w:t xml:space="preserve"> </w:t>
      </w:r>
      <w:r w:rsidRPr="00343585">
        <w:rPr>
          <w:rFonts w:ascii="Courier New" w:hAnsi="Courier New" w:cs="Courier New"/>
          <w:noProof/>
          <w:color w:val="0000E6"/>
          <w:szCs w:val="20"/>
        </w:rPr>
        <w:t>new</w:t>
      </w:r>
      <w:r w:rsidRPr="00343585">
        <w:rPr>
          <w:rFonts w:ascii="Courier New" w:hAnsi="Courier New" w:cs="Courier New"/>
          <w:noProof/>
          <w:color w:val="000000"/>
          <w:szCs w:val="20"/>
        </w:rPr>
        <w:t xml:space="preserve"> RuntimeException(</w:t>
      </w:r>
      <w:r w:rsidRPr="00343585">
        <w:rPr>
          <w:rFonts w:ascii="Courier New" w:hAnsi="Courier New" w:cs="Courier New"/>
          <w:noProof/>
          <w:color w:val="CE7B00"/>
          <w:szCs w:val="20"/>
        </w:rPr>
        <w:t>"UNEXPECTED"</w:t>
      </w:r>
      <w:r w:rsidRPr="00343585">
        <w:rPr>
          <w:rFonts w:ascii="Courier New" w:hAnsi="Courier New" w:cs="Courier New"/>
          <w:noProof/>
          <w:color w:val="000000"/>
          <w:szCs w:val="20"/>
        </w:rPr>
        <w:t>);</w:t>
      </w:r>
    </w:p>
    <w:p w:rsidR="00E03622" w:rsidRDefault="00E03622" w:rsidP="00E03622">
      <w:pPr>
        <w:pStyle w:val="Ttulo3"/>
      </w:pPr>
      <w:bookmarkStart w:id="50" w:name="_Toc416963921"/>
      <w:r>
        <w:t>Disconnected Result Set</w:t>
      </w:r>
      <w:bookmarkEnd w:id="50"/>
    </w:p>
    <w:p w:rsidR="005B4421" w:rsidRDefault="00E03622" w:rsidP="00A761F0">
      <w:r>
        <w:t>W</w:t>
      </w:r>
      <w:r w:rsidR="005B4421">
        <w:t>e have</w:t>
      </w:r>
      <w:r w:rsidR="00190523">
        <w:t xml:space="preserve"> the</w:t>
      </w:r>
      <w:r w:rsidR="005B4421">
        <w:t xml:space="preserve"> </w:t>
      </w:r>
      <w:r w:rsidR="005B4421" w:rsidRPr="005B4421">
        <w:rPr>
          <w:rStyle w:val="CdigoFuenteCarCar"/>
        </w:rPr>
        <w:t>JEPLDAL</w:t>
      </w:r>
      <w:r w:rsidR="00190523">
        <w:rPr>
          <w:rStyle w:val="CdigoFuenteCarCar"/>
        </w:rPr>
        <w:t>Query</w:t>
      </w:r>
      <w:r w:rsidR="005B4421" w:rsidRPr="005B4421">
        <w:rPr>
          <w:rStyle w:val="CdigoFuenteCarCar"/>
        </w:rPr>
        <w:t>.</w:t>
      </w:r>
      <w:r w:rsidR="00190523" w:rsidRPr="00190523">
        <w:rPr>
          <w:rStyle w:val="CdigoFuenteCarCar"/>
        </w:rPr>
        <w:t>getJEPLCachedResultSet</w:t>
      </w:r>
      <w:r w:rsidR="005B4421" w:rsidRPr="005B4421">
        <w:rPr>
          <w:rStyle w:val="CdigoFuenteCarCar"/>
        </w:rPr>
        <w:t>(</w:t>
      </w:r>
      <w:r w:rsidR="00190523">
        <w:rPr>
          <w:rStyle w:val="CdigoFuenteCarCar"/>
        </w:rPr>
        <w:t>)</w:t>
      </w:r>
      <w:r w:rsidR="005B4421">
        <w:t xml:space="preserve"> method returning </w:t>
      </w:r>
      <w:r w:rsidR="005B4421" w:rsidRPr="005B4421">
        <w:rPr>
          <w:rStyle w:val="CdigoFuenteCarCar"/>
        </w:rPr>
        <w:t>JEPLCachedResultSet</w:t>
      </w:r>
      <w:r w:rsidR="005B4421">
        <w:t xml:space="preserve"> objects; </w:t>
      </w:r>
      <w:r w:rsidR="005B4421" w:rsidRPr="005B4421">
        <w:rPr>
          <w:rStyle w:val="CdigoFuenteCarCar"/>
        </w:rPr>
        <w:t>JEPLCachedResultSet</w:t>
      </w:r>
      <w:r w:rsidR="005B4421">
        <w:t xml:space="preserve"> is similar to </w:t>
      </w:r>
      <w:r w:rsidR="005B4421" w:rsidRPr="005B4421">
        <w:rPr>
          <w:rStyle w:val="CdigoFuenteCarCar"/>
        </w:rPr>
        <w:t>javax.sql.ResultSet</w:t>
      </w:r>
      <w:r w:rsidR="005B4421">
        <w:t xml:space="preserve">, </w:t>
      </w:r>
      <w:r>
        <w:t xml:space="preserve">but is not a wrapper, </w:t>
      </w:r>
      <w:r w:rsidR="005B4421">
        <w:t xml:space="preserve">the main difference is data </w:t>
      </w:r>
      <w:r w:rsidR="00190523">
        <w:t xml:space="preserve">returned by iterating the </w:t>
      </w:r>
      <w:r w:rsidR="00190523" w:rsidRPr="005B4421">
        <w:rPr>
          <w:rStyle w:val="CdigoFuenteCarCar"/>
        </w:rPr>
        <w:t>ResultSet</w:t>
      </w:r>
      <w:r w:rsidR="00190523">
        <w:t xml:space="preserve"> </w:t>
      </w:r>
      <w:r w:rsidR="005B4421">
        <w:t>i</w:t>
      </w:r>
      <w:r w:rsidR="00190523">
        <w:t>s saved into a</w:t>
      </w:r>
      <w:r w:rsidR="005B4421">
        <w:t xml:space="preserve"> </w:t>
      </w:r>
      <w:r w:rsidR="005B4421" w:rsidRPr="005B4421">
        <w:rPr>
          <w:rStyle w:val="CdigoFuenteCarCar"/>
        </w:rPr>
        <w:t>JEPLCachedResultSet</w:t>
      </w:r>
      <w:r w:rsidR="005B4421">
        <w:t xml:space="preserve"> </w:t>
      </w:r>
      <w:r w:rsidR="00190523">
        <w:t>instance and returned</w:t>
      </w:r>
      <w:r w:rsidR="005B4421">
        <w:t>,</w:t>
      </w:r>
      <w:r>
        <w:t xml:space="preserve"> the original </w:t>
      </w:r>
      <w:r w:rsidRPr="005B4421">
        <w:rPr>
          <w:rStyle w:val="CdigoFuenteCarCar"/>
        </w:rPr>
        <w:t>ResultSet</w:t>
      </w:r>
      <w:r>
        <w:t xml:space="preserve"> is</w:t>
      </w:r>
      <w:r w:rsidR="005B4421">
        <w:t xml:space="preserve"> </w:t>
      </w:r>
      <w:r>
        <w:t xml:space="preserve">closed and disposed before returning the method, </w:t>
      </w:r>
      <w:r w:rsidR="005B4421">
        <w:t>hence you don’t need a database connection open to make use of this object</w:t>
      </w:r>
      <w:r>
        <w:t xml:space="preserve"> later and there is no need of a </w:t>
      </w:r>
      <w:r w:rsidRPr="00E03622">
        <w:rPr>
          <w:rStyle w:val="CdigoFuenteCarCar"/>
        </w:rPr>
        <w:t>JEPLTask</w:t>
      </w:r>
      <w:r w:rsidR="005B4421">
        <w:t xml:space="preserve">. </w:t>
      </w:r>
      <w:r w:rsidR="005B4421" w:rsidRPr="005B4421">
        <w:rPr>
          <w:rStyle w:val="CdigoFuenteCarCar"/>
        </w:rPr>
        <w:t>JEPLCachedResultSet</w:t>
      </w:r>
      <w:r w:rsidR="005B4421">
        <w:t xml:space="preserve"> is similar to </w:t>
      </w:r>
      <w:r w:rsidR="00861972" w:rsidRPr="00861972">
        <w:rPr>
          <w:rStyle w:val="CdigoFuenteCarCar"/>
        </w:rPr>
        <w:t>javax.sql.rowset.CachedRowSet</w:t>
      </w:r>
      <w:r w:rsidR="00861972">
        <w:t xml:space="preserve"> but a lot of simpler. </w:t>
      </w:r>
      <w:r w:rsidR="005243E0" w:rsidRPr="005B4421">
        <w:rPr>
          <w:rStyle w:val="CdigoFuenteCarCar"/>
        </w:rPr>
        <w:t>JEPLDAL</w:t>
      </w:r>
      <w:r w:rsidR="005243E0">
        <w:rPr>
          <w:rStyle w:val="CdigoFuenteCarCar"/>
        </w:rPr>
        <w:t>Query</w:t>
      </w:r>
      <w:r w:rsidR="005243E0" w:rsidRPr="005B4421">
        <w:rPr>
          <w:rStyle w:val="CdigoFuenteCarCar"/>
        </w:rPr>
        <w:t>.</w:t>
      </w:r>
      <w:r w:rsidR="005243E0" w:rsidRPr="00190523">
        <w:rPr>
          <w:rStyle w:val="CdigoFuenteCarCar"/>
        </w:rPr>
        <w:t>getJEPLCachedResultSet</w:t>
      </w:r>
      <w:r w:rsidR="005243E0" w:rsidRPr="005B4421">
        <w:rPr>
          <w:rStyle w:val="CdigoFuenteCarCar"/>
        </w:rPr>
        <w:t>(</w:t>
      </w:r>
      <w:r w:rsidR="005243E0">
        <w:rPr>
          <w:rStyle w:val="CdigoFuenteCarCar"/>
        </w:rPr>
        <w:t>)</w:t>
      </w:r>
      <w:r w:rsidR="005243E0">
        <w:t xml:space="preserve"> </w:t>
      </w:r>
      <w:r w:rsidR="00861972">
        <w:rPr>
          <w:rStyle w:val="CdigoFuenteCarCar"/>
        </w:rPr>
        <w:t xml:space="preserve"> </w:t>
      </w:r>
      <w:r w:rsidR="005243E0">
        <w:t>is a</w:t>
      </w:r>
      <w:r w:rsidR="00861972">
        <w:t xml:space="preserve"> DAL-level method.</w:t>
      </w:r>
    </w:p>
    <w:p w:rsidR="005B4421" w:rsidRDefault="00861972" w:rsidP="00A761F0">
      <w:r>
        <w:t xml:space="preserve">An example (two rows </w:t>
      </w:r>
      <w:r w:rsidR="00E03622">
        <w:t xml:space="preserve">in database </w:t>
      </w:r>
      <w:r>
        <w:t>are supposed):</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JEPLDataSource jds = </w:t>
      </w:r>
      <w:r>
        <w:rPr>
          <w:rFonts w:ascii="Courier New" w:hAnsi="Courier New" w:cs="Courier New"/>
          <w:noProof/>
          <w:color w:val="0000E6"/>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JEPLDAL dal = jds.createJEPLDAL();</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JEPLCachedResultSet resSet = dal.createJEPLDALQuery(</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w:t>
      </w:r>
      <w:r w:rsidRPr="00190523">
        <w:rPr>
          <w:rFonts w:ascii="Courier New" w:hAnsi="Courier New" w:cs="Courier New"/>
          <w:noProof/>
          <w:color w:val="CE7B00"/>
          <w:szCs w:val="20"/>
          <w:lang w:val="en-US"/>
        </w:rPr>
        <w:t>"SELECT COUNT(*) AS CO,AVG(ID) AS AV FROM CONTACT"</w:t>
      </w:r>
      <w:r w:rsidRPr="00190523">
        <w:rPr>
          <w:rFonts w:ascii="Courier New" w:hAnsi="Courier New" w:cs="Courier New"/>
          <w:noProof/>
          <w:color w:val="000000"/>
          <w:szCs w:val="20"/>
          <w:lang w:val="en-US"/>
        </w:rPr>
        <w:t>)</w:t>
      </w:r>
    </w:p>
    <w:p w:rsidR="00190523" w:rsidRPr="00190523" w:rsidRDefault="00190523" w:rsidP="0019052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90523">
        <w:rPr>
          <w:rFonts w:ascii="Courier New" w:hAnsi="Courier New" w:cs="Courier New"/>
          <w:noProof/>
          <w:color w:val="000000"/>
          <w:szCs w:val="20"/>
          <w:lang w:val="en-US"/>
        </w:rPr>
        <w:t xml:space="preserve">                .getJEPLCachedResultSet();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String[] colNames = resSet.getColumnLabels();</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(colNames.length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(!colNames[0].equals(</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(!colNames[1].equals(</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(resSet.size() != </w:t>
      </w:r>
      <w:r w:rsidR="007B4046">
        <w:rPr>
          <w:rFonts w:ascii="Courier New" w:hAnsi="Courier New" w:cs="Courier New"/>
          <w:noProof/>
          <w:color w:val="000000"/>
          <w:szCs w:val="20"/>
        </w:rPr>
        <w:t>2</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 xml:space="preserve"> count = resSet.getValue(1, 1,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1</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count = resSet.getValue(1, </w:t>
      </w:r>
      <w:r w:rsidRPr="00A1447B">
        <w:rPr>
          <w:rFonts w:ascii="Courier New" w:hAnsi="Courier New" w:cs="Courier New"/>
          <w:noProof/>
          <w:color w:val="CE7B00"/>
          <w:szCs w:val="20"/>
        </w:rPr>
        <w:t>"CO"</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int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(count != 2)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 xml:space="preserve"> avg = resSet.getValue(1, 2,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 xml:space="preserve">); </w:t>
      </w:r>
      <w:r w:rsidRPr="00A1447B">
        <w:rPr>
          <w:rFonts w:ascii="Courier New" w:hAnsi="Courier New" w:cs="Courier New"/>
          <w:noProof/>
          <w:color w:val="969696"/>
          <w:szCs w:val="20"/>
        </w:rPr>
        <w:t>// Row 1, column 2</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t xml:space="preserve">    avg = resSet.getValue(1, </w:t>
      </w:r>
      <w:r w:rsidRPr="00A1447B">
        <w:rPr>
          <w:rFonts w:ascii="Courier New" w:hAnsi="Courier New" w:cs="Courier New"/>
          <w:noProof/>
          <w:color w:val="CE7B00"/>
          <w:szCs w:val="20"/>
        </w:rPr>
        <w:t>"AV"</w:t>
      </w:r>
      <w:r w:rsidRPr="00A1447B">
        <w:rPr>
          <w:rFonts w:ascii="Courier New" w:hAnsi="Courier New" w:cs="Courier New"/>
          <w:noProof/>
          <w:color w:val="000000"/>
          <w:szCs w:val="20"/>
        </w:rPr>
        <w:t xml:space="preserve">, </w:t>
      </w:r>
      <w:r w:rsidR="00CC429F">
        <w:rPr>
          <w:rFonts w:ascii="Courier New" w:hAnsi="Courier New" w:cs="Courier New"/>
          <w:noProof/>
          <w:color w:val="0000E6"/>
          <w:szCs w:val="20"/>
        </w:rPr>
        <w:t>float</w:t>
      </w:r>
      <w:r w:rsidRPr="00A1447B">
        <w:rPr>
          <w:rFonts w:ascii="Courier New" w:hAnsi="Courier New" w:cs="Courier New"/>
          <w:noProof/>
          <w:color w:val="000000"/>
          <w:szCs w:val="20"/>
        </w:rPr>
        <w:t>.</w:t>
      </w:r>
      <w:r w:rsidRPr="00A1447B">
        <w:rPr>
          <w:rFonts w:ascii="Courier New" w:hAnsi="Courier New" w:cs="Courier New"/>
          <w:noProof/>
          <w:color w:val="0000E6"/>
          <w:szCs w:val="20"/>
        </w:rPr>
        <w:t>class</w:t>
      </w:r>
      <w:r w:rsidRPr="00A1447B">
        <w:rPr>
          <w:rFonts w:ascii="Courier New" w:hAnsi="Courier New" w:cs="Courier New"/>
          <w:noProof/>
          <w:color w:val="000000"/>
          <w:szCs w:val="20"/>
        </w:rPr>
        <w:t>);</w:t>
      </w:r>
    </w:p>
    <w:p w:rsidR="00A1447B" w:rsidRPr="00A1447B" w:rsidRDefault="00A1447B" w:rsidP="00A1447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rPr>
      </w:pPr>
      <w:r w:rsidRPr="00A1447B">
        <w:rPr>
          <w:rFonts w:ascii="Courier New" w:hAnsi="Courier New" w:cs="Courier New"/>
          <w:noProof/>
          <w:color w:val="000000"/>
          <w:szCs w:val="20"/>
        </w:rPr>
        <w:lastRenderedPageBreak/>
        <w:t xml:space="preserve">    </w:t>
      </w:r>
      <w:r w:rsidRPr="00A1447B">
        <w:rPr>
          <w:rFonts w:ascii="Courier New" w:hAnsi="Courier New" w:cs="Courier New"/>
          <w:noProof/>
          <w:color w:val="0000E6"/>
          <w:szCs w:val="20"/>
        </w:rPr>
        <w:t>if</w:t>
      </w:r>
      <w:r w:rsidRPr="00A1447B">
        <w:rPr>
          <w:rFonts w:ascii="Courier New" w:hAnsi="Courier New" w:cs="Courier New"/>
          <w:noProof/>
          <w:color w:val="000000"/>
          <w:szCs w:val="20"/>
        </w:rPr>
        <w:t xml:space="preserve"> (avg &lt;= 0) </w:t>
      </w:r>
      <w:r w:rsidRPr="00A1447B">
        <w:rPr>
          <w:rFonts w:ascii="Courier New" w:hAnsi="Courier New" w:cs="Courier New"/>
          <w:noProof/>
          <w:color w:val="0000E6"/>
          <w:szCs w:val="20"/>
        </w:rPr>
        <w:t>throw</w:t>
      </w:r>
      <w:r w:rsidRPr="00A1447B">
        <w:rPr>
          <w:rFonts w:ascii="Courier New" w:hAnsi="Courier New" w:cs="Courier New"/>
          <w:noProof/>
          <w:color w:val="000000"/>
          <w:szCs w:val="20"/>
        </w:rPr>
        <w:t xml:space="preserve"> </w:t>
      </w:r>
      <w:r w:rsidRPr="00A1447B">
        <w:rPr>
          <w:rFonts w:ascii="Courier New" w:hAnsi="Courier New" w:cs="Courier New"/>
          <w:noProof/>
          <w:color w:val="0000E6"/>
          <w:szCs w:val="20"/>
        </w:rPr>
        <w:t>new</w:t>
      </w:r>
      <w:r w:rsidRPr="00A1447B">
        <w:rPr>
          <w:rFonts w:ascii="Courier New" w:hAnsi="Courier New" w:cs="Courier New"/>
          <w:noProof/>
          <w:color w:val="000000"/>
          <w:szCs w:val="20"/>
        </w:rPr>
        <w:t xml:space="preserve"> </w:t>
      </w:r>
      <w:r w:rsidR="00C624BF">
        <w:rPr>
          <w:rFonts w:ascii="Courier New" w:hAnsi="Courier New" w:cs="Courier New"/>
          <w:noProof/>
          <w:color w:val="000000"/>
          <w:szCs w:val="20"/>
        </w:rPr>
        <w:t>Runtime</w:t>
      </w:r>
      <w:r w:rsidRPr="00A1447B">
        <w:rPr>
          <w:rFonts w:ascii="Courier New" w:hAnsi="Courier New" w:cs="Courier New"/>
          <w:noProof/>
          <w:color w:val="000000"/>
          <w:szCs w:val="20"/>
        </w:rPr>
        <w:t>Exception(</w:t>
      </w:r>
      <w:r w:rsidRPr="00A1447B">
        <w:rPr>
          <w:rFonts w:ascii="Courier New" w:hAnsi="Courier New" w:cs="Courier New"/>
          <w:noProof/>
          <w:color w:val="CE7B00"/>
          <w:szCs w:val="20"/>
        </w:rPr>
        <w:t>"</w:t>
      </w:r>
      <w:r w:rsidR="00C624BF">
        <w:rPr>
          <w:rFonts w:ascii="Courier New" w:hAnsi="Courier New" w:cs="Courier New"/>
          <w:noProof/>
          <w:color w:val="CE7B00"/>
          <w:szCs w:val="20"/>
        </w:rPr>
        <w:t>UNEXPECTED</w:t>
      </w:r>
      <w:r w:rsidRPr="00A1447B">
        <w:rPr>
          <w:rFonts w:ascii="Courier New" w:hAnsi="Courier New" w:cs="Courier New"/>
          <w:noProof/>
          <w:color w:val="CE7B00"/>
          <w:szCs w:val="20"/>
        </w:rPr>
        <w:t>"</w:t>
      </w:r>
      <w:r w:rsidRPr="00A1447B">
        <w:rPr>
          <w:rFonts w:ascii="Courier New" w:hAnsi="Courier New" w:cs="Courier New"/>
          <w:noProof/>
          <w:color w:val="000000"/>
          <w:szCs w:val="20"/>
        </w:rPr>
        <w:t>);</w:t>
      </w:r>
    </w:p>
    <w:p w:rsidR="00A1447B" w:rsidRPr="00AF4551" w:rsidRDefault="00782F87" w:rsidP="00A1447B">
      <w:pPr>
        <w:pStyle w:val="Ttulo2"/>
      </w:pPr>
      <w:bookmarkStart w:id="51" w:name="_Toc416963922"/>
      <w:r w:rsidRPr="00782F87">
        <w:t>GROUPING PERSISTENT ACTIONS: JEPLTASKS</w:t>
      </w:r>
      <w:bookmarkEnd w:id="51"/>
    </w:p>
    <w:p w:rsidR="00861972" w:rsidRDefault="009D5F1C" w:rsidP="00A761F0">
      <w:r>
        <w:t xml:space="preserve">So far every SQL sentence completes a persistent JDBC lifecycle getting a </w:t>
      </w:r>
      <w:r w:rsidRPr="009D5F1C">
        <w:rPr>
          <w:rStyle w:val="CdigoFuenteCarCar"/>
        </w:rPr>
        <w:t>Connection</w:t>
      </w:r>
      <w:r>
        <w:t xml:space="preserve"> from the pool and releasing it before the method call ends.</w:t>
      </w:r>
    </w:p>
    <w:p w:rsidR="00861972" w:rsidRDefault="009D5F1C" w:rsidP="00A761F0">
      <w:r>
        <w:t xml:space="preserve">To reuse the same </w:t>
      </w:r>
      <w:r w:rsidRPr="009D5F1C">
        <w:rPr>
          <w:rStyle w:val="CdigoFuenteCarCar"/>
        </w:rPr>
        <w:t>Connection</w:t>
      </w:r>
      <w:r>
        <w:t xml:space="preserve"> we can automatically group several calls executing them into a </w:t>
      </w:r>
      <w:r w:rsidRPr="009D5F1C">
        <w:rPr>
          <w:rStyle w:val="CdigoFuenteCarCar"/>
        </w:rPr>
        <w:t>JEPLTask</w:t>
      </w:r>
      <w:r>
        <w:t>:</w:t>
      </w:r>
    </w:p>
    <w:p w:rsid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JEPLDataSource jds = ...;</w:t>
      </w:r>
    </w:p>
    <w:p w:rsidR="00705AC9" w:rsidRPr="009D5F1C" w:rsidRDefault="00705AC9" w:rsidP="00705AC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final</w:t>
      </w:r>
      <w:r w:rsidRPr="009D5F1C">
        <w:rPr>
          <w:rFonts w:ascii="Courier New" w:hAnsi="Courier New" w:cs="Courier New"/>
          <w:noProof/>
          <w:color w:val="000000"/>
          <w:szCs w:val="20"/>
          <w:lang w:val="en-US"/>
        </w:rPr>
        <w:t xml:space="preserve"> ContactDAO dao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ContactDAO(jds);</w:t>
      </w:r>
    </w:p>
    <w:p w:rsidR="00705AC9" w:rsidRPr="009D5F1C" w:rsidRDefault="00705AC9"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JEPLTask&lt;Contact&gt; task = </w:t>
      </w:r>
      <w:r w:rsidRPr="009D5F1C">
        <w:rPr>
          <w:rFonts w:ascii="Courier New" w:hAnsi="Courier New" w:cs="Courier New"/>
          <w:b/>
          <w:noProof/>
          <w:color w:val="0000E6"/>
          <w:szCs w:val="20"/>
          <w:lang w:val="en-US"/>
        </w:rPr>
        <w:t>new</w:t>
      </w:r>
      <w:r w:rsidRPr="009D5F1C">
        <w:rPr>
          <w:rFonts w:ascii="Courier New" w:hAnsi="Courier New" w:cs="Courier New"/>
          <w:b/>
          <w:noProof/>
          <w:color w:val="000000"/>
          <w:szCs w:val="20"/>
          <w:lang w:val="en-US"/>
        </w:rPr>
        <w:t xml:space="preserve"> JEPLTask&lt;Contact&gt;()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@Override</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r w:rsidRPr="009D5F1C">
        <w:rPr>
          <w:rFonts w:ascii="Courier New" w:hAnsi="Courier New" w:cs="Courier New"/>
          <w:b/>
          <w:noProof/>
          <w:color w:val="0000E6"/>
          <w:szCs w:val="20"/>
          <w:lang w:val="en-US"/>
        </w:rPr>
        <w:t>public</w:t>
      </w:r>
      <w:r w:rsidRPr="009D5F1C">
        <w:rPr>
          <w:rFonts w:ascii="Courier New" w:hAnsi="Courier New" w:cs="Courier New"/>
          <w:b/>
          <w:noProof/>
          <w:color w:val="000000"/>
          <w:szCs w:val="20"/>
          <w:lang w:val="en-US"/>
        </w:rPr>
        <w:t xml:space="preserve"> Contact exec() </w:t>
      </w:r>
      <w:r w:rsidRPr="009D5F1C">
        <w:rPr>
          <w:rFonts w:ascii="Courier New" w:hAnsi="Courier New" w:cs="Courier New"/>
          <w:b/>
          <w:noProof/>
          <w:color w:val="0000E6"/>
          <w:szCs w:val="20"/>
          <w:lang w:val="en-US"/>
        </w:rPr>
        <w:t>throws</w:t>
      </w:r>
      <w:r w:rsidRPr="009D5F1C">
        <w:rPr>
          <w:rFonts w:ascii="Courier New" w:hAnsi="Courier New" w:cs="Courier New"/>
          <w:b/>
          <w:noProof/>
          <w:color w:val="000000"/>
          <w:szCs w:val="20"/>
          <w:lang w:val="en-US"/>
        </w:rPr>
        <w:t xml:space="preserve"> Exception</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noProof/>
          <w:color w:val="0000E6"/>
          <w:szCs w:val="20"/>
          <w:lang w:val="en-US"/>
        </w:rPr>
        <w:t>new</w:t>
      </w:r>
      <w:r w:rsidRPr="009D5F1C">
        <w:rPr>
          <w:rFonts w:ascii="Courier New" w:hAnsi="Courier New" w:cs="Courier New"/>
          <w:noProof/>
          <w:color w:val="000000"/>
          <w:szCs w:val="20"/>
          <w:lang w:val="en-US"/>
        </w:rPr>
        <w:t xml:space="preserve"> 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contact.setName(</w:t>
      </w:r>
      <w:r w:rsidRPr="009D5F1C">
        <w:rPr>
          <w:rFonts w:ascii="Courier New" w:hAnsi="Courier New" w:cs="Courier New"/>
          <w:noProof/>
          <w:color w:val="CE7B00"/>
          <w:szCs w:val="20"/>
          <w:lang w:val="en-US"/>
        </w:rPr>
        <w:t>"A Contact object"</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contact.setPhone(</w:t>
      </w:r>
      <w:r w:rsidRPr="009D5F1C">
        <w:rPr>
          <w:rFonts w:ascii="Courier New" w:hAnsi="Courier New" w:cs="Courier New"/>
          <w:noProof/>
          <w:color w:val="CE7B00"/>
          <w:szCs w:val="20"/>
          <w:lang w:val="en-US"/>
        </w:rPr>
        <w:t>"9999999"</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contact.setEmail(</w:t>
      </w:r>
      <w:r w:rsidRPr="009D5F1C">
        <w:rPr>
          <w:rFonts w:ascii="Courier New" w:hAnsi="Courier New" w:cs="Courier New"/>
          <w:noProof/>
          <w:color w:val="CE7B00"/>
          <w:szCs w:val="20"/>
          <w:lang w:val="en-US"/>
        </w:rPr>
        <w:t>"contact@world.com"</w:t>
      </w:r>
      <w:r w:rsidRPr="009D5F1C">
        <w:rPr>
          <w:rFonts w:ascii="Courier New" w:hAnsi="Courier New" w:cs="Courier New"/>
          <w:noProof/>
          <w:color w:val="000000"/>
          <w:szCs w:val="20"/>
          <w:lang w:val="en-US"/>
        </w:rPr>
        <w: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dao.insert(contact);</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contact2 = dao.selectById(contact.getId());</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r w:rsidRPr="009D5F1C">
        <w:rPr>
          <w:rFonts w:ascii="Courier New" w:hAnsi="Courier New" w:cs="Courier New"/>
          <w:noProof/>
          <w:color w:val="0000E6"/>
          <w:szCs w:val="20"/>
          <w:lang w:val="en-US"/>
        </w:rPr>
        <w:t>return</w:t>
      </w:r>
      <w:r w:rsidRPr="009D5F1C">
        <w:rPr>
          <w:rFonts w:ascii="Courier New" w:hAnsi="Courier New" w:cs="Courier New"/>
          <w:noProof/>
          <w:color w:val="000000"/>
          <w:szCs w:val="20"/>
          <w:lang w:val="en-US"/>
        </w:rPr>
        <w:t xml:space="preserve"> contact2;</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D5F1C">
        <w:rPr>
          <w:rFonts w:ascii="Courier New" w:hAnsi="Courier New" w:cs="Courier New"/>
          <w:b/>
          <w:noProof/>
          <w:color w:val="000000"/>
          <w:szCs w:val="20"/>
          <w:lang w:val="en-US"/>
        </w:rPr>
        <w:t xml:space="preserve">    };</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Contact contact = </w:t>
      </w:r>
      <w:r w:rsidRPr="009D5F1C">
        <w:rPr>
          <w:rFonts w:ascii="Courier New" w:hAnsi="Courier New" w:cs="Courier New"/>
          <w:b/>
          <w:noProof/>
          <w:color w:val="000000"/>
          <w:szCs w:val="20"/>
          <w:lang w:val="en-US"/>
        </w:rPr>
        <w:t>jds.exec(task);</w:t>
      </w:r>
    </w:p>
    <w:p w:rsidR="009D5F1C" w:rsidRPr="009D5F1C" w:rsidRDefault="009D5F1C" w:rsidP="009D5F1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D5F1C">
        <w:rPr>
          <w:rFonts w:ascii="Courier New" w:hAnsi="Courier New" w:cs="Courier New"/>
          <w:noProof/>
          <w:color w:val="000000"/>
          <w:szCs w:val="20"/>
          <w:lang w:val="en-US"/>
        </w:rPr>
        <w:t xml:space="preserve">    ...</w:t>
      </w:r>
    </w:p>
    <w:p w:rsidR="00F82B34" w:rsidRDefault="00F82B34" w:rsidP="00A761F0">
      <w:r>
        <w:t xml:space="preserve">Before executing the </w:t>
      </w:r>
      <w:r w:rsidRPr="00F82B34">
        <w:rPr>
          <w:rStyle w:val="CdigoFuenteCarCar"/>
        </w:rPr>
        <w:t>exec()</w:t>
      </w:r>
      <w:r>
        <w:t xml:space="preserve"> method a </w:t>
      </w:r>
      <w:r w:rsidRPr="00F82B34">
        <w:rPr>
          <w:rStyle w:val="CdigoFuenteCarCar"/>
        </w:rPr>
        <w:t>Connection</w:t>
      </w:r>
      <w:r>
        <w:t xml:space="preserve"> is got from the </w:t>
      </w:r>
      <w:r w:rsidRPr="00F82B34">
        <w:rPr>
          <w:rStyle w:val="CdigoFuenteCarCar"/>
        </w:rPr>
        <w:t>DataSource</w:t>
      </w:r>
      <w:r>
        <w:t xml:space="preserve"> and in the end the </w:t>
      </w:r>
      <w:r w:rsidRPr="00F82B34">
        <w:rPr>
          <w:rStyle w:val="CdigoFuenteCarCar"/>
        </w:rPr>
        <w:t>Connection</w:t>
      </w:r>
      <w:r>
        <w:t xml:space="preserve"> is released returning to the pool.</w:t>
      </w:r>
      <w:r w:rsidR="008711F7">
        <w:t xml:space="preserve"> Because the </w:t>
      </w:r>
      <w:r w:rsidR="008711F7" w:rsidRPr="00532B29">
        <w:rPr>
          <w:rStyle w:val="CdigoFuenteCarCar"/>
        </w:rPr>
        <w:t>Connection</w:t>
      </w:r>
      <w:r w:rsidR="008711F7">
        <w:t xml:space="preserve"> object is now shared by several SQL statements, </w:t>
      </w:r>
      <w:r w:rsidR="008711F7" w:rsidRPr="008711F7">
        <w:rPr>
          <w:rStyle w:val="CdigoFuenteCarCar"/>
        </w:rPr>
        <w:t>PreparedStatement</w:t>
      </w:r>
      <w:r w:rsidR="008711F7">
        <w:t xml:space="preserve"> objects are cached and reused when the SQL string is the same, this usually happens when the same persistence method is called several times inside the </w:t>
      </w:r>
      <w:r w:rsidR="00840BAF">
        <w:t xml:space="preserve">same </w:t>
      </w:r>
      <w:r w:rsidR="008711F7">
        <w:t xml:space="preserve">task execution. </w:t>
      </w:r>
    </w:p>
    <w:p w:rsidR="00861972" w:rsidRPr="00F82B34" w:rsidRDefault="009D5F1C" w:rsidP="00A761F0">
      <w:r>
        <w:t xml:space="preserve">JEPLayer automatically detects whether a </w:t>
      </w:r>
      <w:r w:rsidRPr="00F82B34">
        <w:rPr>
          <w:rStyle w:val="CdigoFuenteCarCar"/>
        </w:rPr>
        <w:t>JEPLDAL</w:t>
      </w:r>
      <w:r>
        <w:t xml:space="preserve"> or </w:t>
      </w:r>
      <w:r w:rsidRPr="00F82B34">
        <w:rPr>
          <w:rStyle w:val="CdigoFuenteCarCar"/>
        </w:rPr>
        <w:t>JEPLDAO</w:t>
      </w:r>
      <w:r>
        <w:t xml:space="preserve"> object is being </w:t>
      </w:r>
      <w:r w:rsidR="00F82B34">
        <w:t>used into a</w:t>
      </w:r>
      <w:r>
        <w:t xml:space="preserve"> </w:t>
      </w:r>
      <w:r w:rsidR="00F82B34" w:rsidRPr="00F82B34">
        <w:rPr>
          <w:rStyle w:val="CdigoFuenteCarCar"/>
        </w:rPr>
        <w:t>JEPLTask</w:t>
      </w:r>
      <w:r w:rsidR="00F82B34">
        <w:t xml:space="preserve"> executed by </w:t>
      </w:r>
      <w:r w:rsidR="00840BAF">
        <w:t xml:space="preserve">using </w:t>
      </w:r>
      <w:r w:rsidR="00F82B34">
        <w:t>the</w:t>
      </w:r>
      <w:r w:rsidR="00840BAF">
        <w:t xml:space="preserve"> same</w:t>
      </w:r>
      <w:r w:rsidR="00F82B34">
        <w:t xml:space="preserve"> </w:t>
      </w:r>
      <w:r w:rsidR="00F82B34" w:rsidRPr="00F82B34">
        <w:rPr>
          <w:rStyle w:val="CdigoFuenteCarCar"/>
        </w:rPr>
        <w:t>JEPLDataSource</w:t>
      </w:r>
      <w:r w:rsidR="00F82B34">
        <w:t xml:space="preserve"> (the </w:t>
      </w:r>
      <w:r w:rsidR="00F82B34" w:rsidRPr="00F82B34">
        <w:rPr>
          <w:rStyle w:val="CdigoFuenteCarCar"/>
        </w:rPr>
        <w:t>JEPLDataSource</w:t>
      </w:r>
      <w:r w:rsidR="00F82B34">
        <w:t xml:space="preserve"> object must be the same as the object used to create </w:t>
      </w:r>
      <w:r w:rsidR="00F82B34" w:rsidRPr="00F82B34">
        <w:rPr>
          <w:rStyle w:val="CdigoFuenteCarCar"/>
        </w:rPr>
        <w:t>JEPLDAL</w:t>
      </w:r>
      <w:r w:rsidR="00F82B34">
        <w:t xml:space="preserve"> or </w:t>
      </w:r>
      <w:r w:rsidR="00F82B34" w:rsidRPr="00F82B34">
        <w:rPr>
          <w:rStyle w:val="CdigoFuenteCarCar"/>
        </w:rPr>
        <w:t>JEPLDAO</w:t>
      </w:r>
      <w:r w:rsidR="00F82B34">
        <w:rPr>
          <w:rStyle w:val="CdigoFuenteCarCar"/>
        </w:rPr>
        <w:t xml:space="preserve"> </w:t>
      </w:r>
      <w:r w:rsidR="00F82B34" w:rsidRPr="00F82B34">
        <w:t>objects)</w:t>
      </w:r>
      <w:r w:rsidR="00840BAF">
        <w:t xml:space="preserve"> so the same </w:t>
      </w:r>
      <w:r w:rsidR="00840BAF" w:rsidRPr="00840BAF">
        <w:rPr>
          <w:rStyle w:val="CdigoFuenteCarCar"/>
        </w:rPr>
        <w:t>Connection</w:t>
      </w:r>
      <w:r w:rsidR="00840BAF">
        <w:t xml:space="preserve"> object is ever user</w:t>
      </w:r>
      <w:r w:rsidR="00F82B34">
        <w:t>.</w:t>
      </w:r>
    </w:p>
    <w:p w:rsidR="00861972" w:rsidRDefault="00F82B34" w:rsidP="00A761F0">
      <w:r>
        <w:t xml:space="preserve">A </w:t>
      </w:r>
      <w:r w:rsidRPr="00F82B34">
        <w:rPr>
          <w:rStyle w:val="CdigoFuenteCarCar"/>
        </w:rPr>
        <w:t>JEPLTask</w:t>
      </w:r>
      <w:r>
        <w:rPr>
          <w:rStyle w:val="CdigoFuenteCarCar"/>
        </w:rPr>
        <w:t xml:space="preserve"> </w:t>
      </w:r>
      <w:r w:rsidRPr="00F82B34">
        <w:t>can return any object or none (null).</w:t>
      </w:r>
    </w:p>
    <w:p w:rsidR="00DC6ABC" w:rsidRDefault="00DC6ABC" w:rsidP="00A761F0">
      <w:r>
        <w:t xml:space="preserve">We can provide a listener </w:t>
      </w:r>
      <w:r w:rsidRPr="00DC6ABC">
        <w:rPr>
          <w:rStyle w:val="CdigoFuenteCarCar"/>
        </w:rPr>
        <w:t>JEPLListener</w:t>
      </w:r>
      <w:r>
        <w:t xml:space="preserve"> </w:t>
      </w:r>
      <w:r w:rsidR="00D02DA9">
        <w:t>calling</w:t>
      </w:r>
      <w:r>
        <w:t xml:space="preserve"> the </w:t>
      </w:r>
      <w:r w:rsidRPr="00D02DA9">
        <w:rPr>
          <w:rStyle w:val="CdigoFuenteCarCar"/>
        </w:rPr>
        <w:t>exec</w:t>
      </w:r>
      <w:r>
        <w:t xml:space="preserve"> method </w:t>
      </w:r>
      <w:r w:rsidR="00961820">
        <w:t xml:space="preserve">of </w:t>
      </w:r>
      <w:r w:rsidR="00961820" w:rsidRPr="00F82B34">
        <w:rPr>
          <w:rStyle w:val="CdigoFuenteCarCar"/>
        </w:rPr>
        <w:t>JEPLDataSource</w:t>
      </w:r>
      <w:r w:rsidR="00961820">
        <w:t xml:space="preserve"> </w:t>
      </w:r>
      <w:r>
        <w:t>with this signature:</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lang w:val="en-US"/>
        </w:rPr>
      </w:pP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&lt;T&gt; T exec(JEPLTask&lt;T&gt; task,JEPLListener listener);</w:t>
      </w:r>
    </w:p>
    <w:p w:rsidR="00DC6ABC" w:rsidRDefault="00DC6ABC" w:rsidP="00A761F0">
      <w:r>
        <w:t xml:space="preserve">This listener takes precedence </w:t>
      </w:r>
      <w:r w:rsidR="00961820">
        <w:t>of</w:t>
      </w:r>
      <w:r>
        <w:t xml:space="preserve"> any other </w:t>
      </w:r>
      <w:r w:rsidR="00961820">
        <w:t>level</w:t>
      </w:r>
      <w:r>
        <w:t xml:space="preserve"> of listener registration</w:t>
      </w:r>
      <w:r w:rsidR="00961820">
        <w:t xml:space="preserve"> (unless two or more </w:t>
      </w:r>
      <w:r w:rsidR="00961820" w:rsidRPr="00F82B34">
        <w:rPr>
          <w:rStyle w:val="CdigoFuenteCarCar"/>
        </w:rPr>
        <w:t>JEPLTask</w:t>
      </w:r>
      <w:r w:rsidR="00961820">
        <w:t xml:space="preserve"> are nested)</w:t>
      </w:r>
      <w:r>
        <w:t>.</w:t>
      </w:r>
    </w:p>
    <w:p w:rsidR="00F82B34" w:rsidRPr="00AF4551" w:rsidRDefault="00CB0E45" w:rsidP="00F82B34">
      <w:pPr>
        <w:pStyle w:val="Ttulo2"/>
      </w:pPr>
      <w:bookmarkStart w:id="52" w:name="_Toc416963923"/>
      <w:r>
        <w:t xml:space="preserve">NON-JTA </w:t>
      </w:r>
      <w:r w:rsidR="00F82B34">
        <w:t>TRANSACTIONS</w:t>
      </w:r>
      <w:bookmarkEnd w:id="52"/>
    </w:p>
    <w:p w:rsidR="00CB0E45" w:rsidRDefault="00CB0E45" w:rsidP="00A761F0">
      <w:r>
        <w:t>A non-JTA transaction is a transaction only based on JDBC, that is auto-commit mode set to false, with no other artefact like those defined in Java Transaction A</w:t>
      </w:r>
      <w:r w:rsidR="006A280A">
        <w:t>PI</w:t>
      </w:r>
      <w:r>
        <w:t xml:space="preserve"> (JTA). JEPLayer also supports JTA based transactions.</w:t>
      </w:r>
    </w:p>
    <w:p w:rsidR="00F82B34" w:rsidRDefault="00F82B34" w:rsidP="00A761F0">
      <w:r>
        <w:lastRenderedPageBreak/>
        <w:t>Once we have defined how to group persistent actions we are ready to execute transactions</w:t>
      </w:r>
      <w:r w:rsidR="00CB0E45">
        <w:t>,</w:t>
      </w:r>
      <w:r>
        <w:t xml:space="preserve"> </w:t>
      </w:r>
      <w:r w:rsidR="00CB0E45">
        <w:t>t</w:t>
      </w:r>
      <w:r>
        <w:t xml:space="preserve">ransaction demarcation is automatic, in JEPLayer you do not need to explicitly call to </w:t>
      </w:r>
      <w:r w:rsidRPr="00F82B34">
        <w:rPr>
          <w:rStyle w:val="CdigoFuenteCarCar"/>
        </w:rPr>
        <w:t>Connection.commit()</w:t>
      </w:r>
      <w:r>
        <w:t xml:space="preserve"> and </w:t>
      </w:r>
      <w:r w:rsidRPr="00F82B34">
        <w:rPr>
          <w:rStyle w:val="CdigoFuenteCarCar"/>
        </w:rPr>
        <w:t>Connection.rollback()</w:t>
      </w:r>
      <w:r>
        <w:t xml:space="preserve"> methods in spite of manually demarcation is also possible.</w:t>
      </w:r>
    </w:p>
    <w:p w:rsidR="00CB0E45" w:rsidRDefault="00CB0E45" w:rsidP="00A761F0">
      <w:r>
        <w:t xml:space="preserve">Transaction demarcation are based on </w:t>
      </w:r>
      <w:r w:rsidRPr="00CB0E45">
        <w:rPr>
          <w:rStyle w:val="CdigoFuenteCarCar"/>
        </w:rPr>
        <w:t>JEPLTask</w:t>
      </w:r>
      <w:r>
        <w:t>, the objective is mimic the declarative transaction</w:t>
      </w:r>
      <w:r w:rsidR="00B30F87">
        <w:t>al demarcation of I</w:t>
      </w:r>
      <w:r w:rsidR="003957EF">
        <w:t xml:space="preserve">nversion </w:t>
      </w:r>
      <w:r w:rsidR="00B30F87">
        <w:t>o</w:t>
      </w:r>
      <w:r w:rsidR="003957EF">
        <w:t xml:space="preserve">f </w:t>
      </w:r>
      <w:r w:rsidR="00B30F87">
        <w:t>C</w:t>
      </w:r>
      <w:r w:rsidR="003957EF">
        <w:t>ontrol</w:t>
      </w:r>
      <w:r w:rsidR="00B30F87">
        <w:t xml:space="preserve"> containers like Spring</w:t>
      </w:r>
      <w:r w:rsidR="003957EF">
        <w:rPr>
          <w:rStyle w:val="Refdenotaalpie"/>
        </w:rPr>
        <w:footnoteReference w:id="8"/>
      </w:r>
      <w:r w:rsidR="00B30F87">
        <w:t xml:space="preserve"> or EJB</w:t>
      </w:r>
      <w:r w:rsidR="003957EF">
        <w:rPr>
          <w:rStyle w:val="Refdenotaalpie"/>
        </w:rPr>
        <w:footnoteReference w:id="9"/>
      </w:r>
      <w:r w:rsidR="00B30F87">
        <w:t xml:space="preserve"> (</w:t>
      </w:r>
      <w:proofErr w:type="spellStart"/>
      <w:r w:rsidR="00B30F87">
        <w:t>JavaEE</w:t>
      </w:r>
      <w:proofErr w:type="spellEnd"/>
      <w:r w:rsidR="00B30F87">
        <w:t>)</w:t>
      </w:r>
      <w:r w:rsidR="003957EF">
        <w:t xml:space="preserve">, in JEPLayer is amazingly simple and does not require the intrusiveness of a </w:t>
      </w:r>
      <w:proofErr w:type="spellStart"/>
      <w:r w:rsidR="003957EF">
        <w:t>IoC</w:t>
      </w:r>
      <w:proofErr w:type="spellEnd"/>
      <w:r w:rsidR="003957EF">
        <w:t xml:space="preserve"> container and you do not need to lose control of the lifecycle of your objects avoiding the viral nature of current </w:t>
      </w:r>
      <w:proofErr w:type="spellStart"/>
      <w:r w:rsidR="003957EF">
        <w:t>IoC</w:t>
      </w:r>
      <w:proofErr w:type="spellEnd"/>
      <w:r w:rsidR="003957EF">
        <w:t xml:space="preserve"> approaches</w:t>
      </w:r>
      <w:r w:rsidR="00B30F87">
        <w:t>.</w:t>
      </w:r>
    </w:p>
    <w:p w:rsidR="00F82B34" w:rsidRDefault="00F82B34" w:rsidP="00A761F0">
      <w:r>
        <w:t xml:space="preserve">There are </w:t>
      </w:r>
      <w:r w:rsidR="00CB0E45">
        <w:t xml:space="preserve">several </w:t>
      </w:r>
      <w:r>
        <w:t xml:space="preserve">ways of declaring transactional </w:t>
      </w:r>
      <w:proofErr w:type="spellStart"/>
      <w:r>
        <w:t>behavior</w:t>
      </w:r>
      <w:proofErr w:type="spellEnd"/>
      <w:r>
        <w:t xml:space="preserve">: </w:t>
      </w:r>
    </w:p>
    <w:p w:rsidR="00F82B34" w:rsidRDefault="003F69A9" w:rsidP="003F69A9">
      <w:pPr>
        <w:pStyle w:val="Ttulo3"/>
      </w:pPr>
      <w:bookmarkStart w:id="53" w:name="_Toc416963924"/>
      <w:r>
        <w:t>Transaction</w:t>
      </w:r>
      <w:r w:rsidR="00046D0B">
        <w:t xml:space="preserve">al </w:t>
      </w:r>
      <w:proofErr w:type="spellStart"/>
      <w:r w:rsidR="00046D0B">
        <w:t>behavior</w:t>
      </w:r>
      <w:proofErr w:type="spellEnd"/>
      <w:r>
        <w:t xml:space="preserve"> </w:t>
      </w:r>
      <w:r w:rsidR="00F82B34">
        <w:t>configur</w:t>
      </w:r>
      <w:r>
        <w:t>ed</w:t>
      </w:r>
      <w:r w:rsidR="00F82B34">
        <w:t xml:space="preserve"> </w:t>
      </w:r>
      <w:r w:rsidR="000D3B80">
        <w:t>in</w:t>
      </w:r>
      <w:r w:rsidR="00F82B34">
        <w:t xml:space="preserve"> </w:t>
      </w:r>
      <w:proofErr w:type="spellStart"/>
      <w:r w:rsidR="00F82B34">
        <w:t>JEPLDataSource</w:t>
      </w:r>
      <w:proofErr w:type="spellEnd"/>
      <w:r w:rsidR="00F82B34">
        <w:t xml:space="preserve"> level</w:t>
      </w:r>
      <w:bookmarkEnd w:id="53"/>
    </w:p>
    <w:p w:rsid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DataSource ds =</w:t>
      </w:r>
      <w:r>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w:t>
      </w:r>
    </w:p>
    <w:p w:rsidR="00413533" w:rsidRPr="00413533"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JEPLBootNonJTA boot = JEPLBootRoot.get().createJEPLBootNonJTA();</w:t>
      </w:r>
    </w:p>
    <w:p w:rsidR="00413533" w:rsidRPr="003F69A9" w:rsidRDefault="00413533" w:rsidP="0041353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13533">
        <w:rPr>
          <w:rFonts w:ascii="Courier New" w:hAnsi="Courier New" w:cs="Courier New"/>
          <w:noProof/>
          <w:color w:val="000000"/>
          <w:szCs w:val="20"/>
          <w:lang w:val="en-US"/>
        </w:rPr>
        <w:t xml:space="preserve">    </w:t>
      </w:r>
      <w:r w:rsidRPr="003F69A9">
        <w:rPr>
          <w:rFonts w:ascii="Courier New" w:hAnsi="Courier New" w:cs="Courier New"/>
          <w:noProof/>
          <w:color w:val="000000"/>
          <w:szCs w:val="20"/>
          <w:lang w:val="en-US"/>
        </w:rPr>
        <w:t>JEPL</w:t>
      </w:r>
      <w:r>
        <w:rPr>
          <w:rFonts w:ascii="Courier New" w:hAnsi="Courier New" w:cs="Courier New"/>
          <w:noProof/>
          <w:color w:val="000000"/>
          <w:szCs w:val="20"/>
          <w:lang w:val="en-US"/>
        </w:rPr>
        <w:t>NonJTA</w:t>
      </w:r>
      <w:r w:rsidRPr="003F69A9">
        <w:rPr>
          <w:rFonts w:ascii="Courier New" w:hAnsi="Courier New" w:cs="Courier New"/>
          <w:noProof/>
          <w:color w:val="000000"/>
          <w:szCs w:val="20"/>
          <w:lang w:val="en-US"/>
        </w:rPr>
        <w:t xml:space="preserve">DataSource </w:t>
      </w:r>
      <w:r w:rsidRPr="00413533">
        <w:rPr>
          <w:rFonts w:ascii="Courier New" w:hAnsi="Courier New" w:cs="Courier New"/>
          <w:noProof/>
          <w:color w:val="000000"/>
          <w:szCs w:val="20"/>
          <w:lang w:val="en-US"/>
        </w:rPr>
        <w:t>jds = boot.createJEPLNonJTADataSource(ds);</w:t>
      </w:r>
    </w:p>
    <w:p w:rsidR="003F69A9" w:rsidRPr="003F69A9" w:rsidRDefault="003F69A9" w:rsidP="003F69A9">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F69A9">
        <w:rPr>
          <w:rFonts w:ascii="Courier New" w:hAnsi="Courier New" w:cs="Courier New"/>
          <w:noProof/>
          <w:color w:val="000000"/>
          <w:szCs w:val="20"/>
          <w:lang w:val="en-US"/>
        </w:rPr>
        <w:t xml:space="preserve">    jds.</w:t>
      </w:r>
      <w:r w:rsidRPr="003F69A9">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3F69A9">
        <w:rPr>
          <w:rFonts w:ascii="Courier New" w:hAnsi="Courier New" w:cs="Courier New"/>
          <w:b/>
          <w:noProof/>
          <w:color w:val="000000"/>
          <w:szCs w:val="20"/>
          <w:lang w:val="en-US"/>
        </w:rPr>
        <w:t>AutoCommit</w:t>
      </w:r>
      <w:r w:rsidRPr="003F69A9">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3F69A9">
        <w:rPr>
          <w:rFonts w:ascii="Courier New" w:hAnsi="Courier New" w:cs="Courier New"/>
          <w:noProof/>
          <w:color w:val="000000"/>
          <w:szCs w:val="20"/>
          <w:lang w:val="en-US"/>
        </w:rPr>
        <w:t>);</w:t>
      </w:r>
    </w:p>
    <w:p w:rsidR="002B66CC" w:rsidRDefault="003F69A9" w:rsidP="00A761F0">
      <w:r>
        <w:t xml:space="preserve">This code </w:t>
      </w:r>
      <w:r w:rsidR="002B66CC">
        <w:t>creates and set</w:t>
      </w:r>
      <w:r w:rsidR="000D3B80">
        <w:t xml:space="preserve">s </w:t>
      </w:r>
      <w:r w:rsidR="002B66CC">
        <w:t xml:space="preserve">up a </w:t>
      </w:r>
      <w:r w:rsidR="002B66CC" w:rsidRPr="003F69A9">
        <w:rPr>
          <w:rStyle w:val="CdigoFuenteCarCar"/>
        </w:rPr>
        <w:t>JEPLDataSource</w:t>
      </w:r>
      <w:r w:rsidR="002B66CC">
        <w:t xml:space="preserve"> as transactional </w:t>
      </w:r>
      <w:r w:rsidR="000D3B80">
        <w:t xml:space="preserve">based on pure JDBC transactions </w:t>
      </w:r>
      <w:r w:rsidR="002B66CC">
        <w:t xml:space="preserve">(by default </w:t>
      </w:r>
      <w:r w:rsidR="009375FD">
        <w:t xml:space="preserve">auto-commit is enabled that </w:t>
      </w:r>
      <w:r w:rsidR="002B66CC">
        <w:t>is no</w:t>
      </w:r>
      <w:r w:rsidR="009375FD">
        <w:t>t</w:t>
      </w:r>
      <w:r w:rsidR="002B66CC">
        <w:t xml:space="preserve"> transactional), concretely a </w:t>
      </w:r>
      <w:r w:rsidR="002B66CC" w:rsidRPr="00530001">
        <w:rPr>
          <w:rStyle w:val="CdigoFuenteCarCar"/>
        </w:rPr>
        <w:t>JEPLNonJTADataSource</w:t>
      </w:r>
      <w:r w:rsidR="009375FD">
        <w:rPr>
          <w:rStyle w:val="CdigoFuenteCarCar"/>
        </w:rPr>
        <w:t>.</w:t>
      </w:r>
      <w:r w:rsidR="002B66CC">
        <w:t xml:space="preserve"> </w:t>
      </w:r>
      <w:r w:rsidR="009375FD">
        <w:t>I</w:t>
      </w:r>
      <w:r w:rsidR="002B66CC">
        <w:t xml:space="preserve">n this case is important to use this inherited interface because JTA and non-JTA transactions are different, in JTA based transactions </w:t>
      </w:r>
      <w:r w:rsidR="002B66CC" w:rsidRPr="003F69A9">
        <w:rPr>
          <w:rStyle w:val="CdigoFuenteCarCar"/>
        </w:rPr>
        <w:t>Connection.setAutoCommit(</w:t>
      </w:r>
      <w:r w:rsidR="002B66CC">
        <w:rPr>
          <w:rStyle w:val="CdigoFuenteCarCar"/>
        </w:rPr>
        <w:t>boolean</w:t>
      </w:r>
      <w:r w:rsidR="002B66CC" w:rsidRPr="003F69A9">
        <w:rPr>
          <w:rStyle w:val="CdigoFuenteCarCar"/>
        </w:rPr>
        <w:t>)</w:t>
      </w:r>
      <w:r w:rsidR="002B66CC">
        <w:t xml:space="preserve"> method must not be called because transaction boundaries are defined in a different way, this is why </w:t>
      </w:r>
      <w:r w:rsidR="002B66CC" w:rsidRPr="00530001">
        <w:rPr>
          <w:rStyle w:val="CdigoFuenteCarCar"/>
        </w:rPr>
        <w:t>set</w:t>
      </w:r>
      <w:r w:rsidR="00F64900">
        <w:rPr>
          <w:rStyle w:val="CdigoFuenteCarCar"/>
        </w:rPr>
        <w:t>Default</w:t>
      </w:r>
      <w:r w:rsidR="002B66CC" w:rsidRPr="00530001">
        <w:rPr>
          <w:rStyle w:val="CdigoFuenteCarCar"/>
        </w:rPr>
        <w:t>AutoCommit(boolean)</w:t>
      </w:r>
      <w:r w:rsidR="002B66CC">
        <w:t xml:space="preserve"> method is </w:t>
      </w:r>
      <w:r w:rsidR="009375FD">
        <w:t xml:space="preserve">only </w:t>
      </w:r>
      <w:r w:rsidR="002B66CC">
        <w:t xml:space="preserve">defined in </w:t>
      </w:r>
      <w:r w:rsidR="002B66CC" w:rsidRPr="00530001">
        <w:rPr>
          <w:rStyle w:val="CdigoFuenteCarCar"/>
        </w:rPr>
        <w:t>JEPLNonJTADataSource</w:t>
      </w:r>
      <w:r w:rsidR="002B66CC">
        <w:t xml:space="preserve"> level.</w:t>
      </w:r>
    </w:p>
    <w:p w:rsidR="003F69A9" w:rsidRDefault="002B66CC" w:rsidP="00A761F0">
      <w:r>
        <w:t>Following this example</w:t>
      </w:r>
      <w:r w:rsidR="003F69A9">
        <w:t xml:space="preserve"> when a </w:t>
      </w:r>
      <w:r w:rsidR="003F69A9" w:rsidRPr="00530001">
        <w:rPr>
          <w:rStyle w:val="CdigoFuenteCarCar"/>
        </w:rPr>
        <w:t>Connection</w:t>
      </w:r>
      <w:r w:rsidR="003F69A9">
        <w:t xml:space="preserve"> is got from </w:t>
      </w:r>
      <w:r w:rsidR="003F69A9" w:rsidRPr="003F69A9">
        <w:rPr>
          <w:rStyle w:val="CdigoFuenteCarCar"/>
        </w:rPr>
        <w:t>DataSource</w:t>
      </w:r>
      <w:r w:rsidR="003F69A9">
        <w:t xml:space="preserve">, </w:t>
      </w:r>
      <w:r w:rsidR="003F69A9" w:rsidRPr="003F69A9">
        <w:rPr>
          <w:rStyle w:val="CdigoFuenteCarCar"/>
        </w:rPr>
        <w:t>Connection.setAutoCommit(false)</w:t>
      </w:r>
      <w:r w:rsidR="003F69A9">
        <w:t xml:space="preserve"> is set before executing the SQL sentence(s), and </w:t>
      </w:r>
      <w:r w:rsidR="003F69A9" w:rsidRPr="003F69A9">
        <w:rPr>
          <w:rStyle w:val="CdigoFuenteCarCar"/>
        </w:rPr>
        <w:t>Connection.commit()</w:t>
      </w:r>
      <w:r w:rsidR="003F69A9">
        <w:t xml:space="preserve"> is called when SQL sentence(s) ends, on error</w:t>
      </w:r>
      <w:r w:rsidR="00D478F3">
        <w:t xml:space="preserve"> (any kind of </w:t>
      </w:r>
      <w:r w:rsidR="00D478F3" w:rsidRPr="00D478F3">
        <w:rPr>
          <w:rStyle w:val="CdigoFuenteCarCar"/>
        </w:rPr>
        <w:t>Exception</w:t>
      </w:r>
      <w:r w:rsidR="00D478F3">
        <w:t>)</w:t>
      </w:r>
      <w:r w:rsidR="003F69A9">
        <w:t xml:space="preserve"> </w:t>
      </w:r>
      <w:r w:rsidR="003F69A9" w:rsidRPr="003F69A9">
        <w:rPr>
          <w:rStyle w:val="CdigoFuenteCarCar"/>
        </w:rPr>
        <w:t>Connection.rollback()</w:t>
      </w:r>
      <w:r w:rsidR="003F69A9">
        <w:t xml:space="preserve"> is called. Before returning the </w:t>
      </w:r>
      <w:r w:rsidR="003F69A9" w:rsidRPr="003F69A9">
        <w:rPr>
          <w:rStyle w:val="CdigoFuenteCarCar"/>
        </w:rPr>
        <w:t>Connection</w:t>
      </w:r>
      <w:r w:rsidR="003F69A9">
        <w:t xml:space="preserve"> to the pool, auto-commit is ever set to true</w:t>
      </w:r>
      <w:r w:rsidR="0078358D">
        <w:t xml:space="preserve"> by JEPLayer</w:t>
      </w:r>
      <w:r w:rsidR="003F69A9">
        <w:t xml:space="preserve"> regardless the configuration</w:t>
      </w:r>
      <w:r w:rsidR="009375FD">
        <w:t xml:space="preserve"> because this is a good practice</w:t>
      </w:r>
      <w:r w:rsidR="003F69A9">
        <w:t xml:space="preserve">. </w:t>
      </w:r>
    </w:p>
    <w:p w:rsidR="009375FD" w:rsidRDefault="009375FD" w:rsidP="00A761F0">
      <w:r>
        <w:t xml:space="preserve">We have seen how we can execute SQL sentences with no </w:t>
      </w:r>
      <w:r w:rsidRPr="003F69A9">
        <w:rPr>
          <w:rStyle w:val="CdigoFuenteCarCar"/>
        </w:rPr>
        <w:t>JEPLTask</w:t>
      </w:r>
      <w:r>
        <w:t xml:space="preserve">, in this case the auto-commit configuration rule is applied to every SQL sentence, every SQL sentence is separately (atomically) executed, no </w:t>
      </w:r>
      <w:r w:rsidRPr="009375FD">
        <w:rPr>
          <w:rStyle w:val="CdigoFuenteCarCar"/>
        </w:rPr>
        <w:t>Connection</w:t>
      </w:r>
      <w:r>
        <w:t xml:space="preserve"> is shared and hence there is no shared transaction, obviously using a </w:t>
      </w:r>
      <w:r w:rsidRPr="003F69A9">
        <w:rPr>
          <w:rStyle w:val="CdigoFuenteCarCar"/>
        </w:rPr>
        <w:t>JEPLTask</w:t>
      </w:r>
      <w:r>
        <w:t xml:space="preserve"> is the interesting use </w:t>
      </w:r>
      <w:r w:rsidR="001A6BC2">
        <w:t xml:space="preserve">case </w:t>
      </w:r>
      <w:r>
        <w:t xml:space="preserve">when it comes to transactions. </w:t>
      </w:r>
    </w:p>
    <w:p w:rsidR="003F69A9" w:rsidRDefault="00D478F3" w:rsidP="00A761F0">
      <w:r>
        <w:t>The following task will be executed into a transaction: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4D126D">
        <w:rPr>
          <w:rFonts w:ascii="Courier New" w:hAnsi="Courier New" w:cs="Courier New"/>
          <w:noProof/>
          <w:color w:val="000000"/>
          <w:szCs w:val="20"/>
          <w:lang w:val="en-US"/>
        </w:rPr>
        <w:t>Non</w:t>
      </w:r>
      <w:r w:rsidR="005546CD">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 jds = boot.createJEPL</w:t>
      </w:r>
      <w:r w:rsidR="005546CD">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DataSource(ds);</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w:t>
      </w:r>
      <w:r w:rsidRPr="00D478F3">
        <w:rPr>
          <w:rFonts w:ascii="Courier New" w:hAnsi="Courier New" w:cs="Courier New"/>
          <w:b/>
          <w:noProof/>
          <w:color w:val="000000"/>
          <w:szCs w:val="20"/>
          <w:lang w:val="en-US"/>
        </w:rPr>
        <w:t>set</w:t>
      </w:r>
      <w:r w:rsidR="00F64900">
        <w:rPr>
          <w:rFonts w:ascii="Courier New" w:hAnsi="Courier New" w:cs="Courier New"/>
          <w:b/>
          <w:noProof/>
          <w:color w:val="000000"/>
          <w:szCs w:val="20"/>
          <w:lang w:val="en-US"/>
        </w:rPr>
        <w:t>Default</w:t>
      </w:r>
      <w:r w:rsidRPr="00D478F3">
        <w:rPr>
          <w:rFonts w:ascii="Courier New" w:hAnsi="Courier New" w:cs="Courier New"/>
          <w:b/>
          <w:noProof/>
          <w:color w:val="000000"/>
          <w:szCs w:val="20"/>
          <w:lang w:val="en-US"/>
        </w:rPr>
        <w:t>AutoCommit</w:t>
      </w:r>
      <w:r w:rsidRPr="00D478F3">
        <w:rPr>
          <w:rFonts w:ascii="Courier New" w:hAnsi="Courier New" w:cs="Courier New"/>
          <w:noProof/>
          <w:color w:val="000000"/>
          <w:szCs w:val="20"/>
          <w:lang w:val="en-US"/>
        </w:rPr>
        <w: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D478F3">
        <w:rPr>
          <w:rFonts w:ascii="Courier New" w:hAnsi="Courier New" w:cs="Courier New"/>
          <w:noProof/>
          <w:color w:val="000000"/>
          <w:szCs w:val="20"/>
          <w:lang w:val="en-US"/>
        </w:rPr>
        <w:t xml:space="preserve">    Contact contact = jds.</w:t>
      </w:r>
      <w:r w:rsidRPr="00D478F3">
        <w:rPr>
          <w:rFonts w:ascii="Courier New" w:hAnsi="Courier New" w:cs="Courier New"/>
          <w:b/>
          <w:noProof/>
          <w:color w:val="000000"/>
          <w:szCs w:val="20"/>
          <w:lang w:val="en-US"/>
        </w:rPr>
        <w:t>exec(task);</w:t>
      </w:r>
    </w:p>
    <w:p w:rsidR="00D478F3" w:rsidRDefault="00D478F3" w:rsidP="00D478F3">
      <w:r w:rsidRPr="00D478F3">
        <w:lastRenderedPageBreak/>
        <w:t xml:space="preserve">Configuration of transactional mode calling </w:t>
      </w:r>
      <w:r w:rsidR="009375FD" w:rsidRPr="00D478F3">
        <w:rPr>
          <w:rFonts w:ascii="Courier New" w:hAnsi="Courier New" w:cs="Courier New"/>
          <w:noProof/>
          <w:color w:val="000000"/>
          <w:szCs w:val="20"/>
          <w:lang w:val="en-US"/>
        </w:rPr>
        <w:t>JEPL</w:t>
      </w:r>
      <w:r w:rsidR="009375FD">
        <w:rPr>
          <w:rFonts w:ascii="Courier New" w:hAnsi="Courier New" w:cs="Courier New"/>
          <w:noProof/>
          <w:color w:val="000000"/>
          <w:szCs w:val="20"/>
          <w:lang w:val="en-US"/>
        </w:rPr>
        <w:t>NonJTA</w:t>
      </w:r>
      <w:r w:rsidR="009375FD" w:rsidRPr="00D478F3">
        <w:rPr>
          <w:rFonts w:ascii="Courier New" w:hAnsi="Courier New" w:cs="Courier New"/>
          <w:noProof/>
          <w:color w:val="000000"/>
          <w:szCs w:val="20"/>
          <w:lang w:val="en-US"/>
        </w:rPr>
        <w:t>DataSource</w:t>
      </w:r>
      <w:r w:rsidR="009375FD">
        <w:rPr>
          <w:rFonts w:ascii="Courier New" w:hAnsi="Courier New" w:cs="Courier New"/>
          <w:noProof/>
          <w:color w:val="000000"/>
          <w:szCs w:val="20"/>
          <w:lang w:val="en-US"/>
        </w:rPr>
        <w:t>.</w:t>
      </w:r>
      <w:r w:rsidRPr="00D478F3">
        <w:rPr>
          <w:rStyle w:val="CdigoFuenteCarCar"/>
        </w:rPr>
        <w:t>set</w:t>
      </w:r>
      <w:r w:rsidR="00F64900">
        <w:rPr>
          <w:rStyle w:val="CdigoFuenteCarCar"/>
        </w:rPr>
        <w:t>Default</w:t>
      </w:r>
      <w:r w:rsidRPr="00D478F3">
        <w:rPr>
          <w:rStyle w:val="CdigoFuenteCarCar"/>
        </w:rPr>
        <w:t>AutoCommit(boolean)</w:t>
      </w:r>
      <w:r w:rsidRPr="00D478F3">
        <w:t xml:space="preserve"> must be done before executing any </w:t>
      </w:r>
      <w:r w:rsidR="009375FD">
        <w:t>SQL</w:t>
      </w:r>
      <w:r w:rsidRPr="00D478F3">
        <w:t xml:space="preserve"> sentence</w:t>
      </w:r>
      <w:r w:rsidR="009375FD">
        <w:t xml:space="preserve"> or </w:t>
      </w:r>
      <w:r w:rsidR="009375FD" w:rsidRPr="00D478F3">
        <w:rPr>
          <w:rFonts w:ascii="Courier New" w:hAnsi="Courier New" w:cs="Courier New"/>
          <w:noProof/>
          <w:color w:val="000000"/>
          <w:szCs w:val="20"/>
          <w:lang w:val="en-US"/>
        </w:rPr>
        <w:t>JEPLTask</w:t>
      </w:r>
      <w:r w:rsidRPr="00D478F3">
        <w:t>.</w:t>
      </w:r>
    </w:p>
    <w:p w:rsidR="001A6BC2" w:rsidRDefault="001A6BC2" w:rsidP="001A6BC2">
      <w:pPr>
        <w:pStyle w:val="Ttulo3"/>
      </w:pPr>
      <w:bookmarkStart w:id="54" w:name="_Toc416963925"/>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54"/>
    </w:p>
    <w:p w:rsidR="001A6BC2" w:rsidRDefault="001A6BC2" w:rsidP="001A6BC2">
      <w:r>
        <w:t>If we change the previous code to:</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4548F6" w:rsidRPr="00D478F3" w:rsidRDefault="004548F6"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b/>
          <w:noProof/>
          <w:color w:val="0000E6"/>
          <w:szCs w:val="20"/>
          <w:lang w:val="en-US"/>
        </w:rPr>
        <w:t>true</w:t>
      </w:r>
      <w:r w:rsidRPr="00D478F3">
        <w:rPr>
          <w:rFonts w:ascii="Courier New" w:hAnsi="Courier New" w:cs="Courier New"/>
          <w:noProof/>
          <w:color w:val="000000"/>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C17382" w:rsidRPr="004548F6" w:rsidRDefault="00C1738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4548F6">
        <w:rPr>
          <w:rFonts w:ascii="Courier New" w:hAnsi="Courier New" w:cs="Courier New"/>
          <w:b/>
          <w:noProof/>
          <w:color w:val="000000"/>
          <w:szCs w:val="20"/>
          <w:lang w:val="en-US"/>
        </w:rPr>
        <w:t>@JEPLTransactionalNonJTA</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Pr>
          <w:rFonts w:ascii="Courier New" w:hAnsi="Courier New" w:cs="Courier New"/>
          <w:noProof/>
          <w:color w:val="0000E6"/>
          <w:szCs w:val="20"/>
          <w:lang w:val="en-US"/>
        </w:rPr>
        <w:t>...</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1A6BC2" w:rsidRPr="00D478F3" w:rsidRDefault="001A6BC2" w:rsidP="001A6BC2">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p>
    <w:p w:rsidR="004548F6" w:rsidRDefault="00C17382" w:rsidP="001A6BC2">
      <w:pPr>
        <w:rPr>
          <w:lang w:val="en-US"/>
        </w:rPr>
      </w:pPr>
      <w:r>
        <w:rPr>
          <w:lang w:val="en-US"/>
        </w:rPr>
        <w:t xml:space="preserve">The annotation </w:t>
      </w:r>
      <w:r w:rsidRPr="00C17382">
        <w:rPr>
          <w:rStyle w:val="CdigoFuenteCarCar"/>
          <w:lang w:val="en-US"/>
        </w:rPr>
        <w:t>@JEPLTransactionalNonJTA</w:t>
      </w:r>
      <w:r>
        <w:rPr>
          <w:lang w:val="en-US"/>
        </w:rPr>
        <w:t xml:space="preserve"> specifies that</w:t>
      </w:r>
      <w:r w:rsidR="004548F6">
        <w:rPr>
          <w:lang w:val="en-US"/>
        </w:rPr>
        <w:t xml:space="preserve"> this task is transactional. This is the same as this verbose alternative:</w:t>
      </w:r>
    </w:p>
    <w:p w:rsidR="004548F6" w:rsidRPr="004548F6"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548F6">
        <w:rPr>
          <w:rFonts w:ascii="Courier New" w:hAnsi="Courier New" w:cs="Courier New"/>
          <w:noProof/>
          <w:color w:val="000000"/>
          <w:szCs w:val="20"/>
          <w:lang w:val="en-US"/>
        </w:rPr>
        <w:t xml:space="preserve">@JEPLTransactionalNonJTA(autoCommit = </w:t>
      </w:r>
      <w:r w:rsidRPr="004548F6">
        <w:rPr>
          <w:rFonts w:ascii="Courier New" w:hAnsi="Courier New" w:cs="Courier New"/>
          <w:noProof/>
          <w:color w:val="0000E6"/>
          <w:szCs w:val="20"/>
          <w:lang w:val="en-US"/>
        </w:rPr>
        <w:t>false</w:t>
      </w:r>
      <w:r w:rsidRPr="004548F6">
        <w:rPr>
          <w:rFonts w:ascii="Courier New" w:hAnsi="Courier New" w:cs="Courier New"/>
          <w:noProof/>
          <w:color w:val="000000"/>
          <w:szCs w:val="20"/>
          <w:lang w:val="en-US"/>
        </w:rPr>
        <w:t>)</w:t>
      </w:r>
    </w:p>
    <w:p w:rsidR="001A6BC2" w:rsidRDefault="004548F6" w:rsidP="00D478F3">
      <w:r>
        <w:rPr>
          <w:lang w:val="en-US"/>
        </w:rPr>
        <w:t>The annotation sets</w:t>
      </w:r>
      <w:r w:rsidR="001A6BC2">
        <w:rPr>
          <w:lang w:val="en-US"/>
        </w:rPr>
        <w:t xml:space="preserve"> </w:t>
      </w:r>
      <w:r>
        <w:rPr>
          <w:lang w:val="en-US"/>
        </w:rPr>
        <w:t xml:space="preserve">the </w:t>
      </w:r>
      <w:r w:rsidR="001A6BC2">
        <w:rPr>
          <w:lang w:val="en-US"/>
        </w:rPr>
        <w:t xml:space="preserve">auto-commit </w:t>
      </w:r>
      <w:r>
        <w:rPr>
          <w:lang w:val="en-US"/>
        </w:rPr>
        <w:t xml:space="preserve">mode to false  of the task, the annotation </w:t>
      </w:r>
      <w:r w:rsidR="001A6BC2">
        <w:rPr>
          <w:lang w:val="en-US"/>
        </w:rPr>
        <w:t xml:space="preserve">takes precedence to default configuration calling </w:t>
      </w:r>
      <w:r w:rsidRPr="00D478F3">
        <w:rPr>
          <w:rStyle w:val="CdigoFuenteCarCar"/>
        </w:rPr>
        <w:t>set</w:t>
      </w:r>
      <w:r>
        <w:rPr>
          <w:rStyle w:val="CdigoFuenteCarCar"/>
        </w:rPr>
        <w:t>Default</w:t>
      </w:r>
      <w:r w:rsidRPr="00D478F3">
        <w:rPr>
          <w:rStyle w:val="CdigoFuenteCarCar"/>
        </w:rPr>
        <w:t>AutoCommit(boolean)</w:t>
      </w:r>
      <w:r w:rsidR="001A6BC2">
        <w:rPr>
          <w:lang w:val="en-US"/>
        </w:rPr>
        <w:t xml:space="preserve"> in </w:t>
      </w:r>
      <w:r w:rsidR="001A6BC2" w:rsidRPr="00D478F3">
        <w:rPr>
          <w:rFonts w:ascii="Courier New" w:hAnsi="Courier New" w:cs="Courier New"/>
          <w:noProof/>
          <w:color w:val="000000"/>
          <w:szCs w:val="20"/>
          <w:lang w:val="en-US"/>
        </w:rPr>
        <w:t>JEPL</w:t>
      </w:r>
      <w:r w:rsidR="001A6BC2">
        <w:rPr>
          <w:rFonts w:ascii="Courier New" w:hAnsi="Courier New" w:cs="Courier New"/>
          <w:noProof/>
          <w:color w:val="000000"/>
          <w:szCs w:val="20"/>
          <w:lang w:val="en-US"/>
        </w:rPr>
        <w:t>NonJTA</w:t>
      </w:r>
      <w:r w:rsidR="001A6BC2" w:rsidRPr="00D478F3">
        <w:rPr>
          <w:rFonts w:ascii="Courier New" w:hAnsi="Courier New" w:cs="Courier New"/>
          <w:noProof/>
          <w:color w:val="000000"/>
          <w:szCs w:val="20"/>
          <w:lang w:val="en-US"/>
        </w:rPr>
        <w:t>DataSource</w:t>
      </w:r>
      <w:r w:rsidR="001A6BC2">
        <w:rPr>
          <w:lang w:val="en-US"/>
        </w:rPr>
        <w:t xml:space="preserve">, </w:t>
      </w:r>
      <w:r w:rsidR="001A6BC2" w:rsidRPr="00D478F3">
        <w:t xml:space="preserve">hence in this </w:t>
      </w:r>
      <w:r w:rsidR="001A6BC2">
        <w:t>example</w:t>
      </w:r>
      <w:r w:rsidR="001A6BC2" w:rsidRPr="00D478F3">
        <w:t xml:space="preserve"> this task is transactional (auto-commit is set to true)</w:t>
      </w:r>
      <w:r w:rsidR="001A6BC2">
        <w:t>.</w:t>
      </w:r>
    </w:p>
    <w:p w:rsidR="004548F6" w:rsidRDefault="004548F6" w:rsidP="00D478F3">
      <w:pPr>
        <w:rPr>
          <w:lang w:val="en-US"/>
        </w:rPr>
      </w:pPr>
      <w:r>
        <w:rPr>
          <w:lang w:val="en-US"/>
        </w:rPr>
        <w:t>To declare the task as not transactional use:</w:t>
      </w:r>
    </w:p>
    <w:p w:rsidR="004548F6" w:rsidRPr="001A6BC2" w:rsidRDefault="004548F6" w:rsidP="004548F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sidRPr="004548F6">
        <w:rPr>
          <w:rFonts w:ascii="Courier New" w:hAnsi="Courier New" w:cs="Courier New"/>
          <w:noProof/>
          <w:color w:val="000000"/>
          <w:szCs w:val="20"/>
          <w:lang w:val="en-US"/>
        </w:rPr>
        <w:t xml:space="preserve">@JEPLTransactionalNonJTA(autoCommit = </w:t>
      </w:r>
      <w:r>
        <w:rPr>
          <w:rFonts w:ascii="Courier New" w:hAnsi="Courier New" w:cs="Courier New"/>
          <w:noProof/>
          <w:color w:val="0000E6"/>
          <w:szCs w:val="20"/>
          <w:lang w:val="en-US"/>
        </w:rPr>
        <w:t>true</w:t>
      </w:r>
      <w:r w:rsidRPr="004548F6">
        <w:rPr>
          <w:rFonts w:ascii="Courier New" w:hAnsi="Courier New" w:cs="Courier New"/>
          <w:noProof/>
          <w:color w:val="000000"/>
          <w:szCs w:val="20"/>
          <w:lang w:val="en-US"/>
        </w:rPr>
        <w:t>)</w:t>
      </w:r>
    </w:p>
    <w:p w:rsidR="00D478F3" w:rsidRDefault="00D478F3" w:rsidP="00D478F3">
      <w:pPr>
        <w:pStyle w:val="Ttulo3"/>
      </w:pPr>
      <w:bookmarkStart w:id="55" w:name="_Toc416963926"/>
      <w:r>
        <w:t>Transaction</w:t>
      </w:r>
      <w:r w:rsidR="00046D0B">
        <w:t xml:space="preserve">al </w:t>
      </w:r>
      <w:proofErr w:type="spellStart"/>
      <w:r w:rsidR="00046D0B">
        <w:t>behavior</w:t>
      </w:r>
      <w:proofErr w:type="spellEnd"/>
      <w:r>
        <w:t xml:space="preserve"> configured </w:t>
      </w:r>
      <w:r w:rsidR="001A6BC2">
        <w:t xml:space="preserve">with a parameter </w:t>
      </w:r>
      <w:r w:rsidR="000D3B80">
        <w:t>in</w:t>
      </w:r>
      <w:r>
        <w:t xml:space="preserve"> </w:t>
      </w:r>
      <w:proofErr w:type="spellStart"/>
      <w:r>
        <w:t>JEPLTask</w:t>
      </w:r>
      <w:proofErr w:type="spellEnd"/>
      <w:r>
        <w:t xml:space="preserve"> level</w:t>
      </w:r>
      <w:bookmarkEnd w:id="55"/>
    </w:p>
    <w:p w:rsidR="00D478F3" w:rsidRDefault="00D478F3" w:rsidP="00A761F0">
      <w:r>
        <w:t>If we change the previous code to:</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w:t>
      </w:r>
      <w:r w:rsidR="002E15BE">
        <w:rPr>
          <w:rFonts w:ascii="Courier New" w:hAnsi="Courier New" w:cs="Courier New"/>
          <w:noProof/>
          <w:color w:val="000000"/>
          <w:szCs w:val="20"/>
          <w:lang w:val="en-US"/>
        </w:rPr>
        <w:t>NonJTA</w:t>
      </w:r>
      <w:r w:rsidRPr="00D478F3">
        <w:rPr>
          <w:rFonts w:ascii="Courier New" w:hAnsi="Courier New" w:cs="Courier New"/>
          <w:noProof/>
          <w:color w:val="000000"/>
          <w:szCs w:val="20"/>
          <w:lang w:val="en-US"/>
        </w:rPr>
        <w:t>DataSource jds = ...;</w:t>
      </w:r>
    </w:p>
    <w:p w:rsid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jds.set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sidRPr="00D478F3">
        <w:rPr>
          <w:rFonts w:ascii="Courier New" w:hAnsi="Courier New" w:cs="Courier New"/>
          <w:b/>
          <w:noProof/>
          <w:color w:val="0000E6"/>
          <w:szCs w:val="20"/>
          <w:lang w:val="en-US"/>
        </w:rPr>
        <w:t>false</w:t>
      </w:r>
      <w:r w:rsidRPr="00D478F3">
        <w:rPr>
          <w:rFonts w:ascii="Courier New" w:hAnsi="Courier New" w:cs="Courier New"/>
          <w:noProof/>
          <w:color w:val="000000"/>
          <w:szCs w:val="20"/>
          <w:lang w:val="en-US"/>
        </w:rPr>
        <w:t>);</w:t>
      </w:r>
    </w:p>
    <w:p w:rsidR="001A6BC2" w:rsidRPr="00D478F3" w:rsidRDefault="001A6BC2"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JEPLTask&lt;Contact&gt; task = </w:t>
      </w:r>
      <w:r w:rsidRPr="00D478F3">
        <w:rPr>
          <w:rFonts w:ascii="Courier New" w:hAnsi="Courier New" w:cs="Courier New"/>
          <w:noProof/>
          <w:color w:val="0000E6"/>
          <w:szCs w:val="20"/>
          <w:lang w:val="en-US"/>
        </w:rPr>
        <w:t>new</w:t>
      </w:r>
      <w:r w:rsidRPr="00D478F3">
        <w:rPr>
          <w:rFonts w:ascii="Courier New" w:hAnsi="Courier New" w:cs="Courier New"/>
          <w:noProof/>
          <w:color w:val="000000"/>
          <w:szCs w:val="20"/>
          <w:lang w:val="en-US"/>
        </w:rPr>
        <w:t xml:space="preserve"> JEPLTask&lt;Contact&gt;()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@Override</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Contact exec() </w:t>
      </w:r>
      <w:r w:rsidRPr="00D478F3">
        <w:rPr>
          <w:rFonts w:ascii="Courier New" w:hAnsi="Courier New" w:cs="Courier New"/>
          <w:noProof/>
          <w:color w:val="0000E6"/>
          <w:szCs w:val="20"/>
          <w:lang w:val="en-US"/>
        </w:rPr>
        <w:t>throws</w:t>
      </w:r>
      <w:r w:rsidRPr="00D478F3">
        <w:rPr>
          <w:rFonts w:ascii="Courier New" w:hAnsi="Courier New" w:cs="Courier New"/>
          <w:noProof/>
          <w:color w:val="000000"/>
          <w:szCs w:val="20"/>
          <w:lang w:val="en-US"/>
        </w:rPr>
        <w:t xml:space="preserve"> Exception</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r w:rsidR="00046D0B">
        <w:rPr>
          <w:rFonts w:ascii="Courier New" w:hAnsi="Courier New" w:cs="Courier New"/>
          <w:noProof/>
          <w:color w:val="0000E6"/>
          <w:szCs w:val="20"/>
          <w:lang w:val="en-US"/>
        </w:rPr>
        <w:t>...</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w:t>
      </w:r>
    </w:p>
    <w:p w:rsidR="00D478F3" w:rsidRPr="00D478F3" w:rsidRDefault="00D478F3"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478F3">
        <w:rPr>
          <w:rFonts w:ascii="Courier New" w:hAnsi="Courier New" w:cs="Courier New"/>
          <w:noProof/>
          <w:color w:val="000000"/>
          <w:szCs w:val="20"/>
          <w:lang w:val="en-US"/>
        </w:rPr>
        <w:t xml:space="preserve">    Contact contact = jds.exec(task</w:t>
      </w:r>
      <w:r w:rsidRPr="00D478F3">
        <w:rPr>
          <w:rFonts w:ascii="Courier New" w:hAnsi="Courier New" w:cs="Courier New"/>
          <w:b/>
          <w:noProof/>
          <w:color w:val="000000"/>
          <w:szCs w:val="20"/>
          <w:lang w:val="en-US"/>
        </w:rPr>
        <w:t>,</w:t>
      </w:r>
      <w:r w:rsidRPr="00D478F3">
        <w:rPr>
          <w:rFonts w:ascii="Courier New" w:hAnsi="Courier New" w:cs="Courier New"/>
          <w:b/>
          <w:noProof/>
          <w:color w:val="0000E6"/>
          <w:szCs w:val="20"/>
          <w:lang w:val="en-US"/>
        </w:rPr>
        <w:t>true</w:t>
      </w:r>
      <w:r w:rsidRPr="00D478F3">
        <w:rPr>
          <w:rFonts w:ascii="Courier New" w:hAnsi="Courier New" w:cs="Courier New"/>
          <w:b/>
          <w:noProof/>
          <w:color w:val="000000"/>
          <w:szCs w:val="20"/>
          <w:lang w:val="en-US"/>
        </w:rPr>
        <w:t>);</w:t>
      </w:r>
    </w:p>
    <w:p w:rsidR="00D478F3" w:rsidRDefault="00D478F3" w:rsidP="00A761F0">
      <w:pPr>
        <w:rPr>
          <w:lang w:val="en-US"/>
        </w:rPr>
      </w:pPr>
      <w:r>
        <w:rPr>
          <w:lang w:val="en-US"/>
        </w:rPr>
        <w:t xml:space="preserve">The signature of this </w:t>
      </w:r>
      <w:r w:rsidRPr="00D478F3">
        <w:rPr>
          <w:rStyle w:val="CdigoFuenteCarCar"/>
          <w:lang w:val="en-US"/>
        </w:rPr>
        <w:t>JEPL</w:t>
      </w:r>
      <w:r w:rsidR="00866DCA">
        <w:rPr>
          <w:rFonts w:ascii="Courier New" w:hAnsi="Courier New" w:cs="Courier New"/>
          <w:noProof/>
          <w:color w:val="000000"/>
          <w:szCs w:val="20"/>
          <w:lang w:val="en-US"/>
        </w:rPr>
        <w:t>NonJTA</w:t>
      </w:r>
      <w:r w:rsidRPr="00D478F3">
        <w:rPr>
          <w:rStyle w:val="CdigoFuenteCarCar"/>
          <w:lang w:val="en-US"/>
        </w:rPr>
        <w:t>DataSource</w:t>
      </w:r>
      <w:r w:rsidRPr="00D478F3">
        <w:rPr>
          <w:rFonts w:ascii="Courier New" w:hAnsi="Courier New" w:cs="Courier New"/>
          <w:noProof/>
          <w:color w:val="000000"/>
          <w:szCs w:val="20"/>
          <w:lang w:val="en-US"/>
        </w:rPr>
        <w:t xml:space="preserve"> </w:t>
      </w:r>
      <w:r w:rsidR="001F7184">
        <w:rPr>
          <w:rFonts w:ascii="Courier New" w:hAnsi="Courier New" w:cs="Courier New"/>
          <w:noProof/>
          <w:color w:val="000000"/>
          <w:szCs w:val="20"/>
          <w:lang w:val="en-US"/>
        </w:rPr>
        <w:t xml:space="preserve">exec </w:t>
      </w:r>
      <w:r>
        <w:rPr>
          <w:lang w:val="en-US"/>
        </w:rPr>
        <w:t xml:space="preserve">method is: </w:t>
      </w:r>
    </w:p>
    <w:p w:rsidR="00D478F3" w:rsidRDefault="00EC01B9" w:rsidP="00D478F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00D478F3" w:rsidRPr="00D478F3">
        <w:rPr>
          <w:rFonts w:ascii="Courier New" w:hAnsi="Courier New" w:cs="Courier New"/>
          <w:noProof/>
          <w:color w:val="0000E6"/>
          <w:szCs w:val="20"/>
          <w:lang w:val="en-US"/>
        </w:rPr>
        <w:t>public</w:t>
      </w:r>
      <w:r w:rsidR="00D478F3" w:rsidRPr="00D478F3">
        <w:rPr>
          <w:rFonts w:ascii="Courier New" w:hAnsi="Courier New" w:cs="Courier New"/>
          <w:noProof/>
          <w:color w:val="000000"/>
          <w:szCs w:val="20"/>
          <w:lang w:val="en-US"/>
        </w:rPr>
        <w:t xml:space="preserve"> &lt;T&gt; T exec(JEPLTask&lt;T&gt; task,</w:t>
      </w:r>
      <w:r w:rsidR="00D478F3" w:rsidRPr="00D478F3">
        <w:rPr>
          <w:rFonts w:ascii="Courier New" w:hAnsi="Courier New" w:cs="Courier New"/>
          <w:noProof/>
          <w:color w:val="0000E6"/>
          <w:szCs w:val="20"/>
          <w:lang w:val="en-US"/>
        </w:rPr>
        <w:t>boolean</w:t>
      </w:r>
      <w:r w:rsidR="00D478F3" w:rsidRPr="00D478F3">
        <w:rPr>
          <w:rFonts w:ascii="Courier New" w:hAnsi="Courier New" w:cs="Courier New"/>
          <w:noProof/>
          <w:color w:val="000000"/>
          <w:szCs w:val="20"/>
          <w:lang w:val="en-US"/>
        </w:rPr>
        <w:t xml:space="preserve"> </w:t>
      </w:r>
      <w:r w:rsidR="00D478F3">
        <w:rPr>
          <w:rFonts w:ascii="Courier New" w:hAnsi="Courier New" w:cs="Courier New"/>
          <w:noProof/>
          <w:color w:val="000000"/>
          <w:szCs w:val="20"/>
          <w:lang w:val="en-US"/>
        </w:rPr>
        <w:t>autoCommit</w:t>
      </w:r>
      <w:r w:rsidR="00D478F3" w:rsidRPr="00D478F3">
        <w:rPr>
          <w:rFonts w:ascii="Courier New" w:hAnsi="Courier New" w:cs="Courier New"/>
          <w:noProof/>
          <w:color w:val="000000"/>
          <w:szCs w:val="20"/>
          <w:lang w:val="en-US"/>
        </w:rPr>
        <w:t>);</w:t>
      </w:r>
    </w:p>
    <w:p w:rsidR="001F7184" w:rsidRPr="00D478F3" w:rsidRDefault="004548F6" w:rsidP="001F7184">
      <w:pPr>
        <w:rPr>
          <w:rFonts w:ascii="Courier New" w:hAnsi="Courier New" w:cs="Courier New"/>
          <w:noProof/>
          <w:color w:val="000000"/>
          <w:szCs w:val="20"/>
          <w:lang w:val="en-US"/>
        </w:rPr>
      </w:pPr>
      <w:r>
        <w:rPr>
          <w:lang w:val="en-US"/>
        </w:rPr>
        <w:t>T</w:t>
      </w:r>
      <w:r w:rsidR="001F7184">
        <w:rPr>
          <w:lang w:val="en-US"/>
        </w:rPr>
        <w:t xml:space="preserve">he auto-commit parameter of </w:t>
      </w:r>
      <w:r w:rsidR="001F7184" w:rsidRPr="004548F6">
        <w:rPr>
          <w:rStyle w:val="CdigoFuenteCarCar"/>
        </w:rPr>
        <w:t>exec</w:t>
      </w:r>
      <w:r w:rsidR="001F7184">
        <w:rPr>
          <w:lang w:val="en-US"/>
        </w:rPr>
        <w:t xml:space="preserve"> method takes precedence to default configuration</w:t>
      </w:r>
      <w:r w:rsidR="001A6BC2">
        <w:rPr>
          <w:lang w:val="en-US"/>
        </w:rPr>
        <w:t xml:space="preserve"> calling </w:t>
      </w:r>
      <w:r w:rsidR="001A6BC2" w:rsidRPr="00D478F3">
        <w:rPr>
          <w:rStyle w:val="CdigoFuenteCarCar"/>
        </w:rPr>
        <w:t>set</w:t>
      </w:r>
      <w:r w:rsidR="001A6BC2">
        <w:rPr>
          <w:rStyle w:val="CdigoFuenteCarCar"/>
        </w:rPr>
        <w:t>Default</w:t>
      </w:r>
      <w:r w:rsidR="001A6BC2" w:rsidRPr="00D478F3">
        <w:rPr>
          <w:rStyle w:val="CdigoFuenteCarCar"/>
        </w:rPr>
        <w:t>AutoCommit(boolean)</w:t>
      </w:r>
      <w:r w:rsidR="001A6BC2">
        <w:rPr>
          <w:lang w:val="en-US"/>
        </w:rPr>
        <w:t xml:space="preserve"> </w:t>
      </w:r>
      <w:r w:rsidR="001F7184">
        <w:rPr>
          <w:lang w:val="en-US"/>
        </w:rPr>
        <w:t xml:space="preserve"> in </w:t>
      </w:r>
      <w:r w:rsidR="001F7184" w:rsidRPr="00D478F3">
        <w:rPr>
          <w:rFonts w:ascii="Courier New" w:hAnsi="Courier New" w:cs="Courier New"/>
          <w:noProof/>
          <w:color w:val="000000"/>
          <w:szCs w:val="20"/>
          <w:lang w:val="en-US"/>
        </w:rPr>
        <w:t>JEPL</w:t>
      </w:r>
      <w:r w:rsidR="001F7184">
        <w:rPr>
          <w:rFonts w:ascii="Courier New" w:hAnsi="Courier New" w:cs="Courier New"/>
          <w:noProof/>
          <w:color w:val="000000"/>
          <w:szCs w:val="20"/>
          <w:lang w:val="en-US"/>
        </w:rPr>
        <w:t>NonJTA</w:t>
      </w:r>
      <w:r w:rsidR="001F7184" w:rsidRPr="00D478F3">
        <w:rPr>
          <w:rFonts w:ascii="Courier New" w:hAnsi="Courier New" w:cs="Courier New"/>
          <w:noProof/>
          <w:color w:val="000000"/>
          <w:szCs w:val="20"/>
          <w:lang w:val="en-US"/>
        </w:rPr>
        <w:t>DataSource</w:t>
      </w:r>
      <w:r w:rsidR="001F7184">
        <w:rPr>
          <w:lang w:val="en-US"/>
        </w:rPr>
        <w:t xml:space="preserve"> </w:t>
      </w:r>
      <w:r w:rsidR="001A6BC2">
        <w:rPr>
          <w:lang w:val="en-US"/>
        </w:rPr>
        <w:t xml:space="preserve">and transaction demarcation by </w:t>
      </w:r>
      <w:r w:rsidRPr="00C17382">
        <w:rPr>
          <w:rStyle w:val="CdigoFuenteCarCar"/>
          <w:lang w:val="en-US"/>
        </w:rPr>
        <w:t>@JEPLTransactionalNonJTA</w:t>
      </w:r>
      <w:r>
        <w:rPr>
          <w:lang w:val="en-US"/>
        </w:rPr>
        <w:t xml:space="preserve"> </w:t>
      </w:r>
      <w:r w:rsidR="001A6BC2">
        <w:rPr>
          <w:lang w:val="en-US"/>
        </w:rPr>
        <w:t xml:space="preserve">annotation, </w:t>
      </w:r>
      <w:r w:rsidR="001F7184" w:rsidRPr="00D478F3">
        <w:t xml:space="preserve">hence in this </w:t>
      </w:r>
      <w:r w:rsidR="001A6BC2">
        <w:t>example</w:t>
      </w:r>
      <w:r w:rsidR="001F7184" w:rsidRPr="00D478F3">
        <w:t xml:space="preserve"> this task is </w:t>
      </w:r>
      <w:r w:rsidR="001F7184">
        <w:t>not</w:t>
      </w:r>
      <w:r w:rsidR="001F7184" w:rsidRPr="00D478F3">
        <w:t xml:space="preserve"> transactional (auto-commit is set to true)</w:t>
      </w:r>
      <w:r w:rsidR="001F7184">
        <w:t>.</w:t>
      </w:r>
    </w:p>
    <w:p w:rsidR="00046D0B" w:rsidRDefault="00046D0B" w:rsidP="00046D0B">
      <w:pPr>
        <w:pStyle w:val="Ttulo3"/>
      </w:pPr>
      <w:bookmarkStart w:id="56" w:name="_Toc416963927"/>
      <w:r>
        <w:t xml:space="preserve">Transactional </w:t>
      </w:r>
      <w:proofErr w:type="spellStart"/>
      <w:r>
        <w:t>behavior</w:t>
      </w:r>
      <w:proofErr w:type="spellEnd"/>
      <w:r>
        <w:t xml:space="preserve"> configured with </w:t>
      </w:r>
      <w:proofErr w:type="spellStart"/>
      <w:r w:rsidRPr="00046D0B">
        <w:t>JEPLConnectionListener</w:t>
      </w:r>
      <w:bookmarkEnd w:id="56"/>
      <w:proofErr w:type="spellEnd"/>
    </w:p>
    <w:p w:rsidR="00046D0B" w:rsidRPr="00046D0B" w:rsidRDefault="00EC01B9" w:rsidP="00046D0B">
      <w:r>
        <w:lastRenderedPageBreak/>
        <w:t>We can</w:t>
      </w:r>
      <w:r w:rsidR="00046D0B" w:rsidRPr="00046D0B">
        <w:t xml:space="preserve"> register a </w:t>
      </w:r>
      <w:r w:rsidR="00046D0B" w:rsidRPr="00046D0B">
        <w:rPr>
          <w:rStyle w:val="CdigoFuenteCarCar"/>
        </w:rPr>
        <w:t>JEPLConnectionListener</w:t>
      </w:r>
      <w:r w:rsidR="00046D0B" w:rsidRPr="00046D0B">
        <w:t xml:space="preserve"> like this one</w:t>
      </w:r>
      <w: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jds.</w:t>
      </w:r>
      <w:r w:rsidRPr="00046D0B">
        <w:rPr>
          <w:rFonts w:ascii="Courier New" w:hAnsi="Courier New" w:cs="Courier New"/>
          <w:b/>
          <w:noProof/>
          <w:color w:val="000000"/>
          <w:szCs w:val="20"/>
          <w:lang w:val="en-US"/>
        </w:rPr>
        <w:t>addJEPLListener</w:t>
      </w:r>
      <w:r w:rsidRPr="00046D0B">
        <w:rPr>
          <w:rFonts w:ascii="Courier New" w:hAnsi="Courier New" w:cs="Courier New"/>
          <w:noProof/>
          <w:color w:val="000000"/>
          <w:szCs w:val="20"/>
          <w:lang w:val="en-US"/>
        </w:rPr>
        <w:t>(</w:t>
      </w:r>
      <w:r w:rsidRPr="00046D0B">
        <w:rPr>
          <w:rFonts w:ascii="Courier New" w:hAnsi="Courier New" w:cs="Courier New"/>
          <w:noProof/>
          <w:color w:val="0000E6"/>
          <w:szCs w:val="20"/>
          <w:lang w:val="en-US"/>
        </w:rPr>
        <w:t>new</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JEPLConnectionListener</w:t>
      </w:r>
      <w:r w:rsidRPr="00046D0B">
        <w:rPr>
          <w:rFonts w:ascii="Courier New" w:hAnsi="Courier New" w:cs="Courier New"/>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public</w:t>
      </w:r>
      <w:r w:rsidRPr="00046D0B">
        <w:rPr>
          <w:rFonts w:ascii="Courier New" w:hAnsi="Courier New" w:cs="Courier New"/>
          <w:noProof/>
          <w:color w:val="000000"/>
          <w:szCs w:val="20"/>
          <w:lang w:val="en-US"/>
        </w:rPr>
        <w:t xml:space="preserve"> </w:t>
      </w:r>
      <w:r w:rsidRPr="00046D0B">
        <w:rPr>
          <w:rFonts w:ascii="Courier New" w:hAnsi="Courier New" w:cs="Courier New"/>
          <w:noProof/>
          <w:color w:val="0000E6"/>
          <w:szCs w:val="20"/>
          <w:lang w:val="en-US"/>
        </w:rPr>
        <w:t>void</w:t>
      </w:r>
      <w:r w:rsidRPr="00046D0B">
        <w:rPr>
          <w:rFonts w:ascii="Courier New" w:hAnsi="Courier New" w:cs="Courier New"/>
          <w:noProof/>
          <w:color w:val="000000"/>
          <w:szCs w:val="20"/>
          <w:lang w:val="en-US"/>
        </w:rPr>
        <w:t xml:space="preserve"> </w:t>
      </w:r>
      <w:r w:rsidRPr="00046D0B">
        <w:rPr>
          <w:rFonts w:ascii="Courier New" w:hAnsi="Courier New" w:cs="Courier New"/>
          <w:b/>
          <w:noProof/>
          <w:color w:val="000000"/>
          <w:szCs w:val="20"/>
          <w:lang w:val="en-US"/>
        </w:rPr>
        <w:t>setupJEPLConnection</w:t>
      </w:r>
      <w:r w:rsidRPr="00046D0B">
        <w:rPr>
          <w:rFonts w:ascii="Courier New" w:hAnsi="Courier New" w:cs="Courier New"/>
          <w:noProof/>
          <w:color w:val="000000"/>
          <w:szCs w:val="20"/>
          <w:lang w:val="en-US"/>
        </w:rPr>
        <w:t>(JEPLConnection con,JEPLTask task)</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046D0B">
        <w:rPr>
          <w:rFonts w:ascii="Courier New" w:hAnsi="Courier New" w:cs="Courier New"/>
          <w:noProof/>
          <w:color w:val="0000E6"/>
          <w:szCs w:val="20"/>
          <w:lang w:val="en-US"/>
        </w:rPr>
        <w:t>throws</w:t>
      </w:r>
      <w:r w:rsidRPr="00046D0B">
        <w:rPr>
          <w:rFonts w:ascii="Courier New" w:hAnsi="Courier New" w:cs="Courier New"/>
          <w:noProof/>
          <w:color w:val="000000"/>
          <w:szCs w:val="20"/>
          <w:lang w:val="en-US"/>
        </w:rPr>
        <w:t xml:space="preserve"> Exception</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con.getConnection().</w:t>
      </w:r>
      <w:r w:rsidRPr="00046D0B">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true</w:t>
      </w:r>
      <w:r w:rsidRPr="00046D0B">
        <w:rPr>
          <w:rFonts w:ascii="Courier New" w:hAnsi="Courier New" w:cs="Courier New"/>
          <w:b/>
          <w:noProof/>
          <w:color w:val="000000"/>
          <w:szCs w:val="20"/>
          <w:lang w:val="en-US"/>
        </w:rPr>
        <w:t>);</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46D0B" w:rsidRPr="00046D0B" w:rsidRDefault="00046D0B" w:rsidP="00046D0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46D0B">
        <w:rPr>
          <w:rFonts w:ascii="Courier New" w:hAnsi="Courier New" w:cs="Courier New"/>
          <w:noProof/>
          <w:color w:val="000000"/>
          <w:szCs w:val="20"/>
          <w:lang w:val="en-US"/>
        </w:rPr>
        <w:t xml:space="preserve">    );</w:t>
      </w:r>
    </w:p>
    <w:p w:rsidR="0008440F" w:rsidRDefault="0008440F" w:rsidP="00A761F0">
      <w:r>
        <w:t xml:space="preserve">This configuration approach is very similar to calling </w:t>
      </w:r>
      <w:r w:rsidRPr="00D478F3">
        <w:rPr>
          <w:rStyle w:val="CdigoFuenteCarCar"/>
          <w:lang w:val="en-US"/>
        </w:rPr>
        <w:t>JEPL</w:t>
      </w:r>
      <w:r>
        <w:rPr>
          <w:rFonts w:ascii="Courier New" w:hAnsi="Courier New" w:cs="Courier New"/>
          <w:noProof/>
          <w:color w:val="000000"/>
          <w:szCs w:val="20"/>
          <w:lang w:val="en-US"/>
        </w:rPr>
        <w:t>NonJTA</w:t>
      </w:r>
      <w:r w:rsidRPr="00D478F3">
        <w:rPr>
          <w:rStyle w:val="CdigoFuenteCarCar"/>
          <w:lang w:val="en-US"/>
        </w:rPr>
        <w:t>DataSource</w:t>
      </w:r>
      <w:r>
        <w:rPr>
          <w:rStyle w:val="CdigoFuenteCarCar"/>
          <w:lang w:val="en-US"/>
        </w:rPr>
        <w:t>.</w:t>
      </w:r>
      <w:r w:rsidRPr="00D478F3">
        <w:rPr>
          <w:rFonts w:ascii="Courier New" w:hAnsi="Courier New" w:cs="Courier New"/>
          <w:noProof/>
          <w:color w:val="000000"/>
          <w:szCs w:val="20"/>
          <w:lang w:val="en-US"/>
        </w:rPr>
        <w:t>set</w:t>
      </w:r>
      <w:r w:rsidR="00F64900">
        <w:rPr>
          <w:rFonts w:ascii="Courier New" w:hAnsi="Courier New" w:cs="Courier New"/>
          <w:noProof/>
          <w:color w:val="000000"/>
          <w:szCs w:val="20"/>
          <w:lang w:val="en-US"/>
        </w:rPr>
        <w:t>Default</w:t>
      </w:r>
      <w:r w:rsidRPr="00D478F3">
        <w:rPr>
          <w:rFonts w:ascii="Courier New" w:hAnsi="Courier New" w:cs="Courier New"/>
          <w:noProof/>
          <w:color w:val="000000"/>
          <w:szCs w:val="20"/>
          <w:lang w:val="en-US"/>
        </w:rPr>
        <w:t>AutoCommit</w:t>
      </w:r>
      <w:r>
        <w:rPr>
          <w:rFonts w:ascii="Courier New" w:hAnsi="Courier New" w:cs="Courier New"/>
          <w:noProof/>
          <w:color w:val="000000"/>
          <w:szCs w:val="20"/>
          <w:lang w:val="en-US"/>
        </w:rPr>
        <w:t>(boolean).</w:t>
      </w:r>
    </w:p>
    <w:p w:rsidR="003F69A9" w:rsidRPr="00046D0B" w:rsidRDefault="0008440F" w:rsidP="00A761F0">
      <w:r>
        <w:t>T</w:t>
      </w:r>
      <w:r w:rsidR="00046D0B">
        <w:t xml:space="preserve">his method </w:t>
      </w:r>
      <w:r>
        <w:t>must be</w:t>
      </w:r>
      <w:r w:rsidR="00046D0B">
        <w:t xml:space="preserve"> called </w:t>
      </w:r>
      <w:r w:rsidR="00046D0B" w:rsidRPr="00046D0B">
        <w:rPr>
          <w:i/>
        </w:rPr>
        <w:t>before</w:t>
      </w:r>
      <w:r w:rsidR="00046D0B">
        <w:t xml:space="preserve"> executing </w:t>
      </w:r>
      <w:r>
        <w:t xml:space="preserve">any </w:t>
      </w:r>
      <w:r w:rsidR="00046D0B">
        <w:t>SQL sentence</w:t>
      </w:r>
      <w:r>
        <w:t xml:space="preserve"> (otherwise an exception is thrown)</w:t>
      </w:r>
      <w:r w:rsidR="00046D0B">
        <w:t xml:space="preserve">, the </w:t>
      </w:r>
      <w:r w:rsidR="00046D0B" w:rsidRPr="00046D0B">
        <w:rPr>
          <w:rStyle w:val="CdigoFuenteCarCar"/>
        </w:rPr>
        <w:t>Connection</w:t>
      </w:r>
      <w:r w:rsidR="00046D0B">
        <w:t xml:space="preserve"> </w:t>
      </w:r>
      <w:r w:rsidR="00EC01B9">
        <w:t>is</w:t>
      </w:r>
      <w:r w:rsidR="00046D0B">
        <w:t xml:space="preserve"> configured as non-transactional because this </w:t>
      </w:r>
      <w:r>
        <w:t>listener</w:t>
      </w:r>
      <w:r w:rsidR="00046D0B">
        <w:t xml:space="preserve"> is called </w:t>
      </w:r>
      <w:r w:rsidR="00046D0B" w:rsidRPr="00046D0B">
        <w:rPr>
          <w:i/>
        </w:rPr>
        <w:t>after</w:t>
      </w:r>
      <w:r w:rsidR="00046D0B">
        <w:t xml:space="preserve"> any kind of </w:t>
      </w:r>
      <w:r w:rsidR="00046D0B" w:rsidRPr="00046D0B">
        <w:rPr>
          <w:rStyle w:val="CdigoFuenteCarCar"/>
        </w:rPr>
        <w:t>Connection</w:t>
      </w:r>
      <w:r w:rsidR="00046D0B">
        <w:t xml:space="preserve"> preparation</w:t>
      </w:r>
      <w:r w:rsidR="00EC01B9">
        <w:t xml:space="preserve"> by JEPLayer</w:t>
      </w:r>
      <w:r w:rsidR="00046D0B">
        <w:t xml:space="preserve">, hence </w:t>
      </w:r>
      <w:r w:rsidR="004546FE">
        <w:t xml:space="preserve">this </w:t>
      </w:r>
      <w:r w:rsidR="00046D0B">
        <w:t xml:space="preserve"> listener dictates the final transactional mode (if this listener is finally applied because they could be more listeners of this type with </w:t>
      </w:r>
      <w:r w:rsidR="00EC01B9">
        <w:t>more priority</w:t>
      </w:r>
      <w:r w:rsidR="00046D0B">
        <w:t>).</w:t>
      </w:r>
      <w:r w:rsidR="004546FE">
        <w:t xml:space="preserve"> As </w:t>
      </w:r>
      <w:r w:rsidR="004546FE" w:rsidRPr="004546FE">
        <w:rPr>
          <w:rStyle w:val="CdigoFuenteCarCar"/>
        </w:rPr>
        <w:t>JEPLConnectionListener</w:t>
      </w:r>
      <w:r w:rsidR="004546FE">
        <w:t xml:space="preserve"> registered in </w:t>
      </w:r>
      <w:r w:rsidR="004546FE" w:rsidRPr="004546FE">
        <w:rPr>
          <w:rStyle w:val="CdigoFuenteCarCar"/>
        </w:rPr>
        <w:t>JEPLDataSource</w:t>
      </w:r>
      <w:r w:rsidR="004546FE">
        <w:t xml:space="preserve"> level has priority over </w:t>
      </w:r>
      <w:r w:rsidR="004546FE" w:rsidRPr="00D478F3">
        <w:rPr>
          <w:rStyle w:val="CdigoFuenteCarCar"/>
          <w:lang w:val="en-US"/>
        </w:rPr>
        <w:t>JEPL</w:t>
      </w:r>
      <w:r w:rsidR="004546FE">
        <w:rPr>
          <w:rFonts w:ascii="Courier New" w:hAnsi="Courier New" w:cs="Courier New"/>
          <w:noProof/>
          <w:color w:val="000000"/>
          <w:szCs w:val="20"/>
          <w:lang w:val="en-US"/>
        </w:rPr>
        <w:t>NonJTA</w:t>
      </w:r>
      <w:r w:rsidR="004546FE" w:rsidRPr="00D478F3">
        <w:rPr>
          <w:rStyle w:val="CdigoFuenteCarCar"/>
          <w:lang w:val="en-US"/>
        </w:rPr>
        <w:t>DataSource</w:t>
      </w:r>
      <w:r w:rsidR="004546FE">
        <w:rPr>
          <w:rStyle w:val="CdigoFuenteCarCar"/>
          <w:lang w:val="en-US"/>
        </w:rPr>
        <w:t>.</w:t>
      </w:r>
      <w:r w:rsidR="004546FE" w:rsidRPr="00D478F3">
        <w:rPr>
          <w:rFonts w:ascii="Courier New" w:hAnsi="Courier New" w:cs="Courier New"/>
          <w:noProof/>
          <w:color w:val="000000"/>
          <w:szCs w:val="20"/>
          <w:lang w:val="en-US"/>
        </w:rPr>
        <w:t>set</w:t>
      </w:r>
      <w:r w:rsidR="004546FE">
        <w:rPr>
          <w:rFonts w:ascii="Courier New" w:hAnsi="Courier New" w:cs="Courier New"/>
          <w:noProof/>
          <w:color w:val="000000"/>
          <w:szCs w:val="20"/>
          <w:lang w:val="en-US"/>
        </w:rPr>
        <w:t>Default</w:t>
      </w:r>
      <w:r w:rsidR="004546FE" w:rsidRPr="00D478F3">
        <w:rPr>
          <w:rFonts w:ascii="Courier New" w:hAnsi="Courier New" w:cs="Courier New"/>
          <w:noProof/>
          <w:color w:val="000000"/>
          <w:szCs w:val="20"/>
          <w:lang w:val="en-US"/>
        </w:rPr>
        <w:t>AutoCommit</w:t>
      </w:r>
      <w:r w:rsidR="004546FE">
        <w:rPr>
          <w:rFonts w:ascii="Courier New" w:hAnsi="Courier New" w:cs="Courier New"/>
          <w:noProof/>
          <w:color w:val="000000"/>
          <w:szCs w:val="20"/>
          <w:lang w:val="en-US"/>
        </w:rPr>
        <w:t>(boolean)</w:t>
      </w:r>
      <w:r w:rsidR="004546FE">
        <w:t>.</w:t>
      </w:r>
      <w:r w:rsidR="00046D0B">
        <w:t xml:space="preserve"> JEPLayer only calls </w:t>
      </w:r>
      <w:r w:rsidR="00046D0B" w:rsidRPr="00046D0B">
        <w:rPr>
          <w:rStyle w:val="CdigoFuenteCarCar"/>
        </w:rPr>
        <w:t>Connection.commit()</w:t>
      </w:r>
      <w:r w:rsidR="00046D0B">
        <w:t xml:space="preserve"> or </w:t>
      </w:r>
      <w:r w:rsidR="00046D0B" w:rsidRPr="00046D0B">
        <w:rPr>
          <w:rStyle w:val="CdigoFuenteCarCar"/>
        </w:rPr>
        <w:t>Connection.rollback()</w:t>
      </w:r>
      <w:r w:rsidR="00046D0B">
        <w:t xml:space="preserve"> whether </w:t>
      </w:r>
      <w:r w:rsidR="004546FE" w:rsidRPr="00046D0B">
        <w:rPr>
          <w:rStyle w:val="CdigoFuenteCarCar"/>
        </w:rPr>
        <w:t>Connection.</w:t>
      </w:r>
      <w:r w:rsidR="00046D0B" w:rsidRPr="00046D0B">
        <w:rPr>
          <w:rStyle w:val="CdigoFuenteCarCar"/>
        </w:rPr>
        <w:t>getAutoCommit()</w:t>
      </w:r>
      <w:r w:rsidR="00046D0B">
        <w:t xml:space="preserve"> returns false</w:t>
      </w:r>
      <w:r>
        <w:t xml:space="preserve"> when the SQL sentence or </w:t>
      </w:r>
      <w:r w:rsidRPr="00D478F3">
        <w:rPr>
          <w:rFonts w:ascii="Courier New" w:hAnsi="Courier New" w:cs="Courier New"/>
          <w:noProof/>
          <w:color w:val="000000"/>
          <w:szCs w:val="20"/>
          <w:lang w:val="en-US"/>
        </w:rPr>
        <w:t>JEPLTask</w:t>
      </w:r>
      <w:r>
        <w:t xml:space="preserve"> ends</w:t>
      </w:r>
      <w:r w:rsidR="00046D0B">
        <w:t>.</w:t>
      </w:r>
    </w:p>
    <w:p w:rsidR="00DC6ABC" w:rsidRDefault="00DC6ABC" w:rsidP="00A761F0">
      <w:r>
        <w:t>As you already know, you can register this kind of listener in several locations/levels, for instance</w:t>
      </w:r>
      <w:r w:rsidR="00EC01B9">
        <w:t xml:space="preserve"> in </w:t>
      </w:r>
      <w:r w:rsidR="00EC01B9" w:rsidRPr="00EC01B9">
        <w:rPr>
          <w:rStyle w:val="CdigoFuenteCarCar"/>
        </w:rPr>
        <w:t>JEPLTask</w:t>
      </w:r>
      <w: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JEPLDataSource jds =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JEPLTask&lt;Contact&gt; task =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jds.exec(task,</w:t>
      </w:r>
      <w:r w:rsidRPr="00DC6ABC">
        <w:rPr>
          <w:rFonts w:ascii="Courier New" w:hAnsi="Courier New" w:cs="Courier New"/>
          <w:noProof/>
          <w:color w:val="0000E6"/>
          <w:szCs w:val="20"/>
          <w:lang w:val="en-US"/>
        </w:rPr>
        <w:t>new</w:t>
      </w:r>
      <w:r w:rsidRPr="00DC6ABC">
        <w:rPr>
          <w:rFonts w:ascii="Courier New" w:hAnsi="Courier New" w:cs="Courier New"/>
          <w:noProof/>
          <w:color w:val="000000"/>
          <w:szCs w:val="20"/>
          <w:lang w:val="en-US"/>
        </w:rPr>
        <w:t xml:space="preserve"> JEPLConnectionListener()</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public</w:t>
      </w:r>
      <w:r w:rsidRPr="00DC6ABC">
        <w:rPr>
          <w:rFonts w:ascii="Courier New" w:hAnsi="Courier New" w:cs="Courier New"/>
          <w:noProof/>
          <w:color w:val="000000"/>
          <w:szCs w:val="20"/>
          <w:lang w:val="en-US"/>
        </w:rPr>
        <w:t xml:space="preserve"> </w:t>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 task)</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DC6ABC">
        <w:rPr>
          <w:rFonts w:ascii="Courier New" w:hAnsi="Courier New" w:cs="Courier New"/>
          <w:noProof/>
          <w:color w:val="0000E6"/>
          <w:szCs w:val="20"/>
          <w:lang w:val="en-US"/>
        </w:rPr>
        <w:t>throws</w:t>
      </w:r>
      <w:r w:rsidRPr="00DC6ABC">
        <w:rPr>
          <w:rFonts w:ascii="Courier New" w:hAnsi="Courier New" w:cs="Courier New"/>
          <w:noProof/>
          <w:color w:val="000000"/>
          <w:szCs w:val="20"/>
          <w:lang w:val="en-US"/>
        </w:rPr>
        <w:t xml:space="preserve"> Exception</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con.getConnection().</w:t>
      </w:r>
      <w:r w:rsidRPr="00DC6ABC">
        <w:rPr>
          <w:rFonts w:ascii="Courier New" w:hAnsi="Courier New" w:cs="Courier New"/>
          <w:b/>
          <w:noProof/>
          <w:color w:val="000000"/>
          <w:szCs w:val="20"/>
          <w:lang w:val="en-US"/>
        </w:rPr>
        <w:t>setAutoCommit(</w:t>
      </w:r>
      <w:r w:rsidRPr="00DC6ABC">
        <w:rPr>
          <w:rFonts w:ascii="Courier New" w:hAnsi="Courier New" w:cs="Courier New"/>
          <w:b/>
          <w:noProof/>
          <w:color w:val="0000E6"/>
          <w:szCs w:val="20"/>
          <w:lang w:val="en-US"/>
        </w:rPr>
        <w:t>false</w:t>
      </w:r>
      <w:r w:rsidRPr="00DC6ABC">
        <w:rPr>
          <w:rFonts w:ascii="Courier New" w:hAnsi="Courier New" w:cs="Courier New"/>
          <w:b/>
          <w:noProof/>
          <w:color w:val="000000"/>
          <w:szCs w:val="20"/>
          <w:lang w:val="en-US"/>
        </w:rPr>
        <w:t>);</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DC6ABC">
        <w:rPr>
          <w:rFonts w:ascii="Courier New" w:hAnsi="Courier New" w:cs="Courier New"/>
          <w:noProof/>
          <w:color w:val="000000"/>
          <w:szCs w:val="20"/>
          <w:lang w:val="en-US"/>
        </w:rPr>
        <w:t xml:space="preserve">        }</w:t>
      </w:r>
    </w:p>
    <w:p w:rsidR="00DC6ABC" w:rsidRPr="00DC6ABC" w:rsidRDefault="00DC6ABC" w:rsidP="00DC6ABC">
      <w:pPr>
        <w:rPr>
          <w:rFonts w:ascii="Courier New" w:hAnsi="Courier New" w:cs="Courier New"/>
          <w:noProof/>
          <w:lang w:val="en-US"/>
        </w:rPr>
      </w:pPr>
      <w:r w:rsidRPr="00DC6ABC">
        <w:rPr>
          <w:rFonts w:ascii="Courier New" w:hAnsi="Courier New" w:cs="Courier New"/>
          <w:noProof/>
          <w:sz w:val="24"/>
          <w:lang w:val="en-US"/>
        </w:rPr>
        <w:t xml:space="preserve">    );  </w:t>
      </w:r>
      <w:r w:rsidRPr="00DC6ABC">
        <w:rPr>
          <w:rFonts w:ascii="Courier New" w:hAnsi="Courier New" w:cs="Courier New"/>
          <w:noProof/>
          <w:lang w:val="en-US"/>
        </w:rPr>
        <w:t xml:space="preserve">  </w:t>
      </w:r>
    </w:p>
    <w:p w:rsidR="004546FE" w:rsidRDefault="00DC6ABC" w:rsidP="00A761F0">
      <w:r>
        <w:t>This code executes the task inside a JDBC transaction</w:t>
      </w:r>
      <w:r w:rsidR="00D82C4E">
        <w:t xml:space="preserve"> (note the listener is called once)</w:t>
      </w:r>
      <w:r w:rsidR="0008440F">
        <w:t xml:space="preserve">, in this case this listener takes precedence of another </w:t>
      </w:r>
      <w:r w:rsidR="0008440F" w:rsidRPr="00DC6ABC">
        <w:rPr>
          <w:rFonts w:ascii="Courier New" w:hAnsi="Courier New" w:cs="Courier New"/>
          <w:noProof/>
          <w:color w:val="000000"/>
          <w:szCs w:val="20"/>
          <w:lang w:val="en-US"/>
        </w:rPr>
        <w:t>JEPLConnectionListener</w:t>
      </w:r>
      <w:r w:rsidR="0008440F">
        <w:t xml:space="preserve"> registered in </w:t>
      </w:r>
      <w:r w:rsidR="0008440F" w:rsidRPr="00DC6ABC">
        <w:rPr>
          <w:rFonts w:ascii="Courier New" w:hAnsi="Courier New" w:cs="Courier New"/>
          <w:noProof/>
          <w:color w:val="000000"/>
          <w:szCs w:val="20"/>
          <w:lang w:val="en-US"/>
        </w:rPr>
        <w:t xml:space="preserve">JEPLDataSource </w:t>
      </w:r>
      <w:r w:rsidR="0008440F">
        <w:t>level</w:t>
      </w:r>
      <w:r w:rsidR="004546FE">
        <w:t xml:space="preserve"> and </w:t>
      </w:r>
      <w:r w:rsidR="0008440F">
        <w:t>the later is not executed</w:t>
      </w:r>
      <w:r w:rsidR="004546FE">
        <w:t>. JEPLayer understands that you</w:t>
      </w:r>
      <w:r w:rsidR="00CA0921">
        <w:t>r</w:t>
      </w:r>
      <w:r w:rsidR="004546FE">
        <w:t xml:space="preserve"> provided</w:t>
      </w:r>
      <w:r w:rsidR="00CA0921">
        <w:t xml:space="preserve"> a</w:t>
      </w:r>
      <w:r w:rsidR="004546FE">
        <w:t xml:space="preserve"> </w:t>
      </w:r>
      <w:r w:rsidR="004546FE" w:rsidRPr="00DC6ABC">
        <w:rPr>
          <w:rFonts w:ascii="Courier New" w:hAnsi="Courier New" w:cs="Courier New"/>
          <w:noProof/>
          <w:color w:val="000000"/>
          <w:szCs w:val="20"/>
          <w:lang w:val="en-US"/>
        </w:rPr>
        <w:t>JEPLConnectionListener</w:t>
      </w:r>
      <w:r w:rsidR="004546FE">
        <w:t xml:space="preserve"> </w:t>
      </w:r>
      <w:r w:rsidR="00F36BBB">
        <w:t xml:space="preserve">as a parameter in </w:t>
      </w:r>
      <w:r w:rsidR="00CA0921" w:rsidRPr="00DC6ABC">
        <w:rPr>
          <w:rFonts w:ascii="Courier New" w:hAnsi="Courier New" w:cs="Courier New"/>
          <w:noProof/>
          <w:color w:val="000000"/>
          <w:szCs w:val="20"/>
          <w:lang w:val="en-US"/>
        </w:rPr>
        <w:t>JEPLDataSource</w:t>
      </w:r>
      <w:r w:rsidR="00F36BBB" w:rsidRPr="00F36BBB">
        <w:rPr>
          <w:rStyle w:val="CdigoFuenteCarCar"/>
        </w:rPr>
        <w:t>.exec()</w:t>
      </w:r>
      <w:r w:rsidR="00F36BBB">
        <w:t xml:space="preserve"> method</w:t>
      </w:r>
      <w:r w:rsidR="00CA0921">
        <w:t>,</w:t>
      </w:r>
      <w:r w:rsidR="00F36BBB">
        <w:t xml:space="preserve"> </w:t>
      </w:r>
      <w:r w:rsidR="004546FE">
        <w:t xml:space="preserve">is your opportunity to define the auto-commit mode </w:t>
      </w:r>
      <w:r w:rsidR="00CA0921">
        <w:t>in the highest</w:t>
      </w:r>
      <w:r w:rsidR="00F36BBB">
        <w:t xml:space="preserve"> level, so no other auto-commit rule is applied like </w:t>
      </w:r>
      <w:r w:rsidR="00F36BBB" w:rsidRPr="00F36BBB">
        <w:rPr>
          <w:rStyle w:val="CdigoFuenteCarCar"/>
        </w:rPr>
        <w:t>@JEPLTransactionalNonJTA</w:t>
      </w:r>
      <w:r w:rsidR="00F36BBB">
        <w:t xml:space="preserve"> annotation if present or default auto-commit configuration or default </w:t>
      </w:r>
      <w:r w:rsidR="00F36BBB" w:rsidRPr="00DC6ABC">
        <w:rPr>
          <w:rFonts w:ascii="Courier New" w:hAnsi="Courier New" w:cs="Courier New"/>
          <w:noProof/>
          <w:color w:val="000000"/>
          <w:szCs w:val="20"/>
          <w:lang w:val="en-US"/>
        </w:rPr>
        <w:t>JEPLConnectionListener</w:t>
      </w:r>
      <w:r w:rsidR="00F36BBB">
        <w:t xml:space="preserve"> registered in </w:t>
      </w:r>
      <w:r w:rsidR="00F36BBB" w:rsidRPr="00DC6ABC">
        <w:rPr>
          <w:rFonts w:ascii="Courier New" w:hAnsi="Courier New" w:cs="Courier New"/>
          <w:noProof/>
          <w:color w:val="000000"/>
          <w:szCs w:val="20"/>
          <w:lang w:val="en-US"/>
        </w:rPr>
        <w:t xml:space="preserve">JEPLDataSource </w:t>
      </w:r>
      <w:r w:rsidR="00F36BBB">
        <w:t>level.</w:t>
      </w:r>
    </w:p>
    <w:p w:rsidR="00DC6ABC" w:rsidRDefault="00DC6ABC" w:rsidP="00DC6ABC">
      <w:pPr>
        <w:pStyle w:val="Ttulo3"/>
      </w:pPr>
      <w:bookmarkStart w:id="57" w:name="_Toc416963928"/>
      <w:r>
        <w:t>Manual demarcation</w:t>
      </w:r>
      <w:r w:rsidR="00D82C4E">
        <w:t xml:space="preserve"> of a</w:t>
      </w:r>
      <w:r>
        <w:t xml:space="preserve"> </w:t>
      </w:r>
      <w:r w:rsidR="00D82C4E">
        <w:t>t</w:t>
      </w:r>
      <w:r>
        <w:t>ransaction</w:t>
      </w:r>
      <w:r w:rsidR="00D82C4E">
        <w:t xml:space="preserve"> with</w:t>
      </w:r>
      <w:r>
        <w:t xml:space="preserve"> </w:t>
      </w:r>
      <w:proofErr w:type="spellStart"/>
      <w:r w:rsidRPr="00046D0B">
        <w:t>JEPLConnectionListener</w:t>
      </w:r>
      <w:bookmarkEnd w:id="57"/>
      <w:proofErr w:type="spellEnd"/>
    </w:p>
    <w:p w:rsidR="00D478F3" w:rsidRDefault="00D82C4E" w:rsidP="00A761F0">
      <w:r>
        <w:t>The signature of the method:</w:t>
      </w:r>
    </w:p>
    <w:p w:rsidR="00D82C4E" w:rsidRDefault="00EC01B9" w:rsidP="00A761F0">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00D82C4E" w:rsidRPr="00DC6ABC">
        <w:rPr>
          <w:rFonts w:ascii="Courier New" w:hAnsi="Courier New" w:cs="Courier New"/>
          <w:noProof/>
          <w:color w:val="0000E6"/>
          <w:szCs w:val="20"/>
          <w:lang w:val="en-US"/>
        </w:rPr>
        <w:t>void</w:t>
      </w:r>
      <w:r w:rsidR="00D82C4E"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w:t>
      </w:r>
      <w:r w:rsidR="006E5755">
        <w:rPr>
          <w:rFonts w:ascii="Courier New" w:hAnsi="Courier New" w:cs="Courier New"/>
          <w:noProof/>
          <w:color w:val="000000"/>
          <w:szCs w:val="20"/>
          <w:lang w:val="en-US"/>
        </w:rPr>
        <w:t>T</w:t>
      </w:r>
      <w:r w:rsidR="00801715">
        <w:rPr>
          <w:rFonts w:ascii="Courier New" w:hAnsi="Courier New" w:cs="Courier New"/>
          <w:noProof/>
          <w:color w:val="000000"/>
          <w:szCs w:val="20"/>
          <w:lang w:val="en-US"/>
        </w:rPr>
        <w:t>&gt;</w:t>
      </w:r>
      <w:r w:rsidR="00D82C4E" w:rsidRPr="00DC6ABC">
        <w:rPr>
          <w:rFonts w:ascii="Courier New" w:hAnsi="Courier New" w:cs="Courier New"/>
          <w:noProof/>
          <w:color w:val="000000"/>
          <w:szCs w:val="20"/>
          <w:lang w:val="en-US"/>
        </w:rPr>
        <w:t xml:space="preserve"> task)</w:t>
      </w:r>
    </w:p>
    <w:p w:rsidR="00DC6ABC" w:rsidRPr="00DC6ABC" w:rsidRDefault="00D82C4E" w:rsidP="00A761F0">
      <w:r>
        <w:t xml:space="preserve">Includes a </w:t>
      </w:r>
      <w:r w:rsidRPr="00DC6ABC">
        <w:rPr>
          <w:rFonts w:ascii="Courier New" w:hAnsi="Courier New" w:cs="Courier New"/>
          <w:noProof/>
          <w:color w:val="000000"/>
          <w:szCs w:val="20"/>
          <w:lang w:val="en-US"/>
        </w:rPr>
        <w:t>JEPLTask</w:t>
      </w:r>
      <w:r>
        <w:t xml:space="preserve"> parameter, if we execute this task accordingly with previously documented </w:t>
      </w:r>
      <w:proofErr w:type="spellStart"/>
      <w:r>
        <w:t>behavior</w:t>
      </w:r>
      <w:proofErr w:type="spellEnd"/>
      <w:r>
        <w:t xml:space="preserve">, the SQL sentences will be executed and then the method returns… what about transactional </w:t>
      </w:r>
      <w:proofErr w:type="spellStart"/>
      <w:r>
        <w:t>behavior</w:t>
      </w:r>
      <w:proofErr w:type="spellEnd"/>
      <w:r>
        <w:t xml:space="preserve">?   </w:t>
      </w:r>
    </w:p>
    <w:p w:rsidR="00D82C4E" w:rsidRPr="00D82C4E" w:rsidRDefault="00D82C4E" w:rsidP="00A761F0">
      <w:r>
        <w:t xml:space="preserve">If you do not call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rsidRPr="00D82C4E">
        <w:t>JEP</w:t>
      </w:r>
      <w:r>
        <w:t xml:space="preserve">Layer automatically calls </w:t>
      </w:r>
      <w:r w:rsidRPr="00D82C4E">
        <w:rPr>
          <w:rStyle w:val="CdigoFuenteCarCar"/>
        </w:rPr>
        <w:t>commit()</w:t>
      </w:r>
      <w:r>
        <w:t xml:space="preserve"> and </w:t>
      </w:r>
      <w:r w:rsidRPr="00D82C4E">
        <w:rPr>
          <w:rStyle w:val="CdigoFuenteCarCar"/>
        </w:rPr>
        <w:t>rollback()</w:t>
      </w:r>
      <w:r>
        <w:t xml:space="preserve"> if </w:t>
      </w:r>
      <w:r w:rsidRPr="00D82C4E">
        <w:rPr>
          <w:rStyle w:val="CdigoFuenteCarCar"/>
        </w:rPr>
        <w:t>Connection</w:t>
      </w:r>
      <w:r>
        <w:t xml:space="preserve"> is not in auto-commit mode</w:t>
      </w:r>
      <w:r w:rsidR="00EC01B9">
        <w:t xml:space="preserve"> but</w:t>
      </w:r>
      <w:r>
        <w:t xml:space="preserve"> if </w:t>
      </w:r>
      <w:r w:rsidRPr="00DC6ABC">
        <w:rPr>
          <w:rFonts w:ascii="Courier New" w:hAnsi="Courier New" w:cs="Courier New"/>
          <w:noProof/>
          <w:color w:val="000000"/>
          <w:szCs w:val="20"/>
          <w:lang w:val="en-US"/>
        </w:rPr>
        <w:t>JEPLTask</w:t>
      </w:r>
      <w:r>
        <w:rPr>
          <w:rFonts w:ascii="Courier New" w:hAnsi="Courier New" w:cs="Courier New"/>
          <w:noProof/>
          <w:color w:val="000000"/>
          <w:szCs w:val="20"/>
          <w:lang w:val="en-US"/>
        </w:rPr>
        <w:t xml:space="preserve">.exec() </w:t>
      </w:r>
      <w:r>
        <w:t xml:space="preserve">is called </w:t>
      </w:r>
      <w:r w:rsidRPr="00D82C4E">
        <w:t>JEP</w:t>
      </w:r>
      <w:r>
        <w:t xml:space="preserve">Layer </w:t>
      </w:r>
      <w:proofErr w:type="spellStart"/>
      <w:r>
        <w:lastRenderedPageBreak/>
        <w:t>behavior</w:t>
      </w:r>
      <w:proofErr w:type="spellEnd"/>
      <w:r>
        <w:t xml:space="preserve"> IS DIFFERENT, no </w:t>
      </w:r>
      <w:r w:rsidRPr="00D82C4E">
        <w:rPr>
          <w:rStyle w:val="CdigoFuenteCarCar"/>
        </w:rPr>
        <w:t>commit()</w:t>
      </w:r>
      <w:r>
        <w:t xml:space="preserve"> or </w:t>
      </w:r>
      <w:r w:rsidRPr="00D82C4E">
        <w:rPr>
          <w:rStyle w:val="CdigoFuenteCarCar"/>
        </w:rPr>
        <w:t>rollback()</w:t>
      </w:r>
      <w:r>
        <w:t xml:space="preserve"> are called because the developer has a chance to manually control the transaction.</w:t>
      </w:r>
    </w:p>
    <w:p w:rsidR="00D82C4E" w:rsidRDefault="00D82C4E" w:rsidP="00A761F0">
      <w:r>
        <w:t>Example:</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JEPLDataSource jds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JEPLTask&lt;Contact&gt; task =</w:t>
      </w:r>
      <w:r>
        <w:rPr>
          <w:rFonts w:ascii="Courier New" w:hAnsi="Courier New" w:cs="Courier New"/>
          <w:noProof/>
          <w:color w:val="000000"/>
          <w:szCs w:val="20"/>
          <w:lang w:val="en-US"/>
        </w:rPr>
        <w:t xml:space="preserve"> ...</w:t>
      </w:r>
      <w:r w:rsidRPr="001B0C06">
        <w:rPr>
          <w:rFonts w:ascii="Courier New" w:hAnsi="Courier New" w:cs="Courier New"/>
          <w:noProof/>
          <w:color w:val="000000"/>
          <w:szCs w:val="20"/>
          <w:lang w:val="en-US"/>
        </w:rPr>
        <w: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jds.exec(task,</w:t>
      </w:r>
      <w:r w:rsidRPr="001B0C06">
        <w:rPr>
          <w:rFonts w:ascii="Courier New" w:hAnsi="Courier New" w:cs="Courier New"/>
          <w:noProof/>
          <w:color w:val="0000E6"/>
          <w:szCs w:val="20"/>
          <w:lang w:val="en-US"/>
        </w:rPr>
        <w:t>new</w:t>
      </w:r>
      <w:r w:rsidRPr="001B0C06">
        <w:rPr>
          <w:rFonts w:ascii="Courier New" w:hAnsi="Courier New" w:cs="Courier New"/>
          <w:noProof/>
          <w:color w:val="000000"/>
          <w:szCs w:val="20"/>
          <w:lang w:val="en-US"/>
        </w:rPr>
        <w:t xml:space="preserve"> JEPLConnectionListener()</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public</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void</w:t>
      </w:r>
      <w:r w:rsidRPr="001B0C06">
        <w:rPr>
          <w:rFonts w:ascii="Courier New" w:hAnsi="Courier New" w:cs="Courier New"/>
          <w:noProof/>
          <w:color w:val="000000"/>
          <w:szCs w:val="20"/>
          <w:lang w:val="en-US"/>
        </w:rPr>
        <w:t xml:space="preserve"> setupJEPLConnection(JEPLConnection con,JEPLTask task)</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1B0C06">
        <w:rPr>
          <w:rFonts w:ascii="Courier New" w:hAnsi="Courier New" w:cs="Courier New"/>
          <w:noProof/>
          <w:color w:val="0000E6"/>
          <w:szCs w:val="20"/>
          <w:lang w:val="en-US"/>
        </w:rPr>
        <w:t>throws</w:t>
      </w:r>
      <w:r w:rsidRPr="001B0C06">
        <w:rPr>
          <w:rFonts w:ascii="Courier New" w:hAnsi="Courier New" w:cs="Courier New"/>
          <w:noProof/>
          <w:color w:val="000000"/>
          <w:szCs w:val="20"/>
          <w:lang w:val="en-US"/>
        </w:rPr>
        <w:t xml:space="preserve"> Exception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con.getConnection().setAutoCommit(</w:t>
      </w:r>
      <w:r w:rsidRPr="001B0C06">
        <w:rPr>
          <w:rFonts w:ascii="Courier New" w:hAnsi="Courier New" w:cs="Courier New"/>
          <w:noProof/>
          <w:color w:val="0000E6"/>
          <w:szCs w:val="20"/>
          <w:lang w:val="en-US"/>
        </w:rPr>
        <w:t>false</w:t>
      </w:r>
      <w:r w:rsidRPr="001B0C06">
        <w:rPr>
          <w:rFonts w:ascii="Courier New" w:hAnsi="Courier New" w:cs="Courier New"/>
          <w:noProof/>
          <w:color w:val="000000"/>
          <w:szCs w:val="20"/>
          <w:lang w:val="en-US"/>
        </w:rPr>
        <w:t xml:space="preserve">); </w:t>
      </w:r>
      <w:r w:rsidRPr="001B0C06">
        <w:rPr>
          <w:rFonts w:ascii="Courier New" w:hAnsi="Courier New" w:cs="Courier New"/>
          <w:noProof/>
          <w:color w:val="969696"/>
          <w:szCs w:val="20"/>
          <w:lang w:val="en-US"/>
        </w:rPr>
        <w:t>// transaction</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try</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task.exec();</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con.getConnection().commit();</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r w:rsidRPr="001B0C06">
        <w:rPr>
          <w:rFonts w:ascii="Courier New" w:hAnsi="Courier New" w:cs="Courier New"/>
          <w:noProof/>
          <w:color w:val="0000E6"/>
          <w:szCs w:val="20"/>
          <w:lang w:val="en-US"/>
        </w:rPr>
        <w:t>catch</w:t>
      </w:r>
      <w:r w:rsidRPr="001B0C06">
        <w:rPr>
          <w:rFonts w:ascii="Courier New" w:hAnsi="Courier New" w:cs="Courier New"/>
          <w:noProof/>
          <w:color w:val="000000"/>
          <w:szCs w:val="20"/>
          <w:lang w:val="en-US"/>
        </w:rPr>
        <w:t>(Exception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con.getConnection().rollback();</w:t>
      </w:r>
    </w:p>
    <w:p w:rsidR="006D4E49" w:rsidRPr="001B0C06" w:rsidRDefault="006D4E49"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Pr>
          <w:rFonts w:ascii="Courier New" w:hAnsi="Courier New" w:cs="Courier New"/>
          <w:noProof/>
          <w:color w:val="0000E6"/>
          <w:szCs w:val="20"/>
          <w:lang w:val="en-US"/>
        </w:rPr>
        <w:tab/>
        <w:t xml:space="preserve">     </w:t>
      </w:r>
      <w:r w:rsidRPr="00633B29">
        <w:rPr>
          <w:rFonts w:ascii="Courier New" w:hAnsi="Courier New" w:cs="Courier New"/>
          <w:noProof/>
          <w:color w:val="0000E6"/>
          <w:szCs w:val="20"/>
          <w:lang w:val="en-US"/>
        </w:rPr>
        <w:t>throw</w:t>
      </w:r>
      <w:r w:rsidRPr="00633B29">
        <w:rPr>
          <w:rFonts w:ascii="Courier New" w:hAnsi="Courier New" w:cs="Courier New"/>
          <w:noProof/>
          <w:szCs w:val="20"/>
          <w:lang w:val="en-US"/>
        </w:rPr>
        <w:t xml:space="preserve"> ex;</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1B0C06" w:rsidRPr="001B0C06" w:rsidRDefault="001B0C06" w:rsidP="001B0C0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B0C06">
        <w:rPr>
          <w:rFonts w:ascii="Courier New" w:hAnsi="Courier New" w:cs="Courier New"/>
          <w:noProof/>
          <w:color w:val="000000"/>
          <w:szCs w:val="20"/>
          <w:lang w:val="en-US"/>
        </w:rPr>
        <w:t xml:space="preserve">    );</w:t>
      </w:r>
    </w:p>
    <w:p w:rsidR="00D82C4E" w:rsidRDefault="001B0C06" w:rsidP="00A761F0">
      <w:r>
        <w:t xml:space="preserve">There is no need to restore </w:t>
      </w:r>
      <w:r w:rsidRPr="001B0C06">
        <w:rPr>
          <w:rStyle w:val="CdigoFuenteCarCar"/>
        </w:rPr>
        <w:t>setAutoCommit(true)</w:t>
      </w:r>
      <w:r>
        <w:t>, JEPLayer restore</w:t>
      </w:r>
      <w:r w:rsidR="006D4E49">
        <w:t>s</w:t>
      </w:r>
      <w:r>
        <w:t xml:space="preserve"> the default state before returning to the </w:t>
      </w:r>
      <w:r w:rsidRPr="001B0C06">
        <w:rPr>
          <w:rStyle w:val="CdigoFuenteCarCar"/>
        </w:rPr>
        <w:t>DataSource</w:t>
      </w:r>
      <w:r>
        <w:t xml:space="preserve"> pool the active </w:t>
      </w:r>
      <w:r w:rsidRPr="001B0C06">
        <w:rPr>
          <w:rStyle w:val="CdigoFuenteCarCar"/>
        </w:rPr>
        <w:t>Connection</w:t>
      </w:r>
      <w:r>
        <w:t>.</w:t>
      </w:r>
    </w:p>
    <w:p w:rsidR="009F7334" w:rsidRDefault="009F7334" w:rsidP="009F7334">
      <w:pPr>
        <w:pStyle w:val="Ttulo3"/>
      </w:pPr>
      <w:bookmarkStart w:id="58" w:name="_Toc416963929"/>
      <w:r>
        <w:t xml:space="preserve">Manual demarcation of a transaction using </w:t>
      </w:r>
      <w:proofErr w:type="spellStart"/>
      <w:r w:rsidRPr="009F7334">
        <w:t>JEPLTransaction</w:t>
      </w:r>
      <w:bookmarkEnd w:id="58"/>
      <w:proofErr w:type="spellEnd"/>
    </w:p>
    <w:p w:rsidR="009F7334" w:rsidRDefault="009F7334" w:rsidP="00A761F0">
      <w:r w:rsidRPr="009F7334">
        <w:rPr>
          <w:rStyle w:val="CdigoFuenteCarCar"/>
        </w:rPr>
        <w:t>JEPLTransaction</w:t>
      </w:r>
      <w:r>
        <w:t xml:space="preserve"> is a fancy interface to hide direct transaction management with </w:t>
      </w:r>
      <w:r w:rsidRPr="009F7334">
        <w:rPr>
          <w:rStyle w:val="CdigoFuenteCarCar"/>
        </w:rPr>
        <w:t>Connection</w:t>
      </w:r>
      <w:r>
        <w:t>.</w:t>
      </w:r>
    </w:p>
    <w:p w:rsidR="00D82C4E" w:rsidRDefault="009F7334" w:rsidP="00A761F0">
      <w:r>
        <w:t xml:space="preserve">The previous example can be coded with exactly the same </w:t>
      </w:r>
      <w:proofErr w:type="spellStart"/>
      <w:r>
        <w:t>behavior</w:t>
      </w:r>
      <w:proofErr w:type="spellEnd"/>
      <w:r>
        <w:t xml:space="preserve"> using </w:t>
      </w:r>
      <w:r w:rsidRPr="009F7334">
        <w:rPr>
          <w:rStyle w:val="CdigoFuenteCarCar"/>
        </w:rPr>
        <w:t>JEPLTransaction</w:t>
      </w:r>
      <w: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JEPLDataSource jds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sidR="006D4E49">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F7334" w:rsidRPr="009E47ED" w:rsidRDefault="009F7334" w:rsidP="009F7334">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r w:rsidRPr="009E47ED">
        <w:rPr>
          <w:rFonts w:ascii="Courier New" w:eastAsia="Times New Roman" w:hAnsi="Courier New" w:cs="Courier New"/>
          <w:noProof/>
          <w:color w:val="969696"/>
          <w:szCs w:val="20"/>
          <w:lang w:val="en-US"/>
        </w:rPr>
        <w:t>// Executes setAutoCommit(false);</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633B29" w:rsidRPr="00633B29" w:rsidRDefault="00633B29" w:rsidP="00633B29">
      <w:pPr>
        <w:pStyle w:val="HTMLconformatoprevio"/>
        <w:rPr>
          <w:rFonts w:ascii="Courier New" w:hAnsi="Courier New" w:cs="Courier New"/>
          <w:noProof/>
          <w:szCs w:val="20"/>
          <w:lang w:val="en-US"/>
        </w:rPr>
      </w:pPr>
      <w:r>
        <w:rPr>
          <w:rFonts w:ascii="Courier New" w:hAnsi="Courier New" w:cs="Courier New"/>
          <w:noProof/>
          <w:szCs w:val="20"/>
          <w:lang w:val="en-US"/>
        </w:rPr>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9F7334"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F7334" w:rsidRPr="00A377B2" w:rsidRDefault="009F7334"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A377B2">
        <w:rPr>
          <w:rFonts w:ascii="Courier New" w:hAnsi="Courier New" w:cs="Courier New"/>
          <w:color w:val="000000"/>
          <w:szCs w:val="20"/>
          <w:lang w:val="es-ES"/>
        </w:rPr>
        <w:t xml:space="preserve">    );</w:t>
      </w:r>
    </w:p>
    <w:p w:rsidR="00A377B2"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A377B2" w:rsidRDefault="00A377B2" w:rsidP="00A377B2">
      <w:pPr>
        <w:pStyle w:val="Ttulo3"/>
      </w:pPr>
      <w:bookmarkStart w:id="59" w:name="_Toc416963930"/>
      <w:r>
        <w:t xml:space="preserve">Manual demarcation of a transaction </w:t>
      </w:r>
      <w:r w:rsidR="00440EEB">
        <w:t xml:space="preserve">inside </w:t>
      </w:r>
      <w:proofErr w:type="spellStart"/>
      <w:r w:rsidR="00440EEB">
        <w:t>JEPLTask</w:t>
      </w:r>
      <w:bookmarkEnd w:id="59"/>
      <w:proofErr w:type="spellEnd"/>
    </w:p>
    <w:p w:rsidR="00A377B2" w:rsidRDefault="00440EEB" w:rsidP="00A377B2">
      <w:r>
        <w:lastRenderedPageBreak/>
        <w:t xml:space="preserve">Yes you can, you can directly demarcate you transaction inside your </w:t>
      </w:r>
      <w:r w:rsidRPr="00801715">
        <w:rPr>
          <w:rStyle w:val="CdigoFuenteCarCar"/>
        </w:rPr>
        <w:t>JEPLTask</w:t>
      </w:r>
      <w:r>
        <w:t>, it may be a bit confusing for JEPLayer but it works as expected. Take a look to this example: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final</w:t>
      </w:r>
      <w:r w:rsidRPr="00440EEB">
        <w:rPr>
          <w:rFonts w:ascii="Courier New" w:hAnsi="Courier New" w:cs="Courier New"/>
          <w:noProof/>
          <w:color w:val="000000"/>
          <w:szCs w:val="20"/>
          <w:lang w:val="en-US"/>
        </w:rPr>
        <w:t xml:space="preserve"> JEPLNonJTADataSource jds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JEPLTask&lt;Contact&gt; task = </w:t>
      </w:r>
      <w:r w:rsidRPr="00440EEB">
        <w:rPr>
          <w:rFonts w:ascii="Courier New" w:hAnsi="Courier New" w:cs="Courier New"/>
          <w:noProof/>
          <w:color w:val="0000E6"/>
          <w:szCs w:val="20"/>
          <w:lang w:val="en-US"/>
        </w:rPr>
        <w:t>new</w:t>
      </w:r>
      <w:r w:rsidRPr="00440EEB">
        <w:rPr>
          <w:rFonts w:ascii="Courier New" w:hAnsi="Courier New" w:cs="Courier New"/>
          <w:noProof/>
          <w:color w:val="000000"/>
          <w:szCs w:val="20"/>
          <w:lang w:val="en-US"/>
        </w:rPr>
        <w:t xml:space="preserve"> JEPLTask&lt;Contact&gt;()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@Override</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public</w:t>
      </w:r>
      <w:r w:rsidRPr="00440EEB">
        <w:rPr>
          <w:rFonts w:ascii="Courier New" w:hAnsi="Courier New" w:cs="Courier New"/>
          <w:noProof/>
          <w:color w:val="000000"/>
          <w:szCs w:val="20"/>
          <w:lang w:val="en-US"/>
        </w:rPr>
        <w:t xml:space="preserve"> Contact exec() </w:t>
      </w:r>
      <w:r w:rsidRPr="00440EEB">
        <w:rPr>
          <w:rFonts w:ascii="Courier New" w:hAnsi="Courier New" w:cs="Courier New"/>
          <w:noProof/>
          <w:color w:val="0000E6"/>
          <w:szCs w:val="20"/>
          <w:lang w:val="en-US"/>
        </w:rPr>
        <w:t>throws</w:t>
      </w:r>
      <w:r w:rsidRPr="00440EEB">
        <w:rPr>
          <w:rFonts w:ascii="Courier New" w:hAnsi="Courier New" w:cs="Courier New"/>
          <w:noProof/>
          <w:color w:val="000000"/>
          <w:szCs w:val="20"/>
          <w:lang w:val="en-US"/>
        </w:rPr>
        <w:t xml:space="preserve"> Exception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Connection con = jds.getCurrentJEPLConnection().getConnection();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transaction</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Contact contact = </w:t>
      </w:r>
      <w:r>
        <w:rPr>
          <w:rFonts w:ascii="Courier New" w:hAnsi="Courier New" w:cs="Courier New"/>
          <w:noProof/>
          <w:color w:val="000000"/>
          <w:szCs w:val="20"/>
          <w:lang w:val="en-US"/>
        </w:rPr>
        <w:t>...</w:t>
      </w:r>
      <w:r w:rsidRPr="00440EEB">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440EEB">
        <w:rPr>
          <w:rFonts w:ascii="Courier New" w:hAnsi="Courier New" w:cs="Courier New"/>
          <w:noProof/>
          <w:color w:val="969696"/>
          <w:szCs w:val="20"/>
          <w:lang w:val="en-US"/>
        </w:rPr>
        <w:t>// Some persistent statements</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con.commit();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con.setAutoCommit(</w:t>
      </w:r>
      <w:r w:rsidRPr="00440EEB">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r w:rsidRPr="00440EEB">
        <w:rPr>
          <w:rFonts w:ascii="Courier New" w:hAnsi="Courier New" w:cs="Courier New"/>
          <w:noProof/>
          <w:color w:val="0000E6"/>
          <w:szCs w:val="20"/>
          <w:lang w:val="en-US"/>
        </w:rPr>
        <w:t>return</w:t>
      </w:r>
      <w:r w:rsidRPr="00440EEB">
        <w:rPr>
          <w:rFonts w:ascii="Courier New" w:hAnsi="Courier New" w:cs="Courier New"/>
          <w:noProof/>
          <w:color w:val="000000"/>
          <w:szCs w:val="20"/>
          <w:lang w:val="en-US"/>
        </w:rPr>
        <w:t xml:space="preserve"> contact;</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w:t>
      </w:r>
    </w:p>
    <w:p w:rsidR="00440EEB" w:rsidRPr="00440EEB" w:rsidRDefault="00440EEB" w:rsidP="00440EE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sidRPr="00440EEB">
        <w:rPr>
          <w:rFonts w:ascii="Courier New" w:hAnsi="Courier New" w:cs="Courier New"/>
          <w:noProof/>
          <w:color w:val="0000E6"/>
          <w:szCs w:val="20"/>
          <w:lang w:val="en-US"/>
        </w:rPr>
        <w:t>false</w:t>
      </w:r>
      <w:r w:rsidRPr="00440EEB">
        <w:rPr>
          <w:rFonts w:ascii="Courier New" w:hAnsi="Courier New" w:cs="Courier New"/>
          <w:noProof/>
          <w:color w:val="000000"/>
          <w:szCs w:val="20"/>
          <w:lang w:val="en-US"/>
        </w:rPr>
        <w:t>);</w:t>
      </w:r>
    </w:p>
    <w:p w:rsidR="00A377B2" w:rsidRPr="00440EEB" w:rsidRDefault="00A377B2"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A377B2" w:rsidRDefault="00440EEB"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This example is intentionally confusing because the </w:t>
      </w:r>
      <w:r w:rsidRPr="00440EEB">
        <w:rPr>
          <w:rFonts w:ascii="Courier New" w:hAnsi="Courier New" w:cs="Courier New"/>
          <w:noProof/>
          <w:color w:val="000000"/>
          <w:szCs w:val="20"/>
          <w:lang w:val="en-US"/>
        </w:rPr>
        <w:t>JEPLTask</w:t>
      </w:r>
      <w:r>
        <w:t xml:space="preserve"> is executed in transactional mode (auto-commit set to false), JEPLayer sets auto-commit to false before executing </w:t>
      </w:r>
      <w:r w:rsidRPr="00440EEB">
        <w:rPr>
          <w:rFonts w:ascii="Courier New" w:hAnsi="Courier New" w:cs="Courier New"/>
          <w:noProof/>
          <w:color w:val="000000"/>
          <w:szCs w:val="20"/>
          <w:lang w:val="en-US"/>
        </w:rPr>
        <w:t>JEPLTask</w:t>
      </w:r>
      <w:r>
        <w:t xml:space="preserve"> custom code, a new call to </w:t>
      </w:r>
      <w:r w:rsidRPr="00440EEB">
        <w:rPr>
          <w:rStyle w:val="CdigoFuenteCarCar"/>
        </w:rPr>
        <w:t>setAutoCommit(false)</w:t>
      </w:r>
      <w:r>
        <w:t xml:space="preserve"> is not important, the interesting part is when the task method ends, auto-commit mode was set to true, that is, no transaction, but JEPLayer thinks it must be transactional… not a problem JEPLayer only calls commit (or rollback in exception) </w:t>
      </w:r>
      <w:r w:rsidR="00B91251">
        <w:t xml:space="preserve">when the </w:t>
      </w:r>
      <w:r w:rsidR="00B91251" w:rsidRPr="00B91251">
        <w:rPr>
          <w:rStyle w:val="CdigoFuenteCarCar"/>
        </w:rPr>
        <w:t>Connection</w:t>
      </w:r>
      <w:r w:rsidR="00B91251">
        <w:t xml:space="preserve"> is not in auto-commit mode. If the last call, </w:t>
      </w:r>
      <w:r w:rsidR="00B91251" w:rsidRPr="00B91251">
        <w:rPr>
          <w:rStyle w:val="CdigoFuenteCarCar"/>
        </w:rPr>
        <w:t>setAutoCommit(true)</w:t>
      </w:r>
      <w:r w:rsidR="00B91251">
        <w:t xml:space="preserve"> is removed JEPLayer detects the connection with auto-commit disabled and calls </w:t>
      </w:r>
      <w:r w:rsidR="00B91251" w:rsidRPr="00B91251">
        <w:rPr>
          <w:rStyle w:val="CdigoFuenteCarCar"/>
        </w:rPr>
        <w:t>commit()</w:t>
      </w:r>
      <w:r w:rsidR="00B91251">
        <w:t xml:space="preserve"> again, this call does nothing because there is no pending persistent statement.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If you want to code this way of demarcation, disabling transactions is recommended, for instance calling: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B91251" w:rsidRPr="00440EEB" w:rsidRDefault="00B91251" w:rsidP="00B9125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B91251" w:rsidRDefault="00B91251"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440EEB">
        <w:rPr>
          <w:rFonts w:ascii="Courier New" w:hAnsi="Courier New" w:cs="Courier New"/>
          <w:noProof/>
          <w:color w:val="000000"/>
          <w:szCs w:val="20"/>
          <w:lang w:val="en-US"/>
        </w:rPr>
        <w:t xml:space="preserve">    jds.exec(task,</w:t>
      </w:r>
      <w:r>
        <w:rPr>
          <w:rFonts w:ascii="Courier New" w:hAnsi="Courier New" w:cs="Courier New"/>
          <w:noProof/>
          <w:color w:val="0000E6"/>
          <w:szCs w:val="20"/>
          <w:lang w:val="en-US"/>
        </w:rPr>
        <w:t>true</w:t>
      </w:r>
      <w:r w:rsidRPr="00440EEB">
        <w:rPr>
          <w:rFonts w:ascii="Courier New" w:hAnsi="Courier New" w:cs="Courier New"/>
          <w:noProof/>
          <w:color w:val="000000"/>
          <w:szCs w:val="20"/>
          <w:lang w:val="en-US"/>
        </w:rPr>
        <w:t>);</w:t>
      </w:r>
    </w:p>
    <w:p w:rsidR="003A1BC3" w:rsidRDefault="003A1BC3" w:rsidP="009F733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A1BC3" w:rsidRDefault="003A1BC3" w:rsidP="003A1BC3">
      <w:pPr>
        <w:pStyle w:val="Ttulo3"/>
      </w:pPr>
      <w:bookmarkStart w:id="60" w:name="_Toc416963931"/>
      <w:r>
        <w:t xml:space="preserve">Nested transactional </w:t>
      </w:r>
      <w:r w:rsidR="00C40D7C">
        <w:t>tasks</w:t>
      </w:r>
      <w:bookmarkEnd w:id="60"/>
    </w:p>
    <w:p w:rsidR="00C40D7C" w:rsidRDefault="003A1BC3" w:rsidP="003A1BC3">
      <w:r>
        <w:t xml:space="preserve">You can nest transactional </w:t>
      </w:r>
      <w:r w:rsidR="00C40D7C">
        <w:t>tasks</w:t>
      </w:r>
      <w:r>
        <w:t xml:space="preserve">, </w:t>
      </w:r>
      <w:r w:rsidR="00C40D7C">
        <w:t xml:space="preserve">when nested one </w:t>
      </w:r>
      <w:r w:rsidR="00C40D7C" w:rsidRPr="00C40D7C">
        <w:rPr>
          <w:rStyle w:val="CdigoFuenteCarCar"/>
        </w:rPr>
        <w:t>Connection</w:t>
      </w:r>
      <w:r w:rsidR="00C40D7C">
        <w:t xml:space="preserve"> is opened by the outermost and is shared by all nested tasks, in the end of the outermost task the </w:t>
      </w:r>
      <w:r w:rsidR="00C40D7C" w:rsidRPr="00C40D7C">
        <w:rPr>
          <w:rStyle w:val="CdigoFuenteCarCar"/>
        </w:rPr>
        <w:t>Connection</w:t>
      </w:r>
      <w:r w:rsidR="00C40D7C">
        <w:t xml:space="preserve"> is closed.</w:t>
      </w:r>
    </w:p>
    <w:p w:rsidR="003A1BC3" w:rsidRDefault="00C40D7C" w:rsidP="003A1BC3">
      <w:r>
        <w:t>F</w:t>
      </w:r>
      <w:r w:rsidR="003A1BC3">
        <w:t>or instance:</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final</w:t>
      </w:r>
      <w:r w:rsidRPr="003A1BC3">
        <w:rPr>
          <w:rFonts w:ascii="Courier New" w:hAnsi="Courier New" w:cs="Courier New"/>
          <w:noProof/>
          <w:color w:val="000000"/>
          <w:szCs w:val="20"/>
          <w:lang w:val="en-US"/>
        </w:rPr>
        <w:t xml:space="preserve"> JEPLNonJTADataSource jds =</w:t>
      </w:r>
      <w:r w:rsidR="00C40D7C">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w:t>
      </w:r>
    </w:p>
    <w:p w:rsidR="00C40D7C" w:rsidRPr="003A1BC3"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taskOutside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JEPLTask&lt;Contact&gt; taskInside = </w:t>
      </w:r>
      <w:r w:rsidRPr="003A1BC3">
        <w:rPr>
          <w:rFonts w:ascii="Courier New" w:hAnsi="Courier New" w:cs="Courier New"/>
          <w:noProof/>
          <w:color w:val="0000E6"/>
          <w:szCs w:val="20"/>
          <w:lang w:val="en-US"/>
        </w:rPr>
        <w:t>new</w:t>
      </w:r>
      <w:r w:rsidRPr="003A1BC3">
        <w:rPr>
          <w:rFonts w:ascii="Courier New" w:hAnsi="Courier New" w:cs="Courier New"/>
          <w:noProof/>
          <w:color w:val="000000"/>
          <w:szCs w:val="20"/>
          <w:lang w:val="en-US"/>
        </w:rPr>
        <w:t xml:space="preserve"> JEPLTask&lt;Contact&gt;()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public</w:t>
      </w:r>
      <w:r w:rsidRPr="003A1BC3">
        <w:rPr>
          <w:rFonts w:ascii="Courier New" w:hAnsi="Courier New" w:cs="Courier New"/>
          <w:noProof/>
          <w:color w:val="000000"/>
          <w:szCs w:val="20"/>
          <w:lang w:val="en-US"/>
        </w:rPr>
        <w:t xml:space="preserve"> Contact exec() </w:t>
      </w:r>
      <w:r w:rsidRPr="003A1BC3">
        <w:rPr>
          <w:rFonts w:ascii="Courier New" w:hAnsi="Courier New" w:cs="Courier New"/>
          <w:noProof/>
          <w:color w:val="0000E6"/>
          <w:szCs w:val="20"/>
          <w:lang w:val="en-US"/>
        </w:rPr>
        <w:t>throws</w:t>
      </w:r>
      <w:r w:rsidRPr="003A1BC3">
        <w:rPr>
          <w:rFonts w:ascii="Courier New" w:hAnsi="Courier New" w:cs="Courier New"/>
          <w:noProof/>
          <w:color w:val="000000"/>
          <w:szCs w:val="20"/>
          <w:lang w:val="en-US"/>
        </w:rPr>
        <w:t xml:space="preserve"> Exception</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A1BC3">
        <w:rPr>
          <w:rFonts w:ascii="Courier New" w:hAnsi="Courier New" w:cs="Courier New"/>
          <w:noProof/>
          <w:color w:val="000000"/>
          <w:szCs w:val="20"/>
          <w:lang w:val="en-US"/>
        </w:rPr>
        <w:t>;</w:t>
      </w:r>
      <w:r>
        <w:rPr>
          <w:rFonts w:ascii="Courier New" w:hAnsi="Courier New" w:cs="Courier New"/>
          <w:noProof/>
          <w:color w:val="000000"/>
          <w:szCs w:val="20"/>
          <w:lang w:val="en-US"/>
        </w:rPr>
        <w:t xml:space="preserve"> </w:t>
      </w:r>
      <w:r w:rsidRPr="003A1BC3">
        <w:rPr>
          <w:rFonts w:ascii="Courier New" w:hAnsi="Courier New" w:cs="Courier New"/>
          <w:noProof/>
          <w:color w:val="000000"/>
          <w:szCs w:val="20"/>
          <w:lang w:val="en-US"/>
        </w:rPr>
        <w:t>// Database operations</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lastRenderedPageBreak/>
        <w:t xml:space="preserve">            </w:t>
      </w:r>
      <w:r w:rsidRPr="003A1BC3">
        <w:rPr>
          <w:rFonts w:ascii="Courier New" w:hAnsi="Courier New" w:cs="Courier New"/>
          <w:noProof/>
          <w:color w:val="0000E6"/>
          <w:szCs w:val="20"/>
          <w:lang w:val="en-US"/>
        </w:rPr>
        <w:t>return</w:t>
      </w:r>
      <w:r w:rsidRPr="003A1BC3">
        <w:rPr>
          <w:rFonts w:ascii="Courier New" w:hAnsi="Courier New" w:cs="Courier New"/>
          <w:noProof/>
          <w:color w:val="000000"/>
          <w:szCs w:val="20"/>
          <w:lang w:val="en-US"/>
        </w:rPr>
        <w:t xml:space="preserve"> jds.exec(taskInside,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P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w:t>
      </w:r>
    </w:p>
    <w:p w:rsidR="003A1BC3" w:rsidRDefault="003A1BC3"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1BC3">
        <w:rPr>
          <w:rFonts w:ascii="Courier New" w:hAnsi="Courier New" w:cs="Courier New"/>
          <w:noProof/>
          <w:color w:val="000000"/>
          <w:szCs w:val="20"/>
          <w:lang w:val="en-US"/>
        </w:rPr>
        <w:t xml:space="preserve">    jds.exec(taskOutside,</w:t>
      </w:r>
      <w:r w:rsidRPr="003A1BC3">
        <w:rPr>
          <w:rFonts w:ascii="Courier New" w:hAnsi="Courier New" w:cs="Courier New"/>
          <w:noProof/>
          <w:color w:val="0000E6"/>
          <w:szCs w:val="20"/>
          <w:lang w:val="en-US"/>
        </w:rPr>
        <w:t>false</w:t>
      </w:r>
      <w:r w:rsidRPr="003A1BC3">
        <w:rPr>
          <w:rFonts w:ascii="Courier New" w:hAnsi="Courier New" w:cs="Courier New"/>
          <w:noProof/>
          <w:color w:val="000000"/>
          <w:szCs w:val="20"/>
          <w:lang w:val="en-US"/>
        </w:rPr>
        <w:t>);</w:t>
      </w: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C40D7C" w:rsidRDefault="00C40D7C" w:rsidP="003A1B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 xml:space="preserve">In spite of previous example may seem weird, nested tasks may be very common, for instance when you have several methods in a DAO class and every method executes a </w:t>
      </w:r>
      <w:r w:rsidRPr="00C40D7C">
        <w:rPr>
          <w:rStyle w:val="CdigoFuenteCarCar"/>
        </w:rPr>
        <w:t>JEPLTask</w:t>
      </w:r>
      <w:r>
        <w:t xml:space="preserve">, and inside a </w:t>
      </w:r>
      <w:r w:rsidRPr="00C40D7C">
        <w:rPr>
          <w:rStyle w:val="CdigoFuenteCarCar"/>
        </w:rPr>
        <w:t>JEPLTask</w:t>
      </w:r>
      <w:r>
        <w:t xml:space="preserve"> you need to call other method (containing a </w:t>
      </w:r>
      <w:r w:rsidRPr="00C40D7C">
        <w:rPr>
          <w:rStyle w:val="CdigoFuenteCarCar"/>
        </w:rPr>
        <w:t>JEPLTask</w:t>
      </w:r>
      <w:r>
        <w:t xml:space="preserve">). </w:t>
      </w:r>
    </w:p>
    <w:p w:rsidR="0091418E" w:rsidRPr="00AF4551" w:rsidRDefault="0091418E" w:rsidP="0091418E">
      <w:pPr>
        <w:pStyle w:val="Ttulo2"/>
      </w:pPr>
      <w:bookmarkStart w:id="61" w:name="_Toc416963932"/>
      <w:r>
        <w:t>JTA TRANSACTIONS</w:t>
      </w:r>
      <w:bookmarkEnd w:id="61"/>
    </w:p>
    <w:p w:rsidR="0091418E" w:rsidRDefault="0091418E" w:rsidP="0091418E">
      <w:r>
        <w:t xml:space="preserve">JEPLayer also supports </w:t>
      </w:r>
      <w:r w:rsidR="00F72AC7">
        <w:t xml:space="preserve">transactions based on </w:t>
      </w:r>
      <w:r>
        <w:t>Java Transaction A</w:t>
      </w:r>
      <w:r w:rsidR="006A280A">
        <w:t>PI</w:t>
      </w:r>
      <w:r>
        <w:t xml:space="preserve"> (JTA) by using the provided </w:t>
      </w:r>
      <w:r w:rsidRPr="0091418E">
        <w:rPr>
          <w:rStyle w:val="CdigoFuenteCarCar"/>
        </w:rPr>
        <w:t>javax.transaction.UserTransaction</w:t>
      </w:r>
      <w:r>
        <w:t xml:space="preserve"> and optionally a </w:t>
      </w:r>
      <w:r w:rsidRPr="0091418E">
        <w:rPr>
          <w:rStyle w:val="CdigoFuenteCarCar"/>
        </w:rPr>
        <w:t>javax.transaction.TransactionManager</w:t>
      </w:r>
      <w:r>
        <w:t xml:space="preserve"> object.</w:t>
      </w:r>
    </w:p>
    <w:p w:rsidR="00F72AC7" w:rsidRDefault="00F72AC7" w:rsidP="00F72AC7">
      <w:r>
        <w:t xml:space="preserve">As you know in JTA </w:t>
      </w:r>
      <w:r w:rsidRPr="00F72AC7">
        <w:rPr>
          <w:rStyle w:val="CdigoFuenteCarCar"/>
        </w:rPr>
        <w:t>DataSource</w:t>
      </w:r>
      <w:r>
        <w:t xml:space="preserve"> objects must be JTA</w:t>
      </w:r>
      <w:r w:rsidR="00505EA2">
        <w:t>/XA</w:t>
      </w:r>
      <w:r>
        <w:t xml:space="preserve"> capable and bound to the JTA infrastructure of your application server or JTA provider, otherwise JTA transactions have no effect into a conventional pure JDBC </w:t>
      </w:r>
      <w:r w:rsidRPr="00F72AC7">
        <w:rPr>
          <w:rStyle w:val="CdigoFuenteCarCar"/>
        </w:rPr>
        <w:t>DataSource</w:t>
      </w:r>
      <w:r>
        <w:t xml:space="preserve">. </w:t>
      </w:r>
    </w:p>
    <w:p w:rsidR="00AA0606" w:rsidRDefault="00AA0606" w:rsidP="00AA0606">
      <w:pPr>
        <w:pStyle w:val="Ttulo3"/>
      </w:pPr>
      <w:bookmarkStart w:id="62" w:name="_Toc416963933"/>
      <w:r>
        <w:t>Tested JTA environments</w:t>
      </w:r>
      <w:bookmarkEnd w:id="62"/>
    </w:p>
    <w:p w:rsidR="00F72AC7" w:rsidRDefault="00F72AC7" w:rsidP="0091418E">
      <w:r>
        <w:t>JTA support in JEPLayer has been tested with success in the following environments:</w:t>
      </w:r>
    </w:p>
    <w:p w:rsidR="00F72AC7" w:rsidRDefault="00F72AC7" w:rsidP="006961D0">
      <w:pPr>
        <w:pStyle w:val="Prrafodelista"/>
        <w:numPr>
          <w:ilvl w:val="0"/>
          <w:numId w:val="8"/>
        </w:numPr>
      </w:pPr>
      <w:r>
        <w:t xml:space="preserve">JOTM 2.1.9 with </w:t>
      </w:r>
      <w:proofErr w:type="spellStart"/>
      <w:r>
        <w:t>XAPool</w:t>
      </w:r>
      <w:proofErr w:type="spellEnd"/>
      <w:r>
        <w:t xml:space="preserve"> </w:t>
      </w:r>
      <w:r w:rsidRPr="00F72AC7">
        <w:t>1.6</w:t>
      </w:r>
      <w:r>
        <w:t xml:space="preserve"> </w:t>
      </w:r>
      <w:r w:rsidRPr="00F72AC7">
        <w:t>beta</w:t>
      </w:r>
      <w:r>
        <w:t xml:space="preserve"> (</w:t>
      </w:r>
      <w:proofErr w:type="spellStart"/>
      <w:r>
        <w:t>XAPool</w:t>
      </w:r>
      <w:proofErr w:type="spellEnd"/>
      <w:r>
        <w:t xml:space="preserve"> already included in JOTM 2.1.9 is buggy)</w:t>
      </w:r>
      <w:r>
        <w:rPr>
          <w:rStyle w:val="Refdenotaalpie"/>
        </w:rPr>
        <w:footnoteReference w:id="10"/>
      </w:r>
      <w:r>
        <w:t xml:space="preserve"> </w:t>
      </w:r>
      <w:r w:rsidR="004C7F84">
        <w:t xml:space="preserve">and </w:t>
      </w:r>
      <w:proofErr w:type="spellStart"/>
      <w:r w:rsidR="004C7F84">
        <w:t>MySQL</w:t>
      </w:r>
      <w:proofErr w:type="spellEnd"/>
      <w:r w:rsidR="004C7F84">
        <w:t xml:space="preserve"> </w:t>
      </w:r>
      <w:r w:rsidR="004C7F84" w:rsidRPr="004C7F84">
        <w:t>5.1.15</w:t>
      </w:r>
      <w:r w:rsidR="004C7F84">
        <w:t xml:space="preserve"> JDBC</w:t>
      </w:r>
      <w:r>
        <w:t xml:space="preserve"> </w:t>
      </w:r>
      <w:r w:rsidR="004C7F84">
        <w:t>driver</w:t>
      </w:r>
      <w:r>
        <w:t xml:space="preserve"> </w:t>
      </w:r>
    </w:p>
    <w:p w:rsidR="00505EA2" w:rsidRDefault="00505EA2" w:rsidP="006961D0">
      <w:pPr>
        <w:pStyle w:val="Prrafodelista"/>
        <w:numPr>
          <w:ilvl w:val="0"/>
          <w:numId w:val="8"/>
        </w:numPr>
      </w:pPr>
      <w:proofErr w:type="spellStart"/>
      <w:r>
        <w:t>Atomikos</w:t>
      </w:r>
      <w:proofErr w:type="spellEnd"/>
      <w:r>
        <w:t xml:space="preserve"> 3.70</w:t>
      </w:r>
      <w:r>
        <w:rPr>
          <w:rStyle w:val="Refdenotaalpie"/>
        </w:rPr>
        <w:footnoteReference w:id="11"/>
      </w:r>
    </w:p>
    <w:p w:rsidR="004C7F84" w:rsidRDefault="004C7F84" w:rsidP="006961D0">
      <w:pPr>
        <w:pStyle w:val="Prrafodelista"/>
        <w:numPr>
          <w:ilvl w:val="0"/>
          <w:numId w:val="8"/>
        </w:numPr>
      </w:pPr>
      <w:proofErr w:type="spellStart"/>
      <w:r>
        <w:t>GlassFish</w:t>
      </w:r>
      <w:proofErr w:type="spellEnd"/>
      <w:r>
        <w:t xml:space="preserve"> 3.0.1 and built-in XA capable </w:t>
      </w:r>
      <w:proofErr w:type="spellStart"/>
      <w:r>
        <w:t>MySQL</w:t>
      </w:r>
      <w:proofErr w:type="spellEnd"/>
      <w:r>
        <w:t xml:space="preserve"> </w:t>
      </w:r>
      <w:r w:rsidRPr="004C7F84">
        <w:rPr>
          <w:rStyle w:val="CdigoFuenteCarCar"/>
        </w:rPr>
        <w:t>DataSource</w:t>
      </w:r>
    </w:p>
    <w:p w:rsidR="007853E2" w:rsidRDefault="008E55C5" w:rsidP="0091418E">
      <w:r>
        <w:t>In JOTM</w:t>
      </w:r>
      <w:r w:rsidR="007853E2">
        <w:t xml:space="preserve"> environment</w:t>
      </w:r>
      <w:r>
        <w:t xml:space="preserve"> you must wrap your JDBC driver with </w:t>
      </w:r>
      <w:proofErr w:type="spellStart"/>
      <w:r w:rsidR="007853E2">
        <w:t>XAPool</w:t>
      </w:r>
      <w:proofErr w:type="spellEnd"/>
      <w:r w:rsidR="00505EA2">
        <w:t xml:space="preserve"> </w:t>
      </w:r>
      <w:r w:rsidR="00505EA2" w:rsidRPr="00505EA2">
        <w:rPr>
          <w:rStyle w:val="CdigoFuenteCarCar"/>
        </w:rPr>
        <w:t>StandardXADataSource</w:t>
      </w:r>
      <w:r w:rsidR="00505EA2">
        <w:t xml:space="preserve"> to convert it into a </w:t>
      </w:r>
      <w:r w:rsidR="00505EA2" w:rsidRPr="00505EA2">
        <w:rPr>
          <w:rStyle w:val="CdigoFuenteCarCar"/>
        </w:rPr>
        <w:t>XADataSource</w:t>
      </w:r>
      <w:r w:rsidR="00505EA2">
        <w:t xml:space="preserve"> and then wrap it with </w:t>
      </w:r>
      <w:r w:rsidR="00505EA2" w:rsidRPr="00505EA2">
        <w:rPr>
          <w:rStyle w:val="CdigoFuenteCarCar"/>
        </w:rPr>
        <w:t>StandardXAPoolDataSource</w:t>
      </w:r>
      <w:r w:rsidR="00505EA2">
        <w:t xml:space="preserve">, do not forget registering the JOTM </w:t>
      </w:r>
      <w:r w:rsidR="00505EA2" w:rsidRPr="007853E2">
        <w:rPr>
          <w:rStyle w:val="CdigoFuenteCarCar"/>
        </w:rPr>
        <w:t>UserTransaction</w:t>
      </w:r>
      <w:r w:rsidR="00505EA2">
        <w:t xml:space="preserve"> singleton </w:t>
      </w:r>
      <w:r w:rsidR="007853E2">
        <w:t xml:space="preserve">(this object is also a </w:t>
      </w:r>
      <w:r w:rsidR="007853E2" w:rsidRPr="007853E2">
        <w:rPr>
          <w:rStyle w:val="CdigoFuenteCarCar"/>
        </w:rPr>
        <w:t>TransactionManager</w:t>
      </w:r>
      <w:r w:rsidR="007853E2">
        <w:t>)</w:t>
      </w:r>
      <w:r w:rsidR="00505EA2">
        <w:t xml:space="preserve"> on both objects</w:t>
      </w:r>
      <w:r w:rsidR="007853E2">
        <w:t>. The source code distribution of JEPLayer contains a complete example.</w:t>
      </w:r>
      <w:r w:rsidR="00381D3E">
        <w:t xml:space="preserve"> JEPLayer automatically recognizes a </w:t>
      </w:r>
      <w:proofErr w:type="spellStart"/>
      <w:r w:rsidR="00381D3E">
        <w:t>XAPool</w:t>
      </w:r>
      <w:proofErr w:type="spellEnd"/>
      <w:r w:rsidR="00381D3E">
        <w:t xml:space="preserve"> </w:t>
      </w:r>
      <w:r w:rsidR="00505EA2" w:rsidRPr="00505EA2">
        <w:rPr>
          <w:rStyle w:val="CdigoFuenteCarCar"/>
        </w:rPr>
        <w:t>XA</w:t>
      </w:r>
      <w:r w:rsidR="00381D3E" w:rsidRPr="00505EA2">
        <w:rPr>
          <w:rStyle w:val="CdigoFuenteCarCar"/>
        </w:rPr>
        <w:t>DataSource</w:t>
      </w:r>
      <w:r w:rsidR="00381D3E">
        <w:t xml:space="preserve"> and applies some workaround avoiding one important bug related to </w:t>
      </w:r>
      <w:r w:rsidR="00381D3E" w:rsidRPr="00381D3E">
        <w:rPr>
          <w:rStyle w:val="CdigoFuenteCarCar"/>
        </w:rPr>
        <w:t>PreparedStatement</w:t>
      </w:r>
      <w:r w:rsidR="00381D3E">
        <w:rPr>
          <w:rStyle w:val="Refdenotaalpie"/>
          <w:rFonts w:ascii="Courier New" w:hAnsi="Courier New"/>
          <w:noProof/>
          <w:sz w:val="22"/>
          <w:szCs w:val="22"/>
        </w:rPr>
        <w:footnoteReference w:id="12"/>
      </w:r>
      <w:r w:rsidR="00505EA2">
        <w:t>.</w:t>
      </w:r>
      <w:r w:rsidR="00381D3E">
        <w:t xml:space="preserve"> </w:t>
      </w:r>
      <w:r w:rsidR="00505EA2">
        <w:t>F</w:t>
      </w:r>
      <w:r w:rsidR="00381D3E">
        <w:t>urthermore in JOTM example</w:t>
      </w:r>
      <w:r w:rsidR="00AA0606">
        <w:t xml:space="preserve"> </w:t>
      </w:r>
      <w:r w:rsidR="00381D3E">
        <w:t>code</w:t>
      </w:r>
      <w:r w:rsidR="00AA0606">
        <w:t xml:space="preserve"> of JEPLayer</w:t>
      </w:r>
      <w:r w:rsidR="00381D3E">
        <w:t xml:space="preserve"> you will see a call to </w:t>
      </w:r>
      <w:r w:rsidR="00381D3E" w:rsidRPr="00381D3E">
        <w:rPr>
          <w:rStyle w:val="CdigoFuenteCarCar"/>
        </w:rPr>
        <w:t>StandardXADataSource.setPreparedStmtCacheSize(int)</w:t>
      </w:r>
      <w:r w:rsidR="00381D3E">
        <w:t xml:space="preserve"> with parameter 0 (cache disabled)</w:t>
      </w:r>
      <w:r w:rsidR="00981480">
        <w:t xml:space="preserve"> because</w:t>
      </w:r>
      <w:r w:rsidR="00381D3E">
        <w:t xml:space="preserve"> </w:t>
      </w:r>
      <w:r w:rsidR="00381D3E" w:rsidRPr="00381D3E">
        <w:rPr>
          <w:rStyle w:val="CdigoFuenteCarCar"/>
        </w:rPr>
        <w:t>PreparedStatement</w:t>
      </w:r>
      <w:r w:rsidR="00381D3E">
        <w:t xml:space="preserve"> internal cache of </w:t>
      </w:r>
      <w:proofErr w:type="spellStart"/>
      <w:r w:rsidR="00381D3E">
        <w:t>XAPool</w:t>
      </w:r>
      <w:proofErr w:type="spellEnd"/>
      <w:r w:rsidR="00381D3E">
        <w:t xml:space="preserve"> is buggy (or </w:t>
      </w:r>
      <w:r w:rsidR="00505EA2">
        <w:t>r</w:t>
      </w:r>
      <w:r w:rsidR="00381D3E">
        <w:t xml:space="preserve">use of </w:t>
      </w:r>
      <w:r w:rsidR="00381D3E" w:rsidRPr="00381D3E">
        <w:rPr>
          <w:rStyle w:val="CdigoFuenteCarCar"/>
        </w:rPr>
        <w:t>PreparedStatement</w:t>
      </w:r>
      <w:r w:rsidR="00381D3E">
        <w:t xml:space="preserve"> </w:t>
      </w:r>
      <w:r w:rsidR="00505EA2">
        <w:t xml:space="preserve">objects </w:t>
      </w:r>
      <w:r w:rsidR="00381D3E">
        <w:t>is not standard)</w:t>
      </w:r>
      <w:r w:rsidR="003E4A48">
        <w:t xml:space="preserve">, </w:t>
      </w:r>
      <w:r w:rsidR="00AA0606">
        <w:t xml:space="preserve">do not worry </w:t>
      </w:r>
      <w:r w:rsidR="003E4A48">
        <w:t xml:space="preserve">JEPLayer provides automatic reuse (that is caching) of </w:t>
      </w:r>
      <w:r w:rsidR="003E4A48" w:rsidRPr="00381D3E">
        <w:rPr>
          <w:rStyle w:val="CdigoFuenteCarCar"/>
        </w:rPr>
        <w:t>PreparedStatement</w:t>
      </w:r>
      <w:r w:rsidR="003E4A48">
        <w:t xml:space="preserve"> objects for you</w:t>
      </w:r>
      <w:r w:rsidR="00381D3E">
        <w:t xml:space="preserve">. </w:t>
      </w:r>
      <w:r w:rsidR="00981480">
        <w:t>In spite of JOTM/</w:t>
      </w:r>
      <w:proofErr w:type="spellStart"/>
      <w:r w:rsidR="00981480">
        <w:t>XAPool</w:t>
      </w:r>
      <w:proofErr w:type="spellEnd"/>
      <w:r w:rsidR="00981480">
        <w:t xml:space="preserve"> are not longer supported </w:t>
      </w:r>
      <w:r w:rsidR="00AA0606">
        <w:t xml:space="preserve">by their authors </w:t>
      </w:r>
      <w:r w:rsidR="00981480">
        <w:t xml:space="preserve">and very far of a perfect JTA implementation, they </w:t>
      </w:r>
      <w:r w:rsidR="003E4A48">
        <w:t>provide</w:t>
      </w:r>
      <w:r w:rsidR="00981480">
        <w:t xml:space="preserve"> a good enough JTA </w:t>
      </w:r>
      <w:r w:rsidR="003E4A48">
        <w:t xml:space="preserve">environment </w:t>
      </w:r>
      <w:r w:rsidR="00981480">
        <w:t>and performance is perhaps unmatched</w:t>
      </w:r>
      <w:r w:rsidR="003E4A48">
        <w:t xml:space="preserve"> (</w:t>
      </w:r>
      <w:r w:rsidR="00AA0606">
        <w:t>maybe</w:t>
      </w:r>
      <w:r w:rsidR="003E4A48">
        <w:t xml:space="preserve"> because reliability against system failures is not the best)</w:t>
      </w:r>
      <w:r w:rsidR="00981480">
        <w:t>.</w:t>
      </w:r>
    </w:p>
    <w:p w:rsidR="00505EA2" w:rsidRDefault="00505EA2" w:rsidP="0091418E">
      <w:r>
        <w:t xml:space="preserve">In </w:t>
      </w:r>
      <w:proofErr w:type="spellStart"/>
      <w:r>
        <w:t>Atomikos</w:t>
      </w:r>
      <w:proofErr w:type="spellEnd"/>
      <w:r>
        <w:t xml:space="preserve"> you must wrap the </w:t>
      </w:r>
      <w:r w:rsidRPr="00505EA2">
        <w:rPr>
          <w:rStyle w:val="CdigoFuenteCarCar"/>
        </w:rPr>
        <w:t>XADataSource</w:t>
      </w:r>
      <w:r>
        <w:t xml:space="preserve"> driver of your database with </w:t>
      </w:r>
      <w:r w:rsidRPr="00505EA2">
        <w:rPr>
          <w:rStyle w:val="CdigoFuenteCarCar"/>
        </w:rPr>
        <w:t>AtomikosDataSourceBean</w:t>
      </w:r>
      <w:r>
        <w:rPr>
          <w:rStyle w:val="Refdenotaalpie"/>
        </w:rPr>
        <w:footnoteReference w:id="13"/>
      </w:r>
      <w:r>
        <w:t xml:space="preserve">, JEPLayer distribution includes an example of configuring with </w:t>
      </w:r>
      <w:proofErr w:type="spellStart"/>
      <w:r>
        <w:t>Atomikos</w:t>
      </w:r>
      <w:proofErr w:type="spellEnd"/>
      <w:r>
        <w:t>.</w:t>
      </w:r>
    </w:p>
    <w:p w:rsidR="007853E2" w:rsidRDefault="007853E2" w:rsidP="0091418E">
      <w:r>
        <w:lastRenderedPageBreak/>
        <w:t xml:space="preserve">In an application server like </w:t>
      </w:r>
      <w:proofErr w:type="spellStart"/>
      <w:r>
        <w:t>GlassFish</w:t>
      </w:r>
      <w:proofErr w:type="spellEnd"/>
      <w:r>
        <w:t xml:space="preserve"> you usually configure the XA capable </w:t>
      </w:r>
      <w:r w:rsidRPr="007853E2">
        <w:rPr>
          <w:rStyle w:val="CdigoFuenteCarCar"/>
        </w:rPr>
        <w:t>DataSource</w:t>
      </w:r>
      <w:r>
        <w:t xml:space="preserve"> using the administrative tools or configuration files of the server obtaining it from the JNDI registry, the same for </w:t>
      </w:r>
      <w:r w:rsidRPr="007853E2">
        <w:rPr>
          <w:rStyle w:val="CdigoFuenteCarCar"/>
        </w:rPr>
        <w:t>UserTransaction</w:t>
      </w:r>
      <w:r>
        <w:t xml:space="preserve"> and </w:t>
      </w:r>
      <w:r w:rsidRPr="007853E2">
        <w:rPr>
          <w:rStyle w:val="CdigoFuenteCarCar"/>
        </w:rPr>
        <w:t>TransactionManager</w:t>
      </w:r>
      <w:r>
        <w:t xml:space="preserve"> singletons</w:t>
      </w:r>
      <w:r>
        <w:rPr>
          <w:rStyle w:val="Refdenotaalpie"/>
        </w:rPr>
        <w:footnoteReference w:id="14"/>
      </w:r>
      <w:r>
        <w:t xml:space="preserve">. </w:t>
      </w:r>
    </w:p>
    <w:p w:rsidR="00AA0606" w:rsidRDefault="00AA0606" w:rsidP="00AA0606">
      <w:pPr>
        <w:pStyle w:val="Ttulo3"/>
      </w:pPr>
      <w:bookmarkStart w:id="63" w:name="_Toc416963934"/>
      <w:r>
        <w:t>How JEPLayer works in JTA mode</w:t>
      </w:r>
      <w:bookmarkEnd w:id="63"/>
    </w:p>
    <w:p w:rsidR="00EF0A6A" w:rsidRDefault="004C7F84" w:rsidP="0091418E">
      <w:r>
        <w:t xml:space="preserve">Definition of JTA transactions in JEPLayer is very similar to non-JTA (pure JDBC) transactions, the main difference is, in non-JTA you configure transaction </w:t>
      </w:r>
      <w:proofErr w:type="spellStart"/>
      <w:r>
        <w:t>behavior</w:t>
      </w:r>
      <w:proofErr w:type="spellEnd"/>
      <w:r>
        <w:t xml:space="preserve"> with the auto-commit flag and </w:t>
      </w:r>
      <w:r w:rsidR="007853E2">
        <w:t xml:space="preserve">a </w:t>
      </w:r>
      <w:r>
        <w:t>transaction is demarcated</w:t>
      </w:r>
      <w:r w:rsidR="00AA0606">
        <w:t xml:space="preserve"> by JEPLayer</w:t>
      </w:r>
      <w:r>
        <w:t xml:space="preserve"> calling </w:t>
      </w:r>
      <w:r w:rsidRPr="00EF0A6A">
        <w:rPr>
          <w:rStyle w:val="CdigoFuenteCarCar"/>
        </w:rPr>
        <w:t>Connection.setAutoCommit(false)</w:t>
      </w:r>
      <w:r>
        <w:t xml:space="preserve">, </w:t>
      </w:r>
      <w:r w:rsidRPr="00EF0A6A">
        <w:rPr>
          <w:rStyle w:val="CdigoFuenteCarCar"/>
        </w:rPr>
        <w:t>Connection.commit()</w:t>
      </w:r>
      <w:r>
        <w:t xml:space="preserve"> </w:t>
      </w:r>
      <w:r w:rsidR="007853E2">
        <w:t>or</w:t>
      </w:r>
      <w:r>
        <w:t xml:space="preserve"> </w:t>
      </w:r>
      <w:r w:rsidRPr="00EF0A6A">
        <w:rPr>
          <w:rStyle w:val="CdigoFuenteCarCar"/>
        </w:rPr>
        <w:t>Connection.</w:t>
      </w:r>
      <w:r w:rsidR="007853E2">
        <w:rPr>
          <w:rStyle w:val="CdigoFuenteCarCar"/>
        </w:rPr>
        <w:t>rollback</w:t>
      </w:r>
      <w:r w:rsidRPr="00EF0A6A">
        <w:rPr>
          <w:rStyle w:val="CdigoFuenteCarCar"/>
        </w:rPr>
        <w:t>()</w:t>
      </w:r>
      <w:r w:rsidR="007853E2">
        <w:t>.</w:t>
      </w:r>
      <w:r>
        <w:t xml:space="preserve"> </w:t>
      </w:r>
      <w:r w:rsidR="007853E2">
        <w:t>I</w:t>
      </w:r>
      <w:r>
        <w:t>n JTA</w:t>
      </w:r>
      <w:r w:rsidR="007853E2">
        <w:t xml:space="preserve"> and JEPLayer,</w:t>
      </w:r>
      <w:r>
        <w:t xml:space="preserve"> transactions are configured </w:t>
      </w:r>
      <w:r w:rsidR="00EF0A6A">
        <w:t>using very similar conventions to Java EE</w:t>
      </w:r>
      <w:r w:rsidR="00EF0A6A">
        <w:rPr>
          <w:rStyle w:val="Refdenotaalpie"/>
        </w:rPr>
        <w:footnoteReference w:id="15"/>
      </w:r>
      <w:r w:rsidR="00EF0A6A">
        <w:t xml:space="preserve"> and transaction demarcation is done </w:t>
      </w:r>
      <w:r w:rsidR="00AA0606">
        <w:t xml:space="preserve">by JEPLayer </w:t>
      </w:r>
      <w:r w:rsidR="00EF0A6A">
        <w:t xml:space="preserve">calling </w:t>
      </w:r>
      <w:r w:rsidR="00EF0A6A" w:rsidRPr="00EF0A6A">
        <w:rPr>
          <w:rStyle w:val="CdigoFuenteCarCar"/>
        </w:rPr>
        <w:t>UserTransaction</w:t>
      </w:r>
      <w:r w:rsidR="00EF0A6A">
        <w:t xml:space="preserve"> methods (</w:t>
      </w:r>
      <w:r w:rsidR="00EF0A6A" w:rsidRPr="00EF0A6A">
        <w:rPr>
          <w:rStyle w:val="CdigoFuenteCarCar"/>
        </w:rPr>
        <w:t>begin()</w:t>
      </w:r>
      <w:r w:rsidR="00EF0A6A">
        <w:t xml:space="preserve">, </w:t>
      </w:r>
      <w:r w:rsidR="00EF0A6A" w:rsidRPr="00EF0A6A">
        <w:rPr>
          <w:rStyle w:val="CdigoFuenteCarCar"/>
        </w:rPr>
        <w:t>commit()</w:t>
      </w:r>
      <w:r w:rsidR="00EF0A6A">
        <w:t xml:space="preserve"> and </w:t>
      </w:r>
      <w:r w:rsidR="00EF0A6A" w:rsidRPr="00EF0A6A">
        <w:rPr>
          <w:rStyle w:val="CdigoFuenteCarCar"/>
        </w:rPr>
        <w:t>rollback()</w:t>
      </w:r>
      <w:r w:rsidR="00EF0A6A">
        <w:t xml:space="preserve">) and in certain cases calling </w:t>
      </w:r>
      <w:r w:rsidR="00EF0A6A" w:rsidRPr="0091418E">
        <w:rPr>
          <w:rStyle w:val="CdigoFuenteCarCar"/>
        </w:rPr>
        <w:t>TransactionManager</w:t>
      </w:r>
      <w:r w:rsidR="00EF0A6A">
        <w:t xml:space="preserve"> methods </w:t>
      </w:r>
      <w:r w:rsidR="00AA0606">
        <w:t>when</w:t>
      </w:r>
      <w:r w:rsidR="00EF0A6A">
        <w:t xml:space="preserve"> provided.</w:t>
      </w:r>
    </w:p>
    <w:p w:rsidR="0091418E" w:rsidRDefault="00EF0A6A" w:rsidP="0091418E">
      <w:r>
        <w:t xml:space="preserve">The same as non-JTA you do not need to explicitly call to </w:t>
      </w:r>
      <w:r w:rsidRPr="00EF0A6A">
        <w:rPr>
          <w:rStyle w:val="CdigoFuenteCarCar"/>
        </w:rPr>
        <w:t>UserTransaction</w:t>
      </w:r>
      <w:r>
        <w:t xml:space="preserve"> methods JEPLayer calls them for you because transaction demarcation is </w:t>
      </w:r>
      <w:r w:rsidR="007F6423">
        <w:t xml:space="preserve">also </w:t>
      </w:r>
      <w:r>
        <w:t xml:space="preserve">based on </w:t>
      </w:r>
      <w:r w:rsidRPr="00CB0E45">
        <w:rPr>
          <w:rStyle w:val="CdigoFuenteCarCar"/>
        </w:rPr>
        <w:t>JEPLTask</w:t>
      </w:r>
      <w:r>
        <w:t>, in spite of manually demarcation is also possible. Again JEPLayer mimics the declarative transactional demarcation of Inversion of Control containers like Spring</w:t>
      </w:r>
      <w:r>
        <w:rPr>
          <w:rStyle w:val="Refdenotaalpie"/>
        </w:rPr>
        <w:footnoteReference w:id="16"/>
      </w:r>
      <w:r>
        <w:t xml:space="preserve"> or EJB</w:t>
      </w:r>
      <w:r>
        <w:rPr>
          <w:rStyle w:val="Refdenotaalpie"/>
        </w:rPr>
        <w:footnoteReference w:id="17"/>
      </w:r>
      <w:r>
        <w:t xml:space="preserve"> (</w:t>
      </w:r>
      <w:proofErr w:type="spellStart"/>
      <w:r>
        <w:t>JavaEE</w:t>
      </w:r>
      <w:proofErr w:type="spellEnd"/>
      <w:r>
        <w:t>) with minimal infrastructure</w:t>
      </w:r>
      <w:r w:rsidR="007F6423">
        <w:t>, in this case JEPLayer is even more similar</w:t>
      </w:r>
      <w:r>
        <w:t>.</w:t>
      </w:r>
    </w:p>
    <w:p w:rsidR="00AA0606" w:rsidRDefault="00AA0606" w:rsidP="0091418E">
      <w:r>
        <w:t xml:space="preserve">When transactional </w:t>
      </w:r>
      <w:proofErr w:type="spellStart"/>
      <w:r>
        <w:t>behavior</w:t>
      </w:r>
      <w:proofErr w:type="spellEnd"/>
      <w:r>
        <w:t xml:space="preserve"> is declared JEPLayer begins a new transaction (if there is no one already active in the current thread) and then gets a new </w:t>
      </w:r>
      <w:r w:rsidRPr="00AA0606">
        <w:rPr>
          <w:rStyle w:val="CdigoFuenteCarCar"/>
        </w:rPr>
        <w:t>Connection</w:t>
      </w:r>
      <w:r>
        <w:t xml:space="preserve"> from the pool, this </w:t>
      </w:r>
      <w:r w:rsidRPr="00AA0606">
        <w:rPr>
          <w:rStyle w:val="CdigoFuenteCarCar"/>
        </w:rPr>
        <w:t>Connection</w:t>
      </w:r>
      <w:r>
        <w:t xml:space="preserve"> must be automatically enrolled by your JTA provider (otherwise JTA transactions have no effect in your </w:t>
      </w:r>
      <w:r w:rsidRPr="00AA0606">
        <w:rPr>
          <w:rStyle w:val="CdigoFuenteCarCar"/>
        </w:rPr>
        <w:t>DataSource</w:t>
      </w:r>
      <w:r>
        <w:t xml:space="preserve">), database actions are executed and the </w:t>
      </w:r>
      <w:r w:rsidRPr="00AA0606">
        <w:rPr>
          <w:rStyle w:val="CdigoFuenteCarCar"/>
        </w:rPr>
        <w:t>Connection</w:t>
      </w:r>
      <w:r>
        <w:t xml:space="preserve"> is returned to the pool, finally the transaction is committed (or rolled back if some exception was thrown). </w:t>
      </w:r>
    </w:p>
    <w:p w:rsidR="0091418E" w:rsidRDefault="0091418E" w:rsidP="0091418E">
      <w:r>
        <w:t xml:space="preserve">There are several ways of declaring </w:t>
      </w:r>
      <w:r w:rsidR="008E55C5">
        <w:t xml:space="preserve">JTA based </w:t>
      </w:r>
      <w:r>
        <w:t xml:space="preserve">transactional </w:t>
      </w:r>
      <w:proofErr w:type="spellStart"/>
      <w:r>
        <w:t>behavior</w:t>
      </w:r>
      <w:proofErr w:type="spellEnd"/>
      <w:r>
        <w:t xml:space="preserve">: </w:t>
      </w:r>
    </w:p>
    <w:p w:rsidR="0091418E" w:rsidRDefault="0091418E" w:rsidP="0091418E">
      <w:pPr>
        <w:pStyle w:val="Ttulo3"/>
      </w:pPr>
      <w:bookmarkStart w:id="64" w:name="_Toc416963935"/>
      <w:r>
        <w:t xml:space="preserve">Transactional </w:t>
      </w:r>
      <w:proofErr w:type="spellStart"/>
      <w:r>
        <w:t>behavior</w:t>
      </w:r>
      <w:proofErr w:type="spellEnd"/>
      <w:r>
        <w:t xml:space="preserve"> configured in </w:t>
      </w:r>
      <w:proofErr w:type="spellStart"/>
      <w:r>
        <w:t>JEPLDataSource</w:t>
      </w:r>
      <w:proofErr w:type="spellEnd"/>
      <w:r>
        <w:t xml:space="preserve"> level</w:t>
      </w:r>
      <w:bookmarkEnd w:id="64"/>
    </w:p>
    <w:p w:rsidR="006B1C7B" w:rsidRDefault="006B1C7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
        <w:t>In JTA</w:t>
      </w:r>
      <w:r w:rsidR="00AA0606">
        <w:t>, JEPLayer</w:t>
      </w:r>
      <w:r>
        <w:t xml:space="preserve"> bootstrap is a bit more complicated: </w:t>
      </w:r>
    </w:p>
    <w:p w:rsidR="00E33A3B" w:rsidRDefault="00E33A3B"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UserTransaction txn =</w:t>
      </w:r>
      <w:r>
        <w:rPr>
          <w:rFonts w:ascii="Courier New" w:hAnsi="Courier New" w:cs="Courier New"/>
          <w:noProof/>
          <w:color w:val="000000"/>
          <w:szCs w:val="20"/>
          <w:lang w:val="en-US"/>
        </w:rPr>
        <w:t xml:space="preserve"> ...</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TransactionManager txnMgr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DataSource 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JEPLBootJTA</w:t>
      </w:r>
      <w:r w:rsidRPr="00E33A3B">
        <w:rPr>
          <w:rFonts w:ascii="Courier New" w:hAnsi="Courier New" w:cs="Courier New"/>
          <w:noProof/>
          <w:color w:val="000000"/>
          <w:szCs w:val="20"/>
          <w:lang w:val="en-US"/>
        </w:rPr>
        <w:t xml:space="preserve"> boot = </w:t>
      </w:r>
      <w:r w:rsidRPr="00E33A3B">
        <w:rPr>
          <w:rFonts w:ascii="Courier New" w:hAnsi="Courier New" w:cs="Courier New"/>
          <w:b/>
          <w:noProof/>
          <w:color w:val="000000"/>
          <w:szCs w:val="20"/>
          <w:lang w:val="en-US"/>
        </w:rPr>
        <w:t>JEPLBootRoot</w:t>
      </w:r>
      <w:r w:rsidRPr="00E33A3B">
        <w:rPr>
          <w:rFonts w:ascii="Courier New" w:hAnsi="Courier New" w:cs="Courier New"/>
          <w:noProof/>
          <w:color w:val="000000"/>
          <w:szCs w:val="20"/>
          <w:lang w:val="en-US"/>
        </w:rPr>
        <w:t>.get().createJEPLBootJTA();</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boot.setUserTransaction(txn);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boot.setTransactionManager(txnMgr);</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w:t>
      </w:r>
      <w:r w:rsidRPr="00E33A3B">
        <w:rPr>
          <w:rFonts w:ascii="Courier New" w:hAnsi="Courier New" w:cs="Courier New"/>
          <w:b/>
          <w:noProof/>
          <w:color w:val="000000"/>
          <w:szCs w:val="20"/>
          <w:lang w:val="en-US"/>
        </w:rPr>
        <w:t>JEPLJTADataSource</w:t>
      </w:r>
      <w:r w:rsidRPr="00E33A3B">
        <w:rPr>
          <w:rFonts w:ascii="Courier New" w:hAnsi="Courier New" w:cs="Courier New"/>
          <w:noProof/>
          <w:color w:val="000000"/>
          <w:szCs w:val="20"/>
          <w:lang w:val="en-US"/>
        </w:rPr>
        <w:t xml:space="preserve"> jds = boot.createJEPLJTADataSource(ds);</w:t>
      </w:r>
    </w:p>
    <w:p w:rsid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E33A3B" w:rsidRPr="00E33A3B" w:rsidRDefault="00E33A3B" w:rsidP="00E33A3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JEPLTransactionPropagation.REQUIRED);</w:t>
      </w:r>
    </w:p>
    <w:p w:rsid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lastRenderedPageBreak/>
        <w:t xml:space="preserve">        @Override</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343DB7" w:rsidRPr="00343DB7" w:rsidRDefault="00343DB7" w:rsidP="00343DB7">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E33A3B" w:rsidRDefault="0091418E" w:rsidP="0091418E">
      <w:r>
        <w:t>This code creates and sets up a</w:t>
      </w:r>
      <w:r w:rsidR="00E33A3B">
        <w:t xml:space="preserve"> JTA based</w:t>
      </w:r>
      <w:r>
        <w:t xml:space="preserve"> </w:t>
      </w:r>
      <w:r w:rsidRPr="003F69A9">
        <w:rPr>
          <w:rStyle w:val="CdigoFuenteCarCar"/>
        </w:rPr>
        <w:t>JEPLDataSource</w:t>
      </w:r>
      <w:r>
        <w:t xml:space="preserve">, concretely a </w:t>
      </w:r>
      <w:r w:rsidRPr="00530001">
        <w:rPr>
          <w:rStyle w:val="CdigoFuenteCarCar"/>
        </w:rPr>
        <w:t>JEPLJTADataSource</w:t>
      </w:r>
      <w:r>
        <w:t xml:space="preserve"> </w:t>
      </w:r>
      <w:r w:rsidR="00E33A3B">
        <w:t xml:space="preserve">and configures the default transaction mode (propagation) as </w:t>
      </w:r>
      <w:r w:rsidR="00E33A3B" w:rsidRPr="00E33A3B">
        <w:rPr>
          <w:rFonts w:ascii="Courier New" w:hAnsi="Courier New" w:cs="Courier New"/>
          <w:noProof/>
          <w:color w:val="000000"/>
          <w:szCs w:val="20"/>
          <w:lang w:val="en-US"/>
        </w:rPr>
        <w:t>JEPLTransactionPropagation.REQUIRED</w:t>
      </w:r>
      <w:r w:rsidR="00E33A3B">
        <w:t xml:space="preserve"> </w:t>
      </w:r>
      <w:r w:rsidR="00343DB7">
        <w:t>, this configuration call is not necessary because this is the default value.</w:t>
      </w:r>
    </w:p>
    <w:p w:rsidR="000E010B" w:rsidRDefault="00343DB7" w:rsidP="0091418E">
      <w:r>
        <w:t xml:space="preserve">The enumeration </w:t>
      </w:r>
      <w:r w:rsidRPr="00E33A3B">
        <w:rPr>
          <w:rFonts w:ascii="Courier New" w:hAnsi="Courier New" w:cs="Courier New"/>
          <w:noProof/>
          <w:color w:val="000000"/>
          <w:szCs w:val="20"/>
          <w:lang w:val="en-US"/>
        </w:rPr>
        <w:t>JEPLTransactionPropagation</w:t>
      </w:r>
      <w:r>
        <w:t xml:space="preserve"> defines the same values and semantics as </w:t>
      </w:r>
      <w:r w:rsidRPr="00343DB7">
        <w:rPr>
          <w:rStyle w:val="CdigoFuenteCarCar"/>
        </w:rPr>
        <w:t>javax.ejb.TransactionAttributeType</w:t>
      </w:r>
      <w:r>
        <w:t xml:space="preserve"> of Java EE 5 EJB. According to the propagation value defined the transaction is demarcated following the same rules defined in </w:t>
      </w:r>
      <w:r w:rsidRPr="00343DB7">
        <w:rPr>
          <w:rStyle w:val="CdigoFuenteCarCar"/>
        </w:rPr>
        <w:t>javax.ejb.TransactionAttributeType</w:t>
      </w:r>
      <w:r w:rsidR="00AC4856">
        <w:t xml:space="preserve"> </w:t>
      </w:r>
      <w:r w:rsidR="00AA0606">
        <w:t xml:space="preserve">attributes, </w:t>
      </w:r>
      <w:r w:rsidR="00AC4856">
        <w:t xml:space="preserve">read the </w:t>
      </w:r>
      <w:proofErr w:type="spellStart"/>
      <w:r w:rsidR="00AC4856">
        <w:t>javadoc</w:t>
      </w:r>
      <w:proofErr w:type="spellEnd"/>
      <w:r w:rsidR="0077121D">
        <w:rPr>
          <w:rStyle w:val="Refdenotaalpie"/>
        </w:rPr>
        <w:footnoteReference w:id="18"/>
      </w:r>
      <w:r w:rsidR="00AC4856">
        <w:t xml:space="preserve"> of this enumeration to understand how JEPLayer works.</w:t>
      </w:r>
      <w:r>
        <w:t xml:space="preserve"> </w:t>
      </w:r>
    </w:p>
    <w:p w:rsidR="00343DB7" w:rsidRDefault="00343DB7" w:rsidP="0091418E">
      <w:r>
        <w:t xml:space="preserve">In previous example </w:t>
      </w:r>
      <w:r w:rsidRPr="00AC4856">
        <w:rPr>
          <w:rStyle w:val="CdigoFuenteCarCar"/>
        </w:rPr>
        <w:t>REQUIRED</w:t>
      </w:r>
      <w:r>
        <w:t xml:space="preserve"> is the default mode and no other value is provided in a different step, before calling </w:t>
      </w:r>
      <w:r w:rsidR="00CA0921" w:rsidRPr="00343DB7">
        <w:rPr>
          <w:rStyle w:val="CdigoFuenteCarCar"/>
        </w:rPr>
        <w:t>JEPLTask</w:t>
      </w:r>
      <w:r w:rsidRPr="00343DB7">
        <w:rPr>
          <w:rStyle w:val="CdigoFuenteCarCar"/>
        </w:rPr>
        <w:t>.exec()</w:t>
      </w:r>
      <w:r>
        <w:t xml:space="preserve"> method JEPLayer checks </w:t>
      </w:r>
      <w:r w:rsidR="00AC4856">
        <w:t xml:space="preserve">whether a JTA transaction is active, if there is no one </w:t>
      </w:r>
      <w:r w:rsidR="00AC4856" w:rsidRPr="00AC4856">
        <w:rPr>
          <w:rStyle w:val="CdigoFuenteCarCar"/>
        </w:rPr>
        <w:t>UserTransaction.begin()</w:t>
      </w:r>
      <w:r w:rsidR="00AC4856">
        <w:t xml:space="preserve"> is called</w:t>
      </w:r>
      <w:r w:rsidR="000E010B">
        <w:t xml:space="preserve"> (because a transaction is “REQUIRED”)</w:t>
      </w:r>
      <w:r w:rsidR="00AC4856">
        <w:t xml:space="preserve">, after the end of </w:t>
      </w:r>
      <w:r w:rsidR="00AC4856" w:rsidRPr="00343DB7">
        <w:rPr>
          <w:rStyle w:val="CdigoFuenteCarCar"/>
        </w:rPr>
        <w:t>JEPLTask.</w:t>
      </w:r>
      <w:r w:rsidR="00AC4856" w:rsidRPr="00AC4856">
        <w:rPr>
          <w:rStyle w:val="CdigoFuenteCarCar"/>
        </w:rPr>
        <w:t>exec()</w:t>
      </w:r>
      <w:r w:rsidR="00AC4856">
        <w:t xml:space="preserve"> method JEPLayer calls </w:t>
      </w:r>
      <w:r w:rsidR="00AC4856" w:rsidRPr="00AC4856">
        <w:rPr>
          <w:rStyle w:val="CdigoFuenteCarCar"/>
        </w:rPr>
        <w:t>UserTransaction.</w:t>
      </w:r>
      <w:r w:rsidR="00AC4856">
        <w:rPr>
          <w:rStyle w:val="CdigoFuenteCarCar"/>
        </w:rPr>
        <w:t>commit</w:t>
      </w:r>
      <w:r w:rsidR="00AC4856" w:rsidRPr="00AC4856">
        <w:rPr>
          <w:rStyle w:val="CdigoFuenteCarCar"/>
        </w:rPr>
        <w:t>()</w:t>
      </w:r>
      <w:r w:rsidR="00AC4856">
        <w:t xml:space="preserve"> or </w:t>
      </w:r>
      <w:r w:rsidR="00AC4856" w:rsidRPr="00AC4856">
        <w:rPr>
          <w:rStyle w:val="CdigoFuenteCarCar"/>
        </w:rPr>
        <w:t>UserTransaction.</w:t>
      </w:r>
      <w:r w:rsidR="00AC4856">
        <w:rPr>
          <w:rStyle w:val="CdigoFuenteCarCar"/>
        </w:rPr>
        <w:t>rollback</w:t>
      </w:r>
      <w:r w:rsidR="00AC4856" w:rsidRPr="00AC4856">
        <w:rPr>
          <w:rStyle w:val="CdigoFuenteCarCar"/>
        </w:rPr>
        <w:t>()</w:t>
      </w:r>
      <w:r w:rsidR="00AC4856">
        <w:t xml:space="preserve"> if some exception has been thrown. If a JTA transaction is active then JEPLayer does not demarcate again the transaction calling </w:t>
      </w:r>
      <w:r w:rsidR="00AC4856" w:rsidRPr="00AC4856">
        <w:rPr>
          <w:rStyle w:val="CdigoFuenteCarCar"/>
        </w:rPr>
        <w:t>UserTransaction</w:t>
      </w:r>
      <w:r w:rsidR="00AC4856">
        <w:t xml:space="preserve"> methods and no new transaction is created. As you can see the semantic of </w:t>
      </w:r>
      <w:r w:rsidR="00AC4856" w:rsidRPr="00E33A3B">
        <w:rPr>
          <w:rFonts w:ascii="Courier New" w:hAnsi="Courier New" w:cs="Courier New"/>
          <w:noProof/>
          <w:color w:val="000000"/>
          <w:szCs w:val="20"/>
          <w:lang w:val="en-US"/>
        </w:rPr>
        <w:t>JEPLTransactionPropagation.REQUIRED</w:t>
      </w:r>
      <w:r w:rsidR="00AC4856">
        <w:t xml:space="preserve"> is the same as </w:t>
      </w:r>
      <w:r w:rsidR="00AC4856" w:rsidRPr="00343DB7">
        <w:rPr>
          <w:rStyle w:val="CdigoFuenteCarCar"/>
        </w:rPr>
        <w:t>TransactionAttributeType</w:t>
      </w:r>
      <w:r w:rsidR="00AC4856">
        <w:rPr>
          <w:rStyle w:val="CdigoFuenteCarCar"/>
        </w:rPr>
        <w:t>.REQUIRED</w:t>
      </w:r>
      <w:r w:rsidR="00AC4856">
        <w:t>.</w:t>
      </w:r>
    </w:p>
    <w:p w:rsidR="00343DB7" w:rsidRDefault="00AC4856" w:rsidP="0091418E">
      <w:r>
        <w:t>Basic support of JTA only needs</w:t>
      </w:r>
      <w:r w:rsidR="007F549F">
        <w:t xml:space="preserve"> the</w:t>
      </w:r>
      <w:r>
        <w:t xml:space="preserve"> </w:t>
      </w:r>
      <w:r w:rsidR="007F549F" w:rsidRPr="007F549F">
        <w:rPr>
          <w:rStyle w:val="CdigoFuenteCarCar"/>
        </w:rPr>
        <w:t>UserTransaction</w:t>
      </w:r>
      <w:r w:rsidR="007F549F">
        <w:t xml:space="preserve"> object registered into the </w:t>
      </w:r>
      <w:r w:rsidR="007F549F" w:rsidRPr="007F549F">
        <w:rPr>
          <w:rStyle w:val="CdigoFuenteCarCar"/>
        </w:rPr>
        <w:t>JEPLBootJTA</w:t>
      </w:r>
      <w:r w:rsidR="007F549F">
        <w:t xml:space="preserve"> used to create the </w:t>
      </w:r>
      <w:r w:rsidR="007F549F" w:rsidRPr="007F549F">
        <w:rPr>
          <w:rStyle w:val="CdigoFuenteCarCar"/>
        </w:rPr>
        <w:t>JEPLJTADataSource</w:t>
      </w:r>
      <w:r w:rsidR="007F549F">
        <w:t xml:space="preserve">. </w:t>
      </w:r>
      <w:r w:rsidR="007F549F" w:rsidRPr="007F549F">
        <w:rPr>
          <w:rStyle w:val="CdigoFuenteCarCar"/>
        </w:rPr>
        <w:t>Transaction</w:t>
      </w:r>
      <w:r w:rsidR="007F549F">
        <w:rPr>
          <w:rStyle w:val="CdigoFuenteCarCar"/>
        </w:rPr>
        <w:t>Manager</w:t>
      </w:r>
      <w:r w:rsidR="007F549F">
        <w:t xml:space="preserve"> is optional and only is required if propagation mode is </w:t>
      </w:r>
      <w:r w:rsidR="007F549F" w:rsidRPr="007F549F">
        <w:rPr>
          <w:rStyle w:val="CdigoFuenteCarCar"/>
        </w:rPr>
        <w:t>NOT_SUPPORTED</w:t>
      </w:r>
      <w:r w:rsidR="007F549F">
        <w:t xml:space="preserve"> or </w:t>
      </w:r>
      <w:r w:rsidR="007F549F" w:rsidRPr="007F549F">
        <w:rPr>
          <w:rStyle w:val="CdigoFuenteCarCar"/>
        </w:rPr>
        <w:t>REQUIRES_NEW</w:t>
      </w:r>
      <w:r w:rsidR="007F549F">
        <w:t xml:space="preserve"> and there is a JTA transaction active before calling the persistent task, in this case the transaction is suspended/resumed calling </w:t>
      </w:r>
      <w:r w:rsidR="007F549F" w:rsidRPr="007F549F">
        <w:rPr>
          <w:rStyle w:val="CdigoFuenteCarCar"/>
        </w:rPr>
        <w:t>suspend()</w:t>
      </w:r>
      <w:r w:rsidR="007F549F">
        <w:t xml:space="preserve"> and </w:t>
      </w:r>
      <w:r w:rsidR="007F549F" w:rsidRPr="007F549F">
        <w:rPr>
          <w:rStyle w:val="CdigoFuenteCarCar"/>
        </w:rPr>
        <w:t xml:space="preserve">resume() </w:t>
      </w:r>
      <w:r w:rsidR="007F549F">
        <w:t xml:space="preserve">methods of </w:t>
      </w:r>
      <w:r w:rsidR="007F549F" w:rsidRPr="007F549F">
        <w:rPr>
          <w:rStyle w:val="CdigoFuenteCarCar"/>
        </w:rPr>
        <w:t>Transaction</w:t>
      </w:r>
      <w:r w:rsidR="007F549F">
        <w:rPr>
          <w:rStyle w:val="CdigoFuenteCarCar"/>
        </w:rPr>
        <w:t>Manager.</w:t>
      </w:r>
    </w:p>
    <w:p w:rsidR="0091418E" w:rsidRDefault="0091418E" w:rsidP="0091418E">
      <w:pPr>
        <w:pStyle w:val="Ttulo3"/>
      </w:pPr>
      <w:bookmarkStart w:id="65" w:name="_Toc416963936"/>
      <w:r>
        <w:t xml:space="preserve">Transactional </w:t>
      </w:r>
      <w:proofErr w:type="spellStart"/>
      <w:r>
        <w:t>behavior</w:t>
      </w:r>
      <w:proofErr w:type="spellEnd"/>
      <w:r>
        <w:t xml:space="preserve"> configured with an annotation in </w:t>
      </w:r>
      <w:proofErr w:type="spellStart"/>
      <w:r>
        <w:t>JEPLTask</w:t>
      </w:r>
      <w:proofErr w:type="spellEnd"/>
      <w:r>
        <w:t xml:space="preserve"> level</w:t>
      </w:r>
      <w:bookmarkEnd w:id="65"/>
    </w:p>
    <w:p w:rsidR="0077121D" w:rsidRDefault="0077121D" w:rsidP="0091418E">
      <w:r>
        <w:t xml:space="preserve">Another way to define the transactional </w:t>
      </w:r>
      <w:proofErr w:type="spellStart"/>
      <w:r>
        <w:t>behavior</w:t>
      </w:r>
      <w:proofErr w:type="spellEnd"/>
      <w:r>
        <w:t xml:space="preserve"> is through the annotation </w:t>
      </w:r>
      <w:r w:rsidRPr="0077121D">
        <w:rPr>
          <w:rStyle w:val="CdigoFuenteCarCar"/>
        </w:rPr>
        <w:t>@JEPLTransactionalJTA</w:t>
      </w:r>
      <w:r>
        <w:rPr>
          <w:rStyle w:val="CdigoFuenteCarCar"/>
        </w:rPr>
        <w:t>.</w:t>
      </w:r>
      <w:r>
        <w:t xml:space="preserve"> </w:t>
      </w:r>
    </w:p>
    <w:p w:rsidR="0091418E" w:rsidRDefault="0077121D" w:rsidP="0091418E">
      <w:r>
        <w:t>Adding this annotation to the previous example</w:t>
      </w:r>
      <w:r w:rsidR="0091418E">
        <w:t>:</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JEPLJTADataSource jds = </w:t>
      </w:r>
      <w:r>
        <w:rPr>
          <w:rFonts w:ascii="Courier New" w:hAnsi="Courier New" w:cs="Courier New"/>
          <w:noProof/>
          <w:color w:val="000000"/>
          <w:szCs w:val="20"/>
          <w:lang w:val="en-US"/>
        </w:rPr>
        <w:t>...</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33A3B">
        <w:rPr>
          <w:rFonts w:ascii="Courier New" w:hAnsi="Courier New" w:cs="Courier New"/>
          <w:noProof/>
          <w:color w:val="000000"/>
          <w:szCs w:val="20"/>
          <w:lang w:val="en-US"/>
        </w:rPr>
        <w:t xml:space="preserve">    jds.setDefaultJEPLTransactionPropagation(</w:t>
      </w:r>
    </w:p>
    <w:p w:rsidR="0077121D" w:rsidRPr="00E33A3B"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E33A3B">
        <w:rPr>
          <w:rFonts w:ascii="Courier New" w:hAnsi="Courier New" w:cs="Courier New"/>
          <w:noProof/>
          <w:color w:val="000000"/>
          <w:szCs w:val="20"/>
          <w:lang w:val="en-US"/>
        </w:rPr>
        <w:t>JEPLTransactionPropagation.</w:t>
      </w:r>
      <w:r w:rsidRPr="0077121D">
        <w:rPr>
          <w:rFonts w:ascii="Courier New" w:hAnsi="Courier New" w:cs="Courier New"/>
          <w:b/>
          <w:noProof/>
          <w:color w:val="000000"/>
          <w:szCs w:val="20"/>
          <w:lang w:val="en-US"/>
        </w:rPr>
        <w:t>NOT_SUPPORTED</w:t>
      </w:r>
      <w:r w:rsidRPr="00E33A3B">
        <w:rPr>
          <w:rFonts w:ascii="Courier New" w:hAnsi="Courier New" w:cs="Courier New"/>
          <w:noProof/>
          <w:color w:val="000000"/>
          <w:szCs w:val="20"/>
          <w:lang w:val="en-US"/>
        </w:rPr>
        <w:t>);</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JEPLTask&lt;Contact&gt; task = </w:t>
      </w:r>
      <w:r w:rsidRPr="00343DB7">
        <w:rPr>
          <w:rFonts w:ascii="Courier New" w:hAnsi="Courier New" w:cs="Courier New"/>
          <w:noProof/>
          <w:color w:val="0000E6"/>
          <w:szCs w:val="20"/>
          <w:lang w:val="en-US"/>
        </w:rPr>
        <w:t>new</w:t>
      </w:r>
      <w:r w:rsidRPr="00343DB7">
        <w:rPr>
          <w:rFonts w:ascii="Courier New" w:hAnsi="Courier New" w:cs="Courier New"/>
          <w:noProof/>
          <w:color w:val="000000"/>
          <w:szCs w:val="20"/>
          <w:lang w:val="en-US"/>
        </w:rPr>
        <w:t xml:space="preserve"> JEPLTask&lt;Contact&gt;()</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43DB7">
        <w:rPr>
          <w:rFonts w:ascii="Courier New" w:hAnsi="Courier New" w:cs="Courier New"/>
          <w:noProof/>
          <w:color w:val="000000"/>
          <w:szCs w:val="20"/>
          <w:lang w:val="en-US"/>
        </w:rPr>
        <w:t>@Override</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Pr>
          <w:rFonts w:ascii="Courier New" w:hAnsi="Courier New" w:cs="Courier New"/>
          <w:noProof/>
          <w:color w:val="000000"/>
          <w:szCs w:val="20"/>
          <w:lang w:val="en-US"/>
        </w:rPr>
        <w:t xml:space="preserve">        </w:t>
      </w:r>
      <w:r w:rsidRPr="0077121D">
        <w:rPr>
          <w:rFonts w:ascii="Courier New" w:hAnsi="Courier New" w:cs="Courier New"/>
          <w:b/>
          <w:noProof/>
          <w:color w:val="000000"/>
          <w:szCs w:val="20"/>
          <w:lang w:val="en-US"/>
        </w:rPr>
        <w:t>@JEPLTransactionalJTA</w:t>
      </w:r>
      <w:r w:rsidRPr="0077121D">
        <w:rPr>
          <w:rFonts w:ascii="Courier New" w:hAnsi="Courier New" w:cs="Courier New"/>
          <w:b/>
          <w:noProof/>
          <w:color w:val="000000"/>
          <w:szCs w:val="20"/>
          <w:lang w:val="en-US"/>
        </w:rPr>
        <w:tab/>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public</w:t>
      </w:r>
      <w:r w:rsidRPr="00343DB7">
        <w:rPr>
          <w:rFonts w:ascii="Courier New" w:hAnsi="Courier New" w:cs="Courier New"/>
          <w:noProof/>
          <w:color w:val="000000"/>
          <w:szCs w:val="20"/>
          <w:lang w:val="en-US"/>
        </w:rPr>
        <w:t xml:space="preserve"> Contact exec() </w:t>
      </w:r>
      <w:r w:rsidRPr="00343DB7">
        <w:rPr>
          <w:rFonts w:ascii="Courier New" w:hAnsi="Courier New" w:cs="Courier New"/>
          <w:noProof/>
          <w:color w:val="0000E6"/>
          <w:szCs w:val="20"/>
          <w:lang w:val="en-US"/>
        </w:rPr>
        <w:t>throws</w:t>
      </w:r>
      <w:r w:rsidRPr="00343DB7">
        <w:rPr>
          <w:rFonts w:ascii="Courier New" w:hAnsi="Courier New" w:cs="Courier New"/>
          <w:noProof/>
          <w:color w:val="000000"/>
          <w:szCs w:val="20"/>
          <w:lang w:val="en-US"/>
        </w:rPr>
        <w:t xml:space="preserve"> Exception</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r w:rsidRPr="00343DB7">
        <w:rPr>
          <w:rFonts w:ascii="Courier New" w:hAnsi="Courier New" w:cs="Courier New"/>
          <w:noProof/>
          <w:color w:val="0000E6"/>
          <w:szCs w:val="20"/>
          <w:lang w:val="en-US"/>
        </w:rPr>
        <w:t>return</w:t>
      </w:r>
      <w:r w:rsidRPr="00343DB7">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343DB7">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w:t>
      </w:r>
    </w:p>
    <w:p w:rsidR="0077121D" w:rsidRPr="00343DB7" w:rsidRDefault="0077121D" w:rsidP="0077121D">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43DB7">
        <w:rPr>
          <w:rFonts w:ascii="Courier New" w:hAnsi="Courier New" w:cs="Courier New"/>
          <w:noProof/>
          <w:color w:val="000000"/>
          <w:szCs w:val="20"/>
          <w:lang w:val="en-US"/>
        </w:rPr>
        <w:t xml:space="preserve">    Contact contact = jds.exec(task);</w:t>
      </w:r>
    </w:p>
    <w:p w:rsidR="0077121D" w:rsidRPr="00D478F3"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annotation </w:t>
      </w:r>
      <w:r w:rsidRPr="00C17382">
        <w:rPr>
          <w:rStyle w:val="CdigoFuenteCarCar"/>
          <w:lang w:val="en-US"/>
        </w:rPr>
        <w:t>@JEPLTransactional</w:t>
      </w:r>
      <w:r w:rsidR="0077121D">
        <w:rPr>
          <w:rStyle w:val="CdigoFuenteCarCar"/>
          <w:lang w:val="en-US"/>
        </w:rPr>
        <w:t>J</w:t>
      </w:r>
      <w:r w:rsidRPr="00C17382">
        <w:rPr>
          <w:rStyle w:val="CdigoFuenteCarCar"/>
          <w:lang w:val="en-US"/>
        </w:rPr>
        <w:t>TA</w:t>
      </w:r>
      <w:r>
        <w:rPr>
          <w:lang w:val="en-US"/>
        </w:rPr>
        <w:t xml:space="preserve"> specifies that this task is transactional</w:t>
      </w:r>
      <w:r w:rsidR="0077121D">
        <w:rPr>
          <w:lang w:val="en-US"/>
        </w:rPr>
        <w:t xml:space="preserve"> and the propagation mode is </w:t>
      </w:r>
      <w:r w:rsidR="0077121D" w:rsidRPr="0077121D">
        <w:rPr>
          <w:rStyle w:val="CdigoFuenteCarCar"/>
        </w:rPr>
        <w:t>REQUIRED</w:t>
      </w:r>
      <w:r>
        <w:rPr>
          <w:lang w:val="en-US"/>
        </w:rPr>
        <w:t xml:space="preserve"> </w:t>
      </w:r>
      <w:r w:rsidR="000C4FDB">
        <w:rPr>
          <w:lang w:val="en-US"/>
        </w:rPr>
        <w:t xml:space="preserve">(the default mode). </w:t>
      </w:r>
      <w:r>
        <w:rPr>
          <w:lang w:val="en-US"/>
        </w:rPr>
        <w:t xml:space="preserve">This is the </w:t>
      </w:r>
      <w:r w:rsidR="000C4FDB">
        <w:rPr>
          <w:lang w:val="en-US"/>
        </w:rPr>
        <w:t>verbose alternative</w:t>
      </w:r>
      <w:r>
        <w:rPr>
          <w:lang w:val="en-US"/>
        </w:rPr>
        <w:t>:</w:t>
      </w:r>
    </w:p>
    <w:p w:rsidR="0091418E" w:rsidRPr="004548F6" w:rsidRDefault="0077121D"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JEPLTransactionPropagation.REQUIRED)</w:t>
      </w:r>
    </w:p>
    <w:p w:rsidR="000C4FDB" w:rsidRDefault="000C4FDB" w:rsidP="000C4FDB">
      <w:r>
        <w:rPr>
          <w:lang w:val="en-US"/>
        </w:rPr>
        <w:t xml:space="preserve">The annotation in </w:t>
      </w:r>
      <w:r w:rsidRPr="000C4FDB">
        <w:rPr>
          <w:rStyle w:val="CdigoFuenteCarCar"/>
        </w:rPr>
        <w:t>JEPLTask</w:t>
      </w:r>
      <w:r>
        <w:rPr>
          <w:lang w:val="en-US"/>
        </w:rPr>
        <w:t xml:space="preserve"> takes precedence to default configuration calling </w:t>
      </w:r>
      <w:r w:rsidRPr="00E33A3B">
        <w:rPr>
          <w:rFonts w:ascii="Courier New" w:hAnsi="Courier New" w:cs="Courier New"/>
          <w:noProof/>
          <w:color w:val="000000"/>
          <w:szCs w:val="20"/>
          <w:lang w:val="en-US"/>
        </w:rPr>
        <w:t>setDefaultJEPLTransactionPropagation</w:t>
      </w:r>
      <w:r w:rsidRPr="00D478F3">
        <w:rPr>
          <w:rStyle w:val="CdigoFuenteCarCar"/>
        </w:rPr>
        <w:t>()</w:t>
      </w:r>
      <w:r>
        <w:rPr>
          <w:lang w:val="en-US"/>
        </w:rPr>
        <w:t xml:space="preserve"> 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hence in spite of value </w:t>
      </w:r>
      <w:r w:rsidRPr="000C4FDB">
        <w:rPr>
          <w:rStyle w:val="CdigoFuenteCarCar"/>
        </w:rPr>
        <w:t>NOT_SUPPORTED</w:t>
      </w:r>
      <w:r>
        <w:rPr>
          <w:lang w:val="en-US"/>
        </w:rPr>
        <w:t xml:space="preserve"> </w:t>
      </w:r>
      <w:r>
        <w:t>this task is transactional.</w:t>
      </w:r>
    </w:p>
    <w:p w:rsidR="0091418E" w:rsidRDefault="000C4FDB" w:rsidP="0091418E">
      <w:pPr>
        <w:rPr>
          <w:lang w:val="en-US"/>
        </w:rPr>
      </w:pPr>
      <w:r>
        <w:rPr>
          <w:lang w:val="en-US"/>
        </w:rPr>
        <w:t>For instance t</w:t>
      </w:r>
      <w:r w:rsidR="0091418E">
        <w:rPr>
          <w:lang w:val="en-US"/>
        </w:rPr>
        <w:t>o declare the task as not transactional use:</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NEVER</w:t>
      </w:r>
      <w:r w:rsidRPr="0077121D">
        <w:rPr>
          <w:rFonts w:ascii="Courier New" w:hAnsi="Courier New" w:cs="Courier New"/>
          <w:noProof/>
          <w:color w:val="000000"/>
          <w:szCs w:val="20"/>
          <w:lang w:val="en-US"/>
        </w:rPr>
        <w:t>)</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r>
        <w:rPr>
          <w:lang w:val="en-US"/>
        </w:rPr>
        <w:t>Or:</w:t>
      </w: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lang w:val="en-US"/>
        </w:rPr>
      </w:pPr>
    </w:p>
    <w:p w:rsidR="000C4FDB" w:rsidRDefault="000C4FDB" w:rsidP="000C4FDB">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77121D">
        <w:rPr>
          <w:rFonts w:ascii="Courier New" w:hAnsi="Courier New" w:cs="Courier New"/>
          <w:noProof/>
          <w:color w:val="000000"/>
          <w:szCs w:val="20"/>
          <w:lang w:val="en-US"/>
        </w:rPr>
        <w:t>@JEPLTransactionalJTA(propagation = JEPLTransactionPropagation.</w:t>
      </w:r>
      <w:r>
        <w:rPr>
          <w:rFonts w:ascii="Courier New" w:hAnsi="Courier New" w:cs="Courier New"/>
          <w:noProof/>
          <w:color w:val="000000"/>
          <w:szCs w:val="20"/>
          <w:lang w:val="en-US"/>
        </w:rPr>
        <w:t>NOT_SUPPORTED</w:t>
      </w:r>
      <w:r w:rsidRPr="0077121D">
        <w:rPr>
          <w:rFonts w:ascii="Courier New" w:hAnsi="Courier New" w:cs="Courier New"/>
          <w:noProof/>
          <w:color w:val="000000"/>
          <w:szCs w:val="20"/>
          <w:lang w:val="en-US"/>
        </w:rPr>
        <w:t>)</w:t>
      </w:r>
    </w:p>
    <w:p w:rsidR="0091418E" w:rsidRDefault="0091418E" w:rsidP="0091418E">
      <w:pPr>
        <w:pStyle w:val="Ttulo3"/>
      </w:pPr>
      <w:bookmarkStart w:id="66" w:name="_Toc416963937"/>
      <w:r>
        <w:t xml:space="preserve">Transactional </w:t>
      </w:r>
      <w:proofErr w:type="spellStart"/>
      <w:r>
        <w:t>behavior</w:t>
      </w:r>
      <w:proofErr w:type="spellEnd"/>
      <w:r>
        <w:t xml:space="preserve"> configured with a parameter in </w:t>
      </w:r>
      <w:proofErr w:type="spellStart"/>
      <w:r>
        <w:t>JEPLTask</w:t>
      </w:r>
      <w:proofErr w:type="spellEnd"/>
      <w:r>
        <w:t xml:space="preserve"> level</w:t>
      </w:r>
      <w:bookmarkEnd w:id="66"/>
    </w:p>
    <w:p w:rsidR="0091418E" w:rsidRDefault="0091418E" w:rsidP="0091418E">
      <w:r>
        <w:t>If we change the previous code to:</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JEPLJTADataSource jds =</w:t>
      </w:r>
      <w:r w:rsidR="00841AEA">
        <w:rPr>
          <w:rFonts w:ascii="Courier New" w:hAnsi="Courier New" w:cs="Courier New"/>
          <w:noProof/>
          <w:color w:val="000000"/>
          <w:szCs w:val="20"/>
          <w:lang w:val="en-US"/>
        </w:rPr>
        <w:t xml:space="preserve"> ...</w:t>
      </w:r>
      <w:r w:rsidRPr="00CA0921">
        <w:rPr>
          <w:rFonts w:ascii="Courier New" w:hAnsi="Courier New" w:cs="Courier New"/>
          <w:noProof/>
          <w:color w:val="000000"/>
          <w:szCs w:val="20"/>
          <w:lang w:val="en-US"/>
        </w:rPr>
        <w:t>;</w:t>
      </w:r>
    </w:p>
    <w:p w:rsid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jds.setDefaultJEPLTransactionPropagation(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CA0921">
        <w:rPr>
          <w:rFonts w:ascii="Courier New" w:hAnsi="Courier New" w:cs="Courier New"/>
          <w:noProof/>
          <w:color w:val="000000"/>
          <w:szCs w:val="20"/>
          <w:lang w:val="en-US"/>
        </w:rPr>
        <w:t>JEPLTransactionPropagation.</w:t>
      </w:r>
      <w:r w:rsidRPr="00CA0921">
        <w:rPr>
          <w:rFonts w:ascii="Courier New" w:hAnsi="Courier New" w:cs="Courier New"/>
          <w:b/>
          <w:noProof/>
          <w:color w:val="000000"/>
          <w:szCs w:val="20"/>
          <w:lang w:val="en-US"/>
        </w:rPr>
        <w:t>NOT_SUPPORTED</w:t>
      </w:r>
      <w:r w:rsidRPr="00CA0921">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JEPLTask&lt;Contact&gt; task = </w:t>
      </w:r>
      <w:r w:rsidRPr="00CA0921">
        <w:rPr>
          <w:rFonts w:ascii="Courier New" w:hAnsi="Courier New" w:cs="Courier New"/>
          <w:noProof/>
          <w:color w:val="0000E6"/>
          <w:szCs w:val="20"/>
          <w:lang w:val="en-US"/>
        </w:rPr>
        <w:t>new</w:t>
      </w:r>
      <w:r w:rsidRPr="00CA0921">
        <w:rPr>
          <w:rFonts w:ascii="Courier New" w:hAnsi="Courier New" w:cs="Courier New"/>
          <w:noProof/>
          <w:color w:val="000000"/>
          <w:szCs w:val="20"/>
          <w:lang w:val="en-US"/>
        </w:rPr>
        <w:t xml:space="preserve"> JEPLTask&lt;Contact&gt;()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@Override</w:t>
      </w:r>
    </w:p>
    <w:p w:rsidR="00CA0921" w:rsidRPr="00CA0921" w:rsidRDefault="000E010B"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00CA0921" w:rsidRPr="00CA0921">
        <w:rPr>
          <w:rFonts w:ascii="Courier New" w:hAnsi="Courier New" w:cs="Courier New"/>
          <w:noProof/>
          <w:color w:val="000000"/>
          <w:szCs w:val="20"/>
          <w:lang w:val="en-US"/>
        </w:rPr>
        <w:t>@JEPLTransactionalJTA</w:t>
      </w:r>
      <w:r w:rsidRPr="000E010B">
        <w:rPr>
          <w:rFonts w:ascii="Courier New" w:hAnsi="Courier New" w:cs="Courier New"/>
          <w:noProof/>
          <w:color w:val="000000"/>
          <w:szCs w:val="20"/>
          <w:lang w:val="en-US"/>
        </w:rPr>
        <w:t>(propagation=JEPLTransactionPropagation.</w:t>
      </w:r>
      <w:r w:rsidRPr="000E010B">
        <w:rPr>
          <w:rFonts w:ascii="Courier New" w:hAnsi="Courier New" w:cs="Courier New"/>
          <w:b/>
          <w:noProof/>
          <w:color w:val="000000"/>
          <w:szCs w:val="20"/>
          <w:lang w:val="en-US"/>
        </w:rPr>
        <w:t>NOT_SUPPORTED</w:t>
      </w:r>
      <w:r w:rsidRPr="000E010B">
        <w:rPr>
          <w:rFonts w:ascii="Courier New" w:hAnsi="Courier New" w:cs="Courier New"/>
          <w:noProof/>
          <w:color w:val="000000"/>
          <w:szCs w:val="20"/>
          <w:lang w:val="en-US"/>
        </w:rPr>
        <w:t>)</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public</w:t>
      </w:r>
      <w:r w:rsidRPr="00CA0921">
        <w:rPr>
          <w:rFonts w:ascii="Courier New" w:hAnsi="Courier New" w:cs="Courier New"/>
          <w:noProof/>
          <w:color w:val="000000"/>
          <w:szCs w:val="20"/>
          <w:lang w:val="en-US"/>
        </w:rPr>
        <w:t xml:space="preserve"> Contact exec() </w:t>
      </w:r>
      <w:r w:rsidRPr="00CA0921">
        <w:rPr>
          <w:rFonts w:ascii="Courier New" w:hAnsi="Courier New" w:cs="Courier New"/>
          <w:noProof/>
          <w:color w:val="0000E6"/>
          <w:szCs w:val="20"/>
          <w:lang w:val="en-US"/>
        </w:rPr>
        <w:t>throws</w:t>
      </w:r>
      <w:r w:rsidRPr="00CA0921">
        <w:rPr>
          <w:rFonts w:ascii="Courier New" w:hAnsi="Courier New" w:cs="Courier New"/>
          <w:noProof/>
          <w:color w:val="000000"/>
          <w:szCs w:val="20"/>
          <w:lang w:val="en-US"/>
        </w:rPr>
        <w:t xml:space="preserve"> Exception</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r w:rsidRPr="00CA0921">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Pr>
          <w:rFonts w:ascii="Courier New" w:hAnsi="Courier New" w:cs="Courier New"/>
          <w:noProof/>
          <w:color w:val="000000"/>
          <w:szCs w:val="20"/>
          <w:lang w:val="en-US"/>
        </w:rPr>
        <w:t>...</w:t>
      </w:r>
      <w:r w:rsidRPr="00CA0921">
        <w:rPr>
          <w:rFonts w:ascii="Courier New" w:hAnsi="Courier New" w:cs="Courier New"/>
          <w:noProof/>
          <w:color w:val="000000"/>
          <w:szCs w:val="20"/>
          <w:lang w:val="en-US"/>
        </w:rPr>
        <w:t>;</w:t>
      </w:r>
      <w:r w:rsidR="004C0CAB">
        <w:rPr>
          <w:rFonts w:ascii="Courier New" w:hAnsi="Courier New" w:cs="Courier New"/>
          <w:noProof/>
          <w:color w:val="000000"/>
          <w:szCs w:val="20"/>
          <w:lang w:val="en-US"/>
        </w:rPr>
        <w:t xml:space="preserve"> </w:t>
      </w:r>
      <w:r w:rsidR="004C0CAB"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004C0CAB" w:rsidRPr="006A34B5">
        <w:rPr>
          <w:rFonts w:ascii="Courier New" w:hAnsi="Courier New" w:cs="Courier New"/>
          <w:noProof/>
          <w:color w:val="969696"/>
          <w:szCs w:val="20"/>
          <w:lang w:val="en-US"/>
        </w:rPr>
        <w:t>actions</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w:t>
      </w:r>
    </w:p>
    <w:p w:rsidR="00CA0921" w:rsidRPr="00CA0921" w:rsidRDefault="00CA0921" w:rsidP="00CA0921">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CA0921">
        <w:rPr>
          <w:rFonts w:ascii="Courier New" w:hAnsi="Courier New" w:cs="Courier New"/>
          <w:noProof/>
          <w:color w:val="000000"/>
          <w:szCs w:val="20"/>
          <w:lang w:val="en-US"/>
        </w:rPr>
        <w:t xml:space="preserve">   Contact contact = jds.exec(task,</w:t>
      </w:r>
      <w:r w:rsidRPr="00CA0921">
        <w:rPr>
          <w:rFonts w:ascii="Courier New" w:hAnsi="Courier New" w:cs="Courier New"/>
          <w:b/>
          <w:noProof/>
          <w:color w:val="000000"/>
          <w:szCs w:val="20"/>
          <w:lang w:val="en-US"/>
        </w:rPr>
        <w:t>JEPLTransactionPropagation.REQUIRED</w:t>
      </w:r>
      <w:r w:rsidRPr="00CA0921">
        <w:rPr>
          <w:rFonts w:ascii="Courier New" w:hAnsi="Courier New" w:cs="Courier New"/>
          <w:noProof/>
          <w:color w:val="000000"/>
          <w:szCs w:val="20"/>
          <w:lang w:val="en-US"/>
        </w:rPr>
        <w:t>);</w:t>
      </w:r>
    </w:p>
    <w:p w:rsidR="00CA0921" w:rsidRDefault="00CA0921"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91418E" w:rsidRDefault="0091418E" w:rsidP="0091418E">
      <w:pPr>
        <w:rPr>
          <w:lang w:val="en-US"/>
        </w:rPr>
      </w:pPr>
      <w:r>
        <w:rPr>
          <w:lang w:val="en-US"/>
        </w:rPr>
        <w:t xml:space="preserve">The signature of this </w:t>
      </w:r>
      <w:r w:rsidRPr="00D478F3">
        <w:rPr>
          <w:rStyle w:val="CdigoFuenteCarCar"/>
          <w:lang w:val="en-US"/>
        </w:rPr>
        <w:t>JEPL</w:t>
      </w:r>
      <w:r>
        <w:rPr>
          <w:rFonts w:ascii="Courier New" w:hAnsi="Courier New" w:cs="Courier New"/>
          <w:noProof/>
          <w:color w:val="000000"/>
          <w:szCs w:val="20"/>
          <w:lang w:val="en-US"/>
        </w:rPr>
        <w:t>JTA</w:t>
      </w:r>
      <w:r w:rsidRPr="00D478F3">
        <w:rPr>
          <w:rStyle w:val="CdigoFuenteCarCar"/>
          <w:lang w:val="en-US"/>
        </w:rPr>
        <w:t>DataSource</w:t>
      </w:r>
      <w:r w:rsidRPr="00D478F3">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exec </w:t>
      </w:r>
      <w:r>
        <w:rPr>
          <w:lang w:val="en-US"/>
        </w:rPr>
        <w:t xml:space="preserve">method is: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E6"/>
          <w:szCs w:val="20"/>
          <w:lang w:val="en-US"/>
        </w:rPr>
        <w:tab/>
      </w:r>
      <w:r w:rsidRPr="00D478F3">
        <w:rPr>
          <w:rFonts w:ascii="Courier New" w:hAnsi="Courier New" w:cs="Courier New"/>
          <w:noProof/>
          <w:color w:val="0000E6"/>
          <w:szCs w:val="20"/>
          <w:lang w:val="en-US"/>
        </w:rPr>
        <w:t>public</w:t>
      </w:r>
      <w:r w:rsidRPr="00D478F3">
        <w:rPr>
          <w:rFonts w:ascii="Courier New" w:hAnsi="Courier New" w:cs="Courier New"/>
          <w:noProof/>
          <w:color w:val="000000"/>
          <w:szCs w:val="20"/>
          <w:lang w:val="en-US"/>
        </w:rPr>
        <w:t xml:space="preserve"> &lt;T&gt; T exec(JEPLTask&lt;T&gt; task,</w:t>
      </w:r>
      <w:r w:rsidR="00CA0921" w:rsidRPr="00D478F3">
        <w:rPr>
          <w:rFonts w:ascii="Courier New" w:hAnsi="Courier New" w:cs="Courier New"/>
          <w:noProof/>
          <w:color w:val="000000"/>
          <w:szCs w:val="20"/>
          <w:lang w:val="en-US"/>
        </w:rPr>
        <w:t>JEPL</w:t>
      </w:r>
      <w:r w:rsidR="00CA0921">
        <w:rPr>
          <w:rFonts w:ascii="Courier New" w:hAnsi="Courier New" w:cs="Courier New"/>
          <w:noProof/>
          <w:color w:val="000000"/>
          <w:szCs w:val="20"/>
          <w:lang w:val="en-US"/>
        </w:rPr>
        <w:t>TransactionPropagation prop</w:t>
      </w:r>
      <w:r w:rsidRPr="00D478F3">
        <w:rPr>
          <w:rFonts w:ascii="Courier New" w:hAnsi="Courier New" w:cs="Courier New"/>
          <w:noProof/>
          <w:color w:val="000000"/>
          <w:szCs w:val="20"/>
          <w:lang w:val="en-US"/>
        </w:rPr>
        <w:t>);</w:t>
      </w:r>
    </w:p>
    <w:p w:rsidR="0091418E" w:rsidRPr="00D478F3" w:rsidRDefault="0091418E" w:rsidP="0091418E">
      <w:pPr>
        <w:rPr>
          <w:rFonts w:ascii="Courier New" w:hAnsi="Courier New" w:cs="Courier New"/>
          <w:noProof/>
          <w:color w:val="000000"/>
          <w:szCs w:val="20"/>
          <w:lang w:val="en-US"/>
        </w:rPr>
      </w:pPr>
      <w:r>
        <w:rPr>
          <w:lang w:val="en-US"/>
        </w:rPr>
        <w:t xml:space="preserve">The </w:t>
      </w:r>
      <w:r w:rsidR="00CA0921">
        <w:rPr>
          <w:lang w:val="en-US"/>
        </w:rPr>
        <w:t xml:space="preserve">propagation parameter </w:t>
      </w:r>
      <w:r>
        <w:rPr>
          <w:lang w:val="en-US"/>
        </w:rPr>
        <w:t xml:space="preserve">of </w:t>
      </w:r>
      <w:r w:rsidRPr="004548F6">
        <w:rPr>
          <w:rStyle w:val="CdigoFuenteCarCar"/>
        </w:rPr>
        <w:t>exec</w:t>
      </w:r>
      <w:r>
        <w:rPr>
          <w:lang w:val="en-US"/>
        </w:rPr>
        <w:t xml:space="preserve"> method takes precedence to default configuration calling </w:t>
      </w:r>
      <w:r w:rsidR="007E5CE8" w:rsidRPr="00CA0921">
        <w:rPr>
          <w:rFonts w:ascii="Courier New" w:hAnsi="Courier New" w:cs="Courier New"/>
          <w:noProof/>
          <w:color w:val="000000"/>
          <w:szCs w:val="20"/>
          <w:lang w:val="en-US"/>
        </w:rPr>
        <w:t>setDefaultJEPLTransactionPropagation</w:t>
      </w:r>
      <w:r w:rsidRPr="00D478F3">
        <w:rPr>
          <w:rStyle w:val="CdigoFuenteCarCar"/>
        </w:rPr>
        <w:t>()</w:t>
      </w:r>
      <w:r w:rsidR="007E5CE8">
        <w:rPr>
          <w:rStyle w:val="CdigoFuenteCarCar"/>
        </w:rPr>
        <w:t xml:space="preserve"> </w:t>
      </w:r>
      <w:r>
        <w:rPr>
          <w:lang w:val="en-US"/>
        </w:rPr>
        <w:t xml:space="preserve">in </w:t>
      </w:r>
      <w:r w:rsidRPr="00D478F3">
        <w:rPr>
          <w:rFonts w:ascii="Courier New" w:hAnsi="Courier New" w:cs="Courier New"/>
          <w:noProof/>
          <w:color w:val="000000"/>
          <w:szCs w:val="20"/>
          <w:lang w:val="en-US"/>
        </w:rPr>
        <w:t>JEPL</w:t>
      </w:r>
      <w:r>
        <w:rPr>
          <w:rFonts w:ascii="Courier New" w:hAnsi="Courier New" w:cs="Courier New"/>
          <w:noProof/>
          <w:color w:val="000000"/>
          <w:szCs w:val="20"/>
          <w:lang w:val="en-US"/>
        </w:rPr>
        <w:t>JTA</w:t>
      </w:r>
      <w:r w:rsidRPr="00D478F3">
        <w:rPr>
          <w:rFonts w:ascii="Courier New" w:hAnsi="Courier New" w:cs="Courier New"/>
          <w:noProof/>
          <w:color w:val="000000"/>
          <w:szCs w:val="20"/>
          <w:lang w:val="en-US"/>
        </w:rPr>
        <w:t>DataSource</w:t>
      </w:r>
      <w:r>
        <w:rPr>
          <w:lang w:val="en-US"/>
        </w:rPr>
        <w:t xml:space="preserve"> and transaction demarcation by </w:t>
      </w:r>
      <w:r w:rsidRPr="00C17382">
        <w:rPr>
          <w:rStyle w:val="CdigoFuenteCarCar"/>
          <w:lang w:val="en-US"/>
        </w:rPr>
        <w:t>@JEPLTransactionalJTA</w:t>
      </w:r>
      <w:r>
        <w:rPr>
          <w:lang w:val="en-US"/>
        </w:rPr>
        <w:t xml:space="preserve"> annotation, </w:t>
      </w:r>
      <w:r w:rsidRPr="00D478F3">
        <w:t>hence</w:t>
      </w:r>
      <w:r w:rsidR="007E5CE8">
        <w:t xml:space="preserve"> </w:t>
      </w:r>
      <w:r w:rsidR="007E5CE8" w:rsidRPr="00D478F3">
        <w:t xml:space="preserve">in this </w:t>
      </w:r>
      <w:r w:rsidR="007E5CE8">
        <w:t xml:space="preserve">example in spite of </w:t>
      </w:r>
      <w:r w:rsidR="007E5CE8" w:rsidRPr="007E5CE8">
        <w:rPr>
          <w:rStyle w:val="CdigoFuenteCarCar"/>
        </w:rPr>
        <w:t>NOT_SUPPORTED</w:t>
      </w:r>
      <w:r w:rsidR="007E5CE8">
        <w:t xml:space="preserve"> configuration</w:t>
      </w:r>
      <w:r w:rsidR="000E010B">
        <w:t>s</w:t>
      </w:r>
      <w:r w:rsidR="007E5CE8">
        <w:t>,</w:t>
      </w:r>
      <w:r w:rsidRPr="00D478F3">
        <w:t xml:space="preserve"> this task is transactional</w:t>
      </w:r>
      <w:r w:rsidR="007E5CE8">
        <w:t xml:space="preserve"> (</w:t>
      </w:r>
      <w:r w:rsidR="007E5CE8" w:rsidRPr="007E5CE8">
        <w:rPr>
          <w:rStyle w:val="CdigoFuenteCarCar"/>
        </w:rPr>
        <w:t>REQUIRED</w:t>
      </w:r>
      <w:r w:rsidR="007E5CE8">
        <w:t>)</w:t>
      </w:r>
      <w:r>
        <w:t>.</w:t>
      </w:r>
    </w:p>
    <w:p w:rsidR="0091418E" w:rsidRDefault="0091418E" w:rsidP="0091418E">
      <w:pPr>
        <w:pStyle w:val="Ttulo3"/>
      </w:pPr>
      <w:bookmarkStart w:id="67" w:name="_Toc416963938"/>
      <w:r>
        <w:t xml:space="preserve">Manual demarcation of a transaction with </w:t>
      </w:r>
      <w:proofErr w:type="spellStart"/>
      <w:r w:rsidRPr="00046D0B">
        <w:t>JEPLConnectionListener</w:t>
      </w:r>
      <w:bookmarkEnd w:id="67"/>
      <w:proofErr w:type="spellEnd"/>
    </w:p>
    <w:p w:rsidR="007E5CE8" w:rsidRDefault="004E172C" w:rsidP="0091418E">
      <w:r>
        <w:t xml:space="preserve">In non-JTA we could ignore the automatic transaction demarcation of JEPLayer using a </w:t>
      </w:r>
      <w:r w:rsidRPr="003973B5">
        <w:rPr>
          <w:rStyle w:val="CdigoFuenteCarCar"/>
        </w:rPr>
        <w:t>JEPLConnectionListener</w:t>
      </w:r>
      <w:r>
        <w:t xml:space="preserve"> and </w:t>
      </w:r>
      <w:r w:rsidR="000E010B">
        <w:t>implementing the</w:t>
      </w:r>
      <w:r>
        <w:t xml:space="preserve"> method:</w:t>
      </w:r>
    </w:p>
    <w:p w:rsidR="0091418E" w:rsidRDefault="0091418E" w:rsidP="0091418E">
      <w:r>
        <w:rPr>
          <w:rFonts w:ascii="Courier New" w:hAnsi="Courier New" w:cs="Courier New"/>
          <w:noProof/>
          <w:color w:val="0000E6"/>
          <w:szCs w:val="20"/>
          <w:lang w:val="en-US"/>
        </w:rPr>
        <w:tab/>
      </w:r>
      <w:r>
        <w:rPr>
          <w:rFonts w:ascii="Courier New" w:hAnsi="Courier New" w:cs="Courier New"/>
          <w:noProof/>
          <w:color w:val="0000E6"/>
          <w:szCs w:val="20"/>
          <w:lang w:val="en-US"/>
        </w:rPr>
        <w:tab/>
      </w:r>
      <w:r w:rsidRPr="00DC6ABC">
        <w:rPr>
          <w:rFonts w:ascii="Courier New" w:hAnsi="Courier New" w:cs="Courier New"/>
          <w:noProof/>
          <w:color w:val="0000E6"/>
          <w:szCs w:val="20"/>
          <w:lang w:val="en-US"/>
        </w:rPr>
        <w:t>void</w:t>
      </w:r>
      <w:r w:rsidRPr="00DC6ABC">
        <w:rPr>
          <w:rFonts w:ascii="Courier New" w:hAnsi="Courier New" w:cs="Courier New"/>
          <w:noProof/>
          <w:color w:val="000000"/>
          <w:szCs w:val="20"/>
          <w:lang w:val="en-US"/>
        </w:rPr>
        <w:t xml:space="preserve"> setupJEPLConnection(JEPLConnection con,JEPLTask</w:t>
      </w:r>
      <w:r w:rsidR="00801715">
        <w:rPr>
          <w:rFonts w:ascii="Courier New" w:hAnsi="Courier New" w:cs="Courier New"/>
          <w:noProof/>
          <w:color w:val="000000"/>
          <w:szCs w:val="20"/>
          <w:lang w:val="en-US"/>
        </w:rPr>
        <w:t>&lt;T&gt;</w:t>
      </w:r>
      <w:r w:rsidRPr="00DC6ABC">
        <w:rPr>
          <w:rFonts w:ascii="Courier New" w:hAnsi="Courier New" w:cs="Courier New"/>
          <w:noProof/>
          <w:color w:val="000000"/>
          <w:szCs w:val="20"/>
          <w:lang w:val="en-US"/>
        </w:rPr>
        <w:t xml:space="preserve"> task)</w:t>
      </w:r>
    </w:p>
    <w:p w:rsidR="000E010B" w:rsidRDefault="000E010B" w:rsidP="0091418E">
      <w:r>
        <w:t xml:space="preserve">and </w:t>
      </w:r>
      <w:r w:rsidR="0091418E">
        <w:t>execut</w:t>
      </w:r>
      <w:r>
        <w:t>ing</w:t>
      </w:r>
      <w:r w:rsidR="0091418E">
        <w:t xml:space="preserve"> th</w:t>
      </w:r>
      <w:r w:rsidR="004E172C">
        <w:t>e</w:t>
      </w:r>
      <w:r w:rsidR="0091418E">
        <w:t xml:space="preserve"> task </w:t>
      </w:r>
      <w:r>
        <w:t xml:space="preserve">in this method </w:t>
      </w:r>
      <w:r w:rsidR="004E172C">
        <w:t xml:space="preserve">(calling </w:t>
      </w:r>
      <w:r w:rsidR="004E172C" w:rsidRPr="004E172C">
        <w:rPr>
          <w:rStyle w:val="CdigoFuenteCarCar"/>
        </w:rPr>
        <w:t>JEPLTask.exec()</w:t>
      </w:r>
      <w:r w:rsidR="004E172C">
        <w:t>)</w:t>
      </w:r>
      <w:r>
        <w:t>,</w:t>
      </w:r>
      <w:r w:rsidR="004E172C">
        <w:t xml:space="preserve"> JEPLayer underst</w:t>
      </w:r>
      <w:r>
        <w:t>ood</w:t>
      </w:r>
      <w:r w:rsidR="004E172C">
        <w:t xml:space="preserve"> you </w:t>
      </w:r>
      <w:r>
        <w:t>wanted</w:t>
      </w:r>
      <w:r w:rsidR="004E172C">
        <w:t xml:space="preserve"> bypass built-in transactional demarcation.</w:t>
      </w:r>
      <w:r w:rsidR="0091418E">
        <w:t xml:space="preserve"> </w:t>
      </w:r>
    </w:p>
    <w:p w:rsidR="002C1EA0" w:rsidRDefault="000E010B" w:rsidP="0091418E">
      <w:r>
        <w:t xml:space="preserve">In JTA this is not longer true because transaction demarcation takes place </w:t>
      </w:r>
      <w:r w:rsidRPr="002C1EA0">
        <w:rPr>
          <w:i/>
        </w:rPr>
        <w:t>before</w:t>
      </w:r>
      <w:r>
        <w:t xml:space="preserve"> getting and </w:t>
      </w:r>
      <w:r w:rsidRPr="002C1EA0">
        <w:rPr>
          <w:i/>
        </w:rPr>
        <w:t>after</w:t>
      </w:r>
      <w:r>
        <w:t xml:space="preserve"> releasing the </w:t>
      </w:r>
      <w:r w:rsidRPr="000E010B">
        <w:rPr>
          <w:rStyle w:val="CdigoFuenteCarCar"/>
        </w:rPr>
        <w:t>Connection</w:t>
      </w:r>
      <w:r w:rsidR="002C1EA0">
        <w:t xml:space="preserve"> that is the transaction begins </w:t>
      </w:r>
      <w:r w:rsidR="002C1EA0" w:rsidRPr="00DC6ABC">
        <w:rPr>
          <w:rFonts w:ascii="Courier New" w:hAnsi="Courier New" w:cs="Courier New"/>
          <w:noProof/>
          <w:color w:val="000000"/>
          <w:szCs w:val="20"/>
          <w:lang w:val="en-US"/>
        </w:rPr>
        <w:t>setupJEPLConnection</w:t>
      </w:r>
      <w:r w:rsidR="002C1EA0">
        <w:t xml:space="preserve"> before is executed. Sure you have thought “ok disabling transactions </w:t>
      </w:r>
      <w:r w:rsidR="006677C3">
        <w:t xml:space="preserve">in JEPLayer </w:t>
      </w:r>
      <w:r w:rsidR="002C1EA0">
        <w:t xml:space="preserve">I can manually begin and commit a transaction in </w:t>
      </w:r>
      <w:r w:rsidR="002C1EA0" w:rsidRPr="00DC6ABC">
        <w:rPr>
          <w:rFonts w:ascii="Courier New" w:hAnsi="Courier New" w:cs="Courier New"/>
          <w:noProof/>
          <w:color w:val="000000"/>
          <w:szCs w:val="20"/>
          <w:lang w:val="en-US"/>
        </w:rPr>
        <w:t>setupJEPLConnection</w:t>
      </w:r>
      <w:r w:rsidR="002C1EA0">
        <w:t xml:space="preserve">” and yes this </w:t>
      </w:r>
      <w:r w:rsidR="006F7352">
        <w:t xml:space="preserve">an option but it is not going to work in any JTA environment, usually JTA providers enrol database actions into the current </w:t>
      </w:r>
      <w:r w:rsidR="006F7352">
        <w:lastRenderedPageBreak/>
        <w:t xml:space="preserve">active transaction when the </w:t>
      </w:r>
      <w:r w:rsidR="006F7352" w:rsidRPr="006F7352">
        <w:rPr>
          <w:rStyle w:val="CdigoFuenteCarCar"/>
        </w:rPr>
        <w:t>Connection</w:t>
      </w:r>
      <w:r w:rsidR="006F7352">
        <w:t xml:space="preserve"> is got from </w:t>
      </w:r>
      <w:r w:rsidR="006F7352" w:rsidRPr="006F7352">
        <w:rPr>
          <w:rStyle w:val="CdigoFuenteCarCar"/>
        </w:rPr>
        <w:t>DataSource</w:t>
      </w:r>
      <w:r w:rsidR="006F7352">
        <w:t xml:space="preserve"> otherwise the </w:t>
      </w:r>
      <w:r w:rsidR="006F7352" w:rsidRPr="006F7352">
        <w:rPr>
          <w:rStyle w:val="CdigoFuenteCarCar"/>
        </w:rPr>
        <w:t>Connection</w:t>
      </w:r>
      <w:r w:rsidR="006F7352">
        <w:t xml:space="preserve"> is used outside</w:t>
      </w:r>
      <w:r w:rsidR="00EB7F98">
        <w:t xml:space="preserve"> the</w:t>
      </w:r>
      <w:r w:rsidR="006F7352">
        <w:t xml:space="preserve"> transaction </w:t>
      </w:r>
      <w:r w:rsidR="00EB7F98">
        <w:t xml:space="preserve">if it was </w:t>
      </w:r>
      <w:proofErr w:type="spellStart"/>
      <w:r w:rsidR="00EB7F98">
        <w:t>got</w:t>
      </w:r>
      <w:proofErr w:type="spellEnd"/>
      <w:r w:rsidR="00EB7F98">
        <w:t xml:space="preserve"> before the transaction begun</w:t>
      </w:r>
      <w:r w:rsidR="00EB7F98">
        <w:rPr>
          <w:rStyle w:val="Refdenotaalpie"/>
        </w:rPr>
        <w:footnoteReference w:id="19"/>
      </w:r>
      <w:r w:rsidR="00EB7F98">
        <w:t>.</w:t>
      </w:r>
    </w:p>
    <w:p w:rsidR="006F7352" w:rsidRDefault="006677C3" w:rsidP="0091418E">
      <w:r>
        <w:t xml:space="preserve">In spite of this limitation you can manually commit or rollback a transaction created by JEPLayer into the </w:t>
      </w:r>
      <w:r w:rsidRPr="00DC6ABC">
        <w:rPr>
          <w:rFonts w:ascii="Courier New" w:hAnsi="Courier New" w:cs="Courier New"/>
          <w:noProof/>
          <w:color w:val="000000"/>
          <w:szCs w:val="20"/>
          <w:lang w:val="en-US"/>
        </w:rPr>
        <w:t>setupJEPLConnection</w:t>
      </w:r>
      <w:r>
        <w:t xml:space="preserve"> method. This works in JEPLayer because JEPLayer do not commit or rollback a transaction if the transaction is finished. </w:t>
      </w:r>
    </w:p>
    <w:p w:rsidR="004E172C" w:rsidRDefault="004E172C" w:rsidP="0091418E">
      <w:r>
        <w:t>The following example shows how we can execute some persistent code in a transaction and ever rollback all persistent actions.</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w:t>
      </w:r>
      <w:r w:rsidRPr="004E172C">
        <w:rPr>
          <w:rFonts w:ascii="Courier New" w:hAnsi="Courier New" w:cs="Courier New"/>
          <w:noProof/>
        </w:rPr>
        <w:t xml:space="preserve"> JEPLJTADataSource jds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comment1"/>
          <w:rFonts w:ascii="Courier New" w:hAnsi="Courier New" w:cs="Courier New"/>
          <w:noProof/>
        </w:rPr>
        <w:t>//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JEPLTask&lt;Contact&gt; task =</w:t>
      </w:r>
      <w:r w:rsidR="00841AEA">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Contact contact = jds.exec(task,</w:t>
      </w:r>
      <w:r w:rsidRPr="004E172C">
        <w:rPr>
          <w:rStyle w:val="keyword-directive1"/>
          <w:rFonts w:ascii="Courier New" w:hAnsi="Courier New" w:cs="Courier New"/>
          <w:noProof/>
        </w:rPr>
        <w:t>new</w:t>
      </w:r>
      <w:r w:rsidRPr="004E172C">
        <w:rPr>
          <w:rFonts w:ascii="Courier New" w:hAnsi="Courier New" w:cs="Courier New"/>
          <w:noProof/>
        </w:rPr>
        <w:t xml:space="preserve"> JEPLConnectionListener&lt;Contact&gt;()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public</w:t>
      </w:r>
      <w:r w:rsidRPr="004E172C">
        <w:rPr>
          <w:rFonts w:ascii="Courier New" w:hAnsi="Courier New" w:cs="Courier New"/>
          <w:noProof/>
        </w:rPr>
        <w:t xml:space="preserve"> </w:t>
      </w:r>
      <w:r w:rsidRPr="004E172C">
        <w:rPr>
          <w:rStyle w:val="keyword-directive1"/>
          <w:rFonts w:ascii="Courier New" w:hAnsi="Courier New" w:cs="Courier New"/>
          <w:noProof/>
        </w:rPr>
        <w:t>void</w:t>
      </w:r>
      <w:r w:rsidRPr="004E172C">
        <w:rPr>
          <w:rFonts w:ascii="Courier New" w:hAnsi="Courier New" w:cs="Courier New"/>
          <w:noProof/>
        </w:rPr>
        <w:t xml:space="preserve"> setupJEPLConnection(JEPLConnection con,</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r>
      <w:r>
        <w:rPr>
          <w:rFonts w:ascii="Courier New" w:hAnsi="Courier New" w:cs="Courier New"/>
          <w:noProof/>
        </w:rPr>
        <w:tab/>
      </w:r>
      <w:r w:rsidRPr="004E172C">
        <w:rPr>
          <w:rFonts w:ascii="Courier New" w:hAnsi="Courier New" w:cs="Courier New"/>
          <w:noProof/>
        </w:rPr>
        <w:t xml:space="preserve">JEPLTask&lt;Contact&gt; task) </w:t>
      </w:r>
      <w:r w:rsidRPr="004E172C">
        <w:rPr>
          <w:rStyle w:val="keyword-directive1"/>
          <w:rFonts w:ascii="Courier New" w:hAnsi="Courier New" w:cs="Courier New"/>
          <w:noProof/>
        </w:rPr>
        <w:t>throws</w:t>
      </w:r>
      <w:r w:rsidRPr="004E172C">
        <w:rPr>
          <w:rFonts w:ascii="Courier New" w:hAnsi="Courier New" w:cs="Courier New"/>
          <w:noProof/>
        </w:rPr>
        <w:t xml:space="preserve"> Exception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UserTransaction txn = jds.getJEPLBootJTA().getUserTransaction();</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6677C3">
        <w:rPr>
          <w:rFonts w:ascii="Courier New" w:hAnsi="Courier New" w:cs="Courier New"/>
          <w:noProof/>
        </w:rPr>
        <w:t>// DO NOT execute txn.begin() is already opened by JEPLayer</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try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Pr>
          <w:rFonts w:ascii="Courier New" w:hAnsi="Courier New" w:cs="Courier New"/>
          <w:noProof/>
        </w:rPr>
        <w:t xml:space="preserve">  </w:t>
      </w:r>
      <w:r w:rsidRPr="004E172C">
        <w:rPr>
          <w:rFonts w:ascii="Courier New" w:hAnsi="Courier New" w:cs="Courier New"/>
          <w:noProof/>
        </w:rPr>
        <w:t xml:space="preserve">    Contact contact = </w:t>
      </w:r>
      <w:r w:rsidRPr="004E172C">
        <w:rPr>
          <w:rFonts w:ascii="Courier New" w:hAnsi="Courier New" w:cs="Courier New"/>
          <w:b/>
          <w:noProof/>
        </w:rPr>
        <w:t>task.exec();</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Pr="004E172C">
        <w:rPr>
          <w:rStyle w:val="keyword-directive1"/>
          <w:rFonts w:ascii="Courier New" w:hAnsi="Courier New" w:cs="Courier New"/>
          <w:noProof/>
        </w:rPr>
        <w:t>finally</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b/>
          <w:noProof/>
        </w:rPr>
      </w:pPr>
      <w:r w:rsidRPr="004E172C">
        <w:rPr>
          <w:rFonts w:ascii="Courier New" w:hAnsi="Courier New" w:cs="Courier New"/>
          <w:noProof/>
        </w:rPr>
        <w:t xml:space="preserve">              </w:t>
      </w:r>
      <w:r w:rsidRPr="004E172C">
        <w:rPr>
          <w:rFonts w:ascii="Courier New" w:hAnsi="Courier New" w:cs="Courier New"/>
          <w:b/>
          <w:noProof/>
        </w:rPr>
        <w:t>txn.rollback();</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p>
    <w:p w:rsidR="004E172C" w:rsidRPr="004E172C" w:rsidRDefault="004E172C" w:rsidP="004E172C">
      <w:pPr>
        <w:pStyle w:val="HTMLconformatoprevio"/>
        <w:rPr>
          <w:rFonts w:ascii="Courier New" w:hAnsi="Courier New" w:cs="Courier New"/>
          <w:noProof/>
        </w:rPr>
      </w:pPr>
      <w:r>
        <w:rPr>
          <w:rFonts w:ascii="Courier New" w:hAnsi="Courier New" w:cs="Courier New"/>
          <w:noProof/>
        </w:rPr>
        <w:t xml:space="preserve">          </w:t>
      </w:r>
      <w:r w:rsidRPr="004E172C">
        <w:rPr>
          <w:rFonts w:ascii="Courier New" w:hAnsi="Courier New" w:cs="Courier New"/>
          <w:noProof/>
        </w:rPr>
        <w:t>}</w:t>
      </w:r>
    </w:p>
    <w:p w:rsidR="004E172C" w:rsidRPr="004E172C" w:rsidRDefault="004E172C" w:rsidP="004E172C">
      <w:pPr>
        <w:pStyle w:val="HTMLconformatoprevio"/>
        <w:rPr>
          <w:rFonts w:ascii="Courier New" w:hAnsi="Courier New" w:cs="Courier New"/>
          <w:noProof/>
        </w:rPr>
      </w:pPr>
      <w:r w:rsidRPr="004E172C">
        <w:rPr>
          <w:rFonts w:ascii="Courier New" w:hAnsi="Courier New" w:cs="Courier New"/>
          <w:noProof/>
        </w:rPr>
        <w:t xml:space="preserve">        }</w:t>
      </w:r>
      <w:r w:rsidR="005A0987">
        <w:rPr>
          <w:rFonts w:ascii="Courier New" w:hAnsi="Courier New" w:cs="Courier New"/>
          <w:noProof/>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Pr="004E172C">
        <w:rPr>
          <w:rFonts w:ascii="Courier New" w:hAnsi="Courier New" w:cs="Courier New"/>
          <w:noProof/>
        </w:rPr>
        <w:t>);</w:t>
      </w:r>
    </w:p>
    <w:p w:rsidR="0091418E" w:rsidRDefault="0091418E" w:rsidP="0091418E">
      <w:pPr>
        <w:pStyle w:val="Ttulo3"/>
      </w:pPr>
      <w:bookmarkStart w:id="68" w:name="_Toc416963939"/>
      <w:r>
        <w:t xml:space="preserve">Manual demarcation of a transaction using </w:t>
      </w:r>
      <w:proofErr w:type="spellStart"/>
      <w:r w:rsidRPr="009F7334">
        <w:t>JEPLTransaction</w:t>
      </w:r>
      <w:bookmarkEnd w:id="68"/>
      <w:proofErr w:type="spellEnd"/>
    </w:p>
    <w:p w:rsidR="0091418E" w:rsidRDefault="0091418E" w:rsidP="0091418E">
      <w:r w:rsidRPr="009F7334">
        <w:rPr>
          <w:rStyle w:val="CdigoFuenteCarCar"/>
        </w:rPr>
        <w:t>JEPLTransaction</w:t>
      </w:r>
      <w:r>
        <w:t xml:space="preserve"> is a </w:t>
      </w:r>
      <w:r w:rsidR="00BA2004">
        <w:t xml:space="preserve">wrapper hiding the underlying transaction mechanism, pure JDBC or JTA, because it was invented to make non-JTA and JTA compatible, the example seen in non-JTA is also valid in a JTA environment. In this case the underlying transaction manager is </w:t>
      </w:r>
      <w:r w:rsidR="00BA2004" w:rsidRPr="00BA2004">
        <w:rPr>
          <w:rStyle w:val="CdigoFuenteCarCar"/>
        </w:rPr>
        <w:t>UserTransaction</w:t>
      </w:r>
      <w:r w:rsidR="00BA2004">
        <w:t xml:space="preserve"> (see </w:t>
      </w:r>
      <w:r w:rsidR="00BA2004" w:rsidRPr="00BA2004">
        <w:rPr>
          <w:rStyle w:val="CdigoFuenteCarCar"/>
        </w:rPr>
        <w:t>JEPLTransaction.getUnderlyingTransaction(Class&lt;T&gt;)</w:t>
      </w:r>
      <w:r w:rsidR="00BA2004">
        <w:t>)</w:t>
      </w:r>
      <w:r w:rsidR="004911C7">
        <w:t xml:space="preserve">, note the call to </w:t>
      </w:r>
      <w:r w:rsidR="004911C7" w:rsidRPr="004911C7">
        <w:rPr>
          <w:rStyle w:val="CdigoFuenteCarCar"/>
        </w:rPr>
        <w:t>isActive()</w:t>
      </w:r>
      <w:r w:rsidR="004911C7">
        <w:t xml:space="preserve"> to detect if the transaction is already opened (in this example </w:t>
      </w:r>
      <w:r w:rsidR="004911C7" w:rsidRPr="00953C46">
        <w:rPr>
          <w:rStyle w:val="CdigoFuenteCarCar"/>
        </w:rPr>
        <w:t>begin</w:t>
      </w:r>
      <w:r w:rsidR="004911C7">
        <w:t xml:space="preserve"> is not executed), by this way code </w:t>
      </w:r>
      <w:r w:rsidR="00967C7A">
        <w:t xml:space="preserve">of task </w:t>
      </w:r>
      <w:r w:rsidR="004911C7">
        <w:t>is portable between JTA and non-JTA.</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w:t>
      </w:r>
      <w:r w:rsidR="00967C7A">
        <w:rPr>
          <w:rFonts w:ascii="Courier New" w:hAnsi="Courier New" w:cs="Courier New"/>
          <w:noProof/>
          <w:color w:val="000000"/>
          <w:szCs w:val="20"/>
          <w:lang w:val="en-US"/>
        </w:rPr>
        <w:t>JTA</w:t>
      </w:r>
      <w:r w:rsidRPr="009F7334">
        <w:rPr>
          <w:rFonts w:ascii="Courier New" w:hAnsi="Courier New" w:cs="Courier New"/>
          <w:noProof/>
          <w:color w:val="000000"/>
          <w:szCs w:val="20"/>
          <w:lang w:val="en-US"/>
        </w:rPr>
        <w:t xml:space="preserve">DataSource jds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JEPLTask&lt;Contact&gt; task = </w:t>
      </w:r>
      <w:r>
        <w:rPr>
          <w:rFonts w:ascii="Courier New" w:hAnsi="Courier New" w:cs="Courier New"/>
          <w:noProof/>
          <w:color w:val="000000"/>
          <w:szCs w:val="20"/>
          <w:lang w:val="en-US"/>
        </w:rPr>
        <w: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jds.exec(task,</w:t>
      </w:r>
      <w:r w:rsidRPr="009F7334">
        <w:rPr>
          <w:rFonts w:ascii="Courier New" w:hAnsi="Courier New" w:cs="Courier New"/>
          <w:noProof/>
          <w:color w:val="0000E6"/>
          <w:szCs w:val="20"/>
          <w:lang w:val="en-US"/>
        </w:rPr>
        <w:t>new</w:t>
      </w:r>
      <w:r w:rsidRPr="009F7334">
        <w:rPr>
          <w:rFonts w:ascii="Courier New" w:hAnsi="Courier New" w:cs="Courier New"/>
          <w:noProof/>
          <w:color w:val="000000"/>
          <w:szCs w:val="20"/>
          <w:lang w:val="en-US"/>
        </w:rPr>
        <w:t xml:space="preserve"> JEPLConnectionListener()</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public</w:t>
      </w: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void</w:t>
      </w:r>
      <w:r w:rsidRPr="009F7334">
        <w:rPr>
          <w:rFonts w:ascii="Courier New" w:hAnsi="Courier New" w:cs="Courier New"/>
          <w:noProof/>
          <w:color w:val="000000"/>
          <w:szCs w:val="20"/>
          <w:lang w:val="en-US"/>
        </w:rPr>
        <w:t xml:space="preserve"> setupJEPLConnection(JEPLConnection con,JEPLTask task)</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sidRPr="009F7334">
        <w:rPr>
          <w:rFonts w:ascii="Courier New" w:hAnsi="Courier New" w:cs="Courier New"/>
          <w:noProof/>
          <w:color w:val="0000E6"/>
          <w:szCs w:val="20"/>
          <w:lang w:val="en-US"/>
        </w:rPr>
        <w:t>throws</w:t>
      </w:r>
      <w:r w:rsidRPr="009F7334">
        <w:rPr>
          <w:rFonts w:ascii="Courier New" w:hAnsi="Courier New" w:cs="Courier New"/>
          <w:noProof/>
          <w:color w:val="000000"/>
          <w:szCs w:val="20"/>
          <w:lang w:val="en-US"/>
        </w:rPr>
        <w:t xml:space="preserve"> Exception</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b/>
          <w:noProof/>
          <w:color w:val="000000"/>
          <w:szCs w:val="20"/>
          <w:lang w:val="en-US"/>
        </w:rPr>
        <w:t>JEPLTransaction txn = con.getJEPLTransaction();</w:t>
      </w:r>
    </w:p>
    <w:p w:rsidR="0091418E" w:rsidRPr="009E47ED" w:rsidRDefault="0091418E" w:rsidP="0091418E">
      <w:pPr>
        <w:pStyle w:val="HTMLconformatoprevio"/>
        <w:rPr>
          <w:rFonts w:ascii="Courier New" w:hAnsi="Courier New" w:cs="Courier New"/>
          <w:noProof/>
          <w:szCs w:val="20"/>
          <w:lang w:val="en-US"/>
        </w:rPr>
      </w:pPr>
      <w:r w:rsidRPr="009F7334">
        <w:rPr>
          <w:rFonts w:ascii="Courier New" w:hAnsi="Courier New" w:cs="Courier New"/>
          <w:noProof/>
          <w:szCs w:val="20"/>
          <w:lang w:val="en-US"/>
        </w:rPr>
        <w:t xml:space="preserve">                </w:t>
      </w:r>
      <w:r w:rsidR="004911C7">
        <w:rPr>
          <w:rFonts w:ascii="Courier New" w:hAnsi="Courier New" w:cs="Courier New"/>
          <w:noProof/>
          <w:szCs w:val="20"/>
          <w:lang w:val="en-US"/>
        </w:rPr>
        <w:t xml:space="preserve">if (!txn.isActive()) </w:t>
      </w:r>
      <w:r w:rsidRPr="009F7334">
        <w:rPr>
          <w:rFonts w:ascii="Courier New" w:hAnsi="Courier New" w:cs="Courier New"/>
          <w:noProof/>
          <w:szCs w:val="20"/>
          <w:lang w:val="en-US"/>
        </w:rPr>
        <w:t>txn.</w:t>
      </w:r>
      <w:r w:rsidRPr="009F7334">
        <w:rPr>
          <w:rFonts w:ascii="Courier New" w:hAnsi="Courier New" w:cs="Courier New"/>
          <w:b/>
          <w:noProof/>
          <w:szCs w:val="20"/>
          <w:lang w:val="en-US"/>
        </w:rPr>
        <w:t>begin</w:t>
      </w:r>
      <w:r w:rsidRPr="009F7334">
        <w:rPr>
          <w:rFonts w:ascii="Courier New" w:hAnsi="Courier New" w:cs="Courier New"/>
          <w:noProof/>
          <w:szCs w:val="20"/>
          <w:lang w:val="en-US"/>
        </w:rPr>
        <w:t>();</w:t>
      </w:r>
      <w:r>
        <w:rPr>
          <w:rFonts w:ascii="Courier New" w:hAnsi="Courier New" w:cs="Courier New"/>
          <w:noProof/>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try</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task.exec();</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commit</w:t>
      </w:r>
      <w:r w:rsidRPr="009F7334">
        <w:rPr>
          <w:rFonts w:ascii="Courier New" w:hAnsi="Courier New" w:cs="Courier New"/>
          <w:noProof/>
          <w:color w:val="000000"/>
          <w:szCs w:val="20"/>
          <w:lang w:val="en-US"/>
        </w:rPr>
        <w:t>();</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r w:rsidRPr="009F7334">
        <w:rPr>
          <w:rFonts w:ascii="Courier New" w:hAnsi="Courier New" w:cs="Courier New"/>
          <w:noProof/>
          <w:color w:val="0000E6"/>
          <w:szCs w:val="20"/>
          <w:lang w:val="en-US"/>
        </w:rPr>
        <w:t>catch</w:t>
      </w:r>
      <w:r w:rsidRPr="009F7334">
        <w:rPr>
          <w:rFonts w:ascii="Courier New" w:hAnsi="Courier New" w:cs="Courier New"/>
          <w:noProof/>
          <w:color w:val="000000"/>
          <w:szCs w:val="20"/>
          <w:lang w:val="en-US"/>
        </w:rPr>
        <w:t>(Exception ex)</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txn.</w:t>
      </w:r>
      <w:r w:rsidRPr="009F7334">
        <w:rPr>
          <w:rFonts w:ascii="Courier New" w:hAnsi="Courier New" w:cs="Courier New"/>
          <w:b/>
          <w:noProof/>
          <w:color w:val="000000"/>
          <w:szCs w:val="20"/>
          <w:lang w:val="en-US"/>
        </w:rPr>
        <w:t>rollback</w:t>
      </w:r>
      <w:r w:rsidRPr="009F7334">
        <w:rPr>
          <w:rFonts w:ascii="Courier New" w:hAnsi="Courier New" w:cs="Courier New"/>
          <w:noProof/>
          <w:color w:val="000000"/>
          <w:szCs w:val="20"/>
          <w:lang w:val="en-US"/>
        </w:rPr>
        <w:t>();</w:t>
      </w:r>
    </w:p>
    <w:p w:rsidR="0091418E" w:rsidRPr="00633B29" w:rsidRDefault="0091418E" w:rsidP="0091418E">
      <w:pPr>
        <w:pStyle w:val="HTMLconformatoprevio"/>
        <w:rPr>
          <w:rFonts w:ascii="Courier New" w:hAnsi="Courier New" w:cs="Courier New"/>
          <w:noProof/>
          <w:szCs w:val="20"/>
          <w:lang w:val="en-US"/>
        </w:rPr>
      </w:pPr>
      <w:r>
        <w:rPr>
          <w:rFonts w:ascii="Courier New" w:hAnsi="Courier New" w:cs="Courier New"/>
          <w:noProof/>
          <w:szCs w:val="20"/>
          <w:lang w:val="en-US"/>
        </w:rPr>
        <w:lastRenderedPageBreak/>
        <w:tab/>
      </w:r>
      <w:r>
        <w:rPr>
          <w:rFonts w:ascii="Courier New" w:hAnsi="Courier New" w:cs="Courier New"/>
          <w:noProof/>
          <w:szCs w:val="20"/>
          <w:lang w:val="en-US"/>
        </w:rPr>
        <w:tab/>
        <w:t xml:space="preserve">     </w:t>
      </w:r>
      <w:r w:rsidRPr="00633B29">
        <w:rPr>
          <w:rFonts w:ascii="Courier New" w:eastAsia="Times New Roman" w:hAnsi="Courier New" w:cs="Courier New"/>
          <w:noProof/>
          <w:color w:val="0000E6"/>
          <w:szCs w:val="20"/>
          <w:lang w:val="en-US"/>
        </w:rPr>
        <w:t>throw</w:t>
      </w:r>
      <w:r w:rsidRPr="00633B29">
        <w:rPr>
          <w:rFonts w:ascii="Courier New" w:eastAsia="Times New Roman" w:hAnsi="Courier New" w:cs="Courier New"/>
          <w:noProof/>
          <w:szCs w:val="20"/>
          <w:lang w:val="en-US"/>
        </w:rPr>
        <w:t xml:space="preserve"> ex;</w:t>
      </w:r>
      <w:r w:rsidRPr="00633B29">
        <w:rPr>
          <w:rFonts w:ascii="Courier New" w:hAnsi="Courier New" w:cs="Courier New"/>
          <w:noProof/>
          <w:szCs w:val="20"/>
          <w:lang w:val="en-US"/>
        </w:rPr>
        <w:tab/>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9F7334"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9F7334">
        <w:rPr>
          <w:rFonts w:ascii="Courier New" w:hAnsi="Courier New" w:cs="Courier New"/>
          <w:noProof/>
          <w:color w:val="000000"/>
          <w:szCs w:val="20"/>
          <w:lang w:val="en-US"/>
        </w:rPr>
        <w:t xml:space="preserve">            }</w:t>
      </w:r>
    </w:p>
    <w:p w:rsidR="0091418E" w:rsidRPr="00A377B2"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color w:val="000000"/>
          <w:szCs w:val="20"/>
          <w:lang w:val="es-ES"/>
        </w:rPr>
      </w:pPr>
      <w:r w:rsidRPr="009F7334">
        <w:rPr>
          <w:rFonts w:ascii="Courier New" w:hAnsi="Courier New" w:cs="Courier New"/>
          <w:noProof/>
          <w:color w:val="000000"/>
          <w:szCs w:val="20"/>
          <w:lang w:val="en-US"/>
        </w:rPr>
        <w:t xml:space="preserve">        }</w:t>
      </w:r>
      <w:r w:rsidR="005A0987">
        <w:rPr>
          <w:rFonts w:ascii="Courier New" w:hAnsi="Courier New" w:cs="Courier New"/>
          <w:color w:val="000000"/>
          <w:szCs w:val="20"/>
          <w:lang w:val="es-ES"/>
        </w:rPr>
        <w:t>,</w:t>
      </w:r>
      <w:r w:rsidR="005A0987" w:rsidRPr="005A0987">
        <w:rPr>
          <w:rFonts w:ascii="Courier New" w:hAnsi="Courier New" w:cs="Courier New"/>
          <w:noProof/>
        </w:rPr>
        <w:t>JEPLTransactionPropagation.</w:t>
      </w:r>
      <w:r w:rsidR="005A0987" w:rsidRPr="005A0987">
        <w:rPr>
          <w:rFonts w:ascii="Courier New" w:hAnsi="Courier New" w:cs="Courier New"/>
          <w:b/>
          <w:noProof/>
        </w:rPr>
        <w:t>REQUIRED</w:t>
      </w:r>
      <w:r w:rsidR="005A0987" w:rsidRPr="004E172C">
        <w:rPr>
          <w:rFonts w:ascii="Courier New" w:hAnsi="Courier New" w:cs="Courier New"/>
          <w:noProof/>
        </w:rPr>
        <w:t>)</w:t>
      </w:r>
      <w:r w:rsidRPr="00A377B2">
        <w:rPr>
          <w:rFonts w:ascii="Courier New" w:hAnsi="Courier New" w:cs="Courier New"/>
          <w:color w:val="000000"/>
          <w:szCs w:val="20"/>
          <w:lang w:val="es-ES"/>
        </w:rPr>
        <w:t>;</w:t>
      </w:r>
    </w:p>
    <w:p w:rsidR="0091418E" w:rsidRDefault="0091418E" w:rsidP="0091418E">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s-ES"/>
        </w:rPr>
      </w:pPr>
    </w:p>
    <w:p w:rsidR="0091418E" w:rsidRDefault="0091418E" w:rsidP="0091418E">
      <w:pPr>
        <w:pStyle w:val="Ttulo3"/>
      </w:pPr>
      <w:bookmarkStart w:id="69" w:name="_Toc416963940"/>
      <w:r>
        <w:t xml:space="preserve">Manual demarcation of a transaction </w:t>
      </w:r>
      <w:r w:rsidR="00013E8A">
        <w:t>outside</w:t>
      </w:r>
      <w:r>
        <w:t xml:space="preserve"> </w:t>
      </w:r>
      <w:proofErr w:type="spellStart"/>
      <w:r>
        <w:t>JEPLTask</w:t>
      </w:r>
      <w:bookmarkEnd w:id="69"/>
      <w:proofErr w:type="spellEnd"/>
    </w:p>
    <w:p w:rsidR="00BA2004" w:rsidRDefault="00BA2004" w:rsidP="0091418E">
      <w:r>
        <w:t>Y</w:t>
      </w:r>
      <w:r w:rsidR="0091418E">
        <w:t>ou can directly demarcate you</w:t>
      </w:r>
      <w:r>
        <w:t>r</w:t>
      </w:r>
      <w:r w:rsidR="0091418E">
        <w:t xml:space="preserve"> transaction </w:t>
      </w:r>
      <w:r w:rsidR="00013E8A">
        <w:t>outside</w:t>
      </w:r>
      <w:r w:rsidR="0091418E">
        <w:t xml:space="preserve"> </w:t>
      </w:r>
      <w:r>
        <w:t xml:space="preserve">a </w:t>
      </w:r>
      <w:r w:rsidRPr="00013E8A">
        <w:rPr>
          <w:rStyle w:val="CdigoFuenteCarCar"/>
        </w:rPr>
        <w:t>JEPLTask</w:t>
      </w:r>
      <w:r w:rsidR="00013E8A">
        <w:t xml:space="preserve">, JEPLayer is still useful to automatically get and release database connections. </w:t>
      </w:r>
      <w:r>
        <w:t xml:space="preserve">To avoid built-in transaction management use </w:t>
      </w:r>
      <w:r>
        <w:rPr>
          <w:rFonts w:ascii="Courier New" w:hAnsi="Courier New" w:cs="Courier New"/>
          <w:noProof/>
          <w:color w:val="000000"/>
          <w:szCs w:val="20"/>
          <w:lang w:val="en-US"/>
        </w:rPr>
        <w:t>JEPLTransactionPropagation.</w:t>
      </w:r>
      <w:r w:rsidR="00013E8A">
        <w:rPr>
          <w:rFonts w:ascii="Courier New" w:hAnsi="Courier New" w:cs="Courier New"/>
          <w:noProof/>
          <w:color w:val="000000"/>
          <w:szCs w:val="20"/>
          <w:lang w:val="en-US"/>
        </w:rPr>
        <w:t>REQUIRED</w:t>
      </w:r>
      <w:r>
        <w:rPr>
          <w:rFonts w:ascii="Courier New" w:hAnsi="Courier New" w:cs="Courier New"/>
          <w:noProof/>
          <w:color w:val="000000"/>
          <w:szCs w:val="20"/>
          <w:lang w:val="en-US"/>
        </w:rPr>
        <w:t xml:space="preserve"> </w:t>
      </w:r>
      <w:r>
        <w:t>or</w:t>
      </w:r>
      <w:r>
        <w:rPr>
          <w:rFonts w:ascii="Courier New" w:hAnsi="Courier New" w:cs="Courier New"/>
          <w:noProof/>
          <w:color w:val="000000"/>
          <w:szCs w:val="20"/>
          <w:lang w:val="en-US"/>
        </w:rPr>
        <w:t xml:space="preserve"> </w:t>
      </w:r>
      <w:r w:rsidR="00013E8A">
        <w:rPr>
          <w:rFonts w:ascii="Courier New" w:hAnsi="Courier New" w:cs="Courier New"/>
          <w:noProof/>
          <w:color w:val="000000"/>
          <w:szCs w:val="20"/>
          <w:lang w:val="en-US"/>
        </w:rPr>
        <w:t>SUPPORTS</w:t>
      </w:r>
      <w:r>
        <w:rPr>
          <w:rFonts w:ascii="Courier New" w:hAnsi="Courier New" w:cs="Courier New"/>
          <w:noProof/>
          <w:color w:val="000000"/>
          <w:szCs w:val="20"/>
          <w:lang w:val="en-US"/>
        </w:rPr>
        <w:t>.</w:t>
      </w:r>
    </w:p>
    <w:p w:rsid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013E8A"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13E8A" w:rsidRPr="00BA2004" w:rsidRDefault="00013E8A" w:rsidP="00013E8A">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UserTransaction txn = jds.getJEPLBootJTA().getUserTransaction();</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begin</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JEPLTask&lt;Contact&gt; task = </w:t>
      </w:r>
      <w:r w:rsidRPr="00BA2004">
        <w:rPr>
          <w:rFonts w:ascii="Courier New" w:hAnsi="Courier New" w:cs="Courier New"/>
          <w:noProof/>
          <w:color w:val="0000E6"/>
          <w:szCs w:val="20"/>
          <w:lang w:val="en-US"/>
        </w:rPr>
        <w:t>new</w:t>
      </w:r>
      <w:r w:rsidRPr="00BA2004">
        <w:rPr>
          <w:rFonts w:ascii="Courier New" w:hAnsi="Courier New" w:cs="Courier New"/>
          <w:noProof/>
          <w:color w:val="000000"/>
          <w:szCs w:val="20"/>
          <w:lang w:val="en-US"/>
        </w:rPr>
        <w:t xml:space="preserve"> JEPLTask&lt;Contact&gt;()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@Override</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public</w:t>
      </w:r>
      <w:r w:rsidRPr="00BA2004">
        <w:rPr>
          <w:rFonts w:ascii="Courier New" w:hAnsi="Courier New" w:cs="Courier New"/>
          <w:noProof/>
          <w:color w:val="000000"/>
          <w:szCs w:val="20"/>
          <w:lang w:val="en-US"/>
        </w:rPr>
        <w:t xml:space="preserve"> Contact exec() </w:t>
      </w:r>
      <w:r w:rsidRPr="00BA2004">
        <w:rPr>
          <w:rFonts w:ascii="Courier New" w:hAnsi="Courier New" w:cs="Courier New"/>
          <w:noProof/>
          <w:color w:val="0000E6"/>
          <w:szCs w:val="20"/>
          <w:lang w:val="en-US"/>
        </w:rPr>
        <w:t>throws</w:t>
      </w:r>
      <w:r w:rsidRPr="00BA2004">
        <w:rPr>
          <w:rFonts w:ascii="Courier New" w:hAnsi="Courier New" w:cs="Courier New"/>
          <w:noProof/>
          <w:color w:val="000000"/>
          <w:szCs w:val="20"/>
          <w:lang w:val="en-US"/>
        </w:rPr>
        <w:t xml:space="preserve"> Exception</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Contact contact =</w:t>
      </w:r>
      <w:r>
        <w:rPr>
          <w:rFonts w:ascii="Courier New" w:hAnsi="Courier New" w:cs="Courier New"/>
          <w:noProof/>
          <w:color w:val="000000"/>
          <w:szCs w:val="20"/>
          <w:lang w:val="en-US"/>
        </w:rPr>
        <w:t xml:space="preserve"> ...</w:t>
      </w:r>
      <w:r w:rsidRPr="00BA2004">
        <w:rPr>
          <w:rFonts w:ascii="Courier New" w:hAnsi="Courier New" w:cs="Courier New"/>
          <w:noProof/>
          <w:color w:val="000000"/>
          <w:szCs w:val="20"/>
          <w:lang w:val="en-US"/>
        </w:rPr>
        <w: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r w:rsidRPr="00BA2004">
        <w:rPr>
          <w:rFonts w:ascii="Courier New" w:hAnsi="Courier New" w:cs="Courier New"/>
          <w:noProof/>
          <w:color w:val="0000E6"/>
          <w:szCs w:val="20"/>
          <w:lang w:val="en-US"/>
        </w:rPr>
        <w:t>return</w:t>
      </w:r>
      <w:r w:rsidRPr="00BA2004">
        <w:rPr>
          <w:rFonts w:ascii="Courier New" w:hAnsi="Courier New" w:cs="Courier New"/>
          <w:noProof/>
          <w:color w:val="000000"/>
          <w:szCs w:val="20"/>
          <w:lang w:val="en-US"/>
        </w:rPr>
        <w:t xml:space="preserve"> contact;</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BA2004" w:rsidRPr="00BA2004"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w:t>
      </w:r>
    </w:p>
    <w:p w:rsidR="00013E8A" w:rsidRDefault="00BA2004"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jds.exec(task,JEPLTransactionPropagation.</w:t>
      </w:r>
      <w:r w:rsidR="00DE7110">
        <w:rPr>
          <w:rFonts w:ascii="Courier New" w:hAnsi="Courier New" w:cs="Courier New"/>
          <w:b/>
          <w:noProof/>
          <w:color w:val="000000"/>
          <w:szCs w:val="20"/>
          <w:lang w:val="en-US"/>
        </w:rPr>
        <w:t>REQUIRED</w:t>
      </w:r>
      <w:r w:rsidRPr="00BA2004">
        <w:rPr>
          <w:rFonts w:ascii="Courier New" w:hAnsi="Courier New" w:cs="Courier New"/>
          <w:noProof/>
          <w:color w:val="000000"/>
          <w:szCs w:val="20"/>
          <w:lang w:val="en-US"/>
        </w:rPr>
        <w:t>);</w:t>
      </w:r>
    </w:p>
    <w:p w:rsidR="00013E8A" w:rsidRPr="00BA2004" w:rsidRDefault="00013E8A" w:rsidP="00BA200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BA2004">
        <w:rPr>
          <w:rFonts w:ascii="Courier New" w:hAnsi="Courier New" w:cs="Courier New"/>
          <w:noProof/>
          <w:color w:val="000000"/>
          <w:szCs w:val="20"/>
          <w:lang w:val="en-US"/>
        </w:rPr>
        <w:t xml:space="preserve">    txn.</w:t>
      </w:r>
      <w:r w:rsidRPr="00BA2004">
        <w:rPr>
          <w:rFonts w:ascii="Courier New" w:hAnsi="Courier New" w:cs="Courier New"/>
          <w:b/>
          <w:noProof/>
          <w:color w:val="000000"/>
          <w:szCs w:val="20"/>
          <w:lang w:val="en-US"/>
        </w:rPr>
        <w:t>commit</w:t>
      </w:r>
      <w:r w:rsidRPr="00BA2004">
        <w:rPr>
          <w:rFonts w:ascii="Courier New" w:hAnsi="Courier New" w:cs="Courier New"/>
          <w:noProof/>
          <w:color w:val="000000"/>
          <w:szCs w:val="20"/>
          <w:lang w:val="en-US"/>
        </w:rPr>
        <w:t>();</w:t>
      </w:r>
    </w:p>
    <w:p w:rsidR="00804E40" w:rsidRDefault="00804E40" w:rsidP="00804E40">
      <w:pPr>
        <w:pStyle w:val="Ttulo3"/>
      </w:pPr>
      <w:bookmarkStart w:id="70" w:name="_Toc416963941"/>
      <w:r>
        <w:t xml:space="preserve">Nested transactional </w:t>
      </w:r>
      <w:r w:rsidR="004017ED">
        <w:t>tasks/</w:t>
      </w:r>
      <w:r>
        <w:t>regions</w:t>
      </w:r>
      <w:bookmarkEnd w:id="70"/>
    </w:p>
    <w:p w:rsidR="00804E40" w:rsidRDefault="004017ED" w:rsidP="00804E40">
      <w:r>
        <w:t>The same as non-JTA y</w:t>
      </w:r>
      <w:r w:rsidR="00804E40">
        <w:t>ou can nest transactional regions</w:t>
      </w:r>
      <w:r>
        <w:t xml:space="preserve"> and tasks</w:t>
      </w:r>
      <w:r w:rsidR="005F15D1">
        <w:t xml:space="preserve">, </w:t>
      </w:r>
      <w:r>
        <w:t xml:space="preserve">in </w:t>
      </w:r>
      <w:r w:rsidR="005F15D1">
        <w:t xml:space="preserve">nested tasks </w:t>
      </w:r>
      <w:r>
        <w:t xml:space="preserve">the same </w:t>
      </w:r>
      <w:r w:rsidRPr="004017ED">
        <w:rPr>
          <w:rStyle w:val="CdigoFuenteCarCar"/>
        </w:rPr>
        <w:t>Connection</w:t>
      </w:r>
      <w:r w:rsidR="005F15D1">
        <w:t xml:space="preserve"> is shared. For instance:</w:t>
      </w:r>
    </w:p>
    <w:p w:rsid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final</w:t>
      </w:r>
      <w:r w:rsidRPr="00804E40">
        <w:rPr>
          <w:rFonts w:ascii="Courier New" w:hAnsi="Courier New" w:cs="Courier New"/>
          <w:noProof/>
          <w:color w:val="000000"/>
          <w:szCs w:val="20"/>
          <w:lang w:val="en-US"/>
        </w:rPr>
        <w:t xml:space="preserve"> JEPLJTADataSource jds =</w:t>
      </w:r>
      <w:r>
        <w:rPr>
          <w:rFonts w:ascii="Courier New" w:hAnsi="Courier New" w:cs="Courier New"/>
          <w:noProof/>
          <w:color w:val="000000"/>
          <w:szCs w:val="20"/>
          <w:lang w:val="en-US"/>
        </w:rPr>
        <w:t xml:space="preserve"> </w:t>
      </w:r>
      <w:r>
        <w:t>...</w:t>
      </w:r>
      <w:r w:rsidRPr="00804E40">
        <w:rPr>
          <w:rFonts w:ascii="Courier New" w:hAnsi="Courier New" w:cs="Courier New"/>
          <w:noProof/>
          <w:color w:val="000000"/>
          <w:szCs w:val="20"/>
          <w:lang w:val="en-US"/>
        </w:rPr>
        <w:t>;</w:t>
      </w:r>
    </w:p>
    <w:p w:rsidR="004017ED" w:rsidRPr="00804E40" w:rsidRDefault="004017ED"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taskOutside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JEPLTask&lt;Contact&gt; taskInside</w:t>
      </w:r>
      <w:r w:rsidRPr="00804E40">
        <w:rPr>
          <w:rFonts w:ascii="Courier New" w:hAnsi="Courier New" w:cs="Courier New"/>
          <w:noProof/>
          <w:color w:val="000000"/>
          <w:szCs w:val="20"/>
          <w:lang w:val="en-US"/>
        </w:rPr>
        <w:t xml:space="preserve"> = </w:t>
      </w:r>
      <w:r w:rsidRPr="00804E40">
        <w:rPr>
          <w:rFonts w:ascii="Courier New" w:hAnsi="Courier New" w:cs="Courier New"/>
          <w:noProof/>
          <w:color w:val="0000E6"/>
          <w:szCs w:val="20"/>
          <w:lang w:val="en-US"/>
        </w:rPr>
        <w:t>new</w:t>
      </w:r>
      <w:r w:rsidRPr="00804E40">
        <w:rPr>
          <w:rFonts w:ascii="Courier New" w:hAnsi="Courier New" w:cs="Courier New"/>
          <w:noProof/>
          <w:color w:val="000000"/>
          <w:szCs w:val="20"/>
          <w:lang w:val="en-US"/>
        </w:rPr>
        <w:t xml:space="preserve"> JEPLTask&lt;Contact&gt;()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public</w:t>
      </w:r>
      <w:r w:rsidRPr="00804E40">
        <w:rPr>
          <w:rFonts w:ascii="Courier New" w:hAnsi="Courier New" w:cs="Courier New"/>
          <w:noProof/>
          <w:color w:val="000000"/>
          <w:szCs w:val="20"/>
          <w:lang w:val="en-US"/>
        </w:rPr>
        <w:t xml:space="preserve"> Contact exec() </w:t>
      </w:r>
      <w:r w:rsidRPr="00804E40">
        <w:rPr>
          <w:rFonts w:ascii="Courier New" w:hAnsi="Courier New" w:cs="Courier New"/>
          <w:noProof/>
          <w:color w:val="0000E6"/>
          <w:szCs w:val="20"/>
          <w:lang w:val="en-US"/>
        </w:rPr>
        <w:t>throws</w:t>
      </w:r>
      <w:r w:rsidRPr="00804E40">
        <w:rPr>
          <w:rFonts w:ascii="Courier New" w:hAnsi="Courier New" w:cs="Courier New"/>
          <w:noProof/>
          <w:color w:val="000000"/>
          <w:szCs w:val="20"/>
          <w:lang w:val="en-US"/>
        </w:rPr>
        <w:t xml:space="preserve"> Exception</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t>...</w:t>
      </w:r>
      <w:r w:rsidRPr="00804E40">
        <w:rPr>
          <w:rFonts w:ascii="Courier New" w:hAnsi="Courier New" w:cs="Courier New"/>
          <w:noProof/>
          <w:color w:val="000000"/>
          <w:szCs w:val="20"/>
          <w:lang w:val="en-US"/>
        </w:rPr>
        <w:t>;</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5F15D1"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noProof/>
          <w:color w:val="0000E6"/>
          <w:szCs w:val="20"/>
          <w:lang w:val="en-US"/>
        </w:rPr>
        <w:t>return</w:t>
      </w: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(taskInside,JEPLTransactionPropagation.</w:t>
      </w:r>
      <w:r w:rsidRPr="00804E40">
        <w:rPr>
          <w:rFonts w:ascii="Courier New" w:hAnsi="Courier New" w:cs="Courier New"/>
          <w:b/>
          <w:noProof/>
          <w:color w:val="000000"/>
          <w:szCs w:val="20"/>
          <w:lang w:val="en-US"/>
        </w:rPr>
        <w:t>SUPPORTS</w:t>
      </w:r>
      <w:r w:rsidRPr="00804E40">
        <w:rPr>
          <w:rFonts w:ascii="Courier New" w:hAnsi="Courier New" w:cs="Courier New"/>
          <w:noProof/>
          <w:color w:val="000000"/>
          <w:szCs w:val="20"/>
          <w:lang w:val="en-US"/>
        </w:rPr>
        <w:t>);</w:t>
      </w:r>
      <w:r w:rsidR="005F15D1">
        <w:rPr>
          <w:rFonts w:ascii="Courier New" w:hAnsi="Courier New" w:cs="Courier New"/>
          <w:noProof/>
          <w:color w:val="000000"/>
          <w:szCs w:val="20"/>
          <w:lang w:val="en-US"/>
        </w:rPr>
        <w:t xml:space="preserve"> </w:t>
      </w:r>
    </w:p>
    <w:p w:rsidR="00804E40" w:rsidRPr="00804E40" w:rsidRDefault="005F15D1"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r>
      <w:r>
        <w:rPr>
          <w:rFonts w:ascii="Courier New" w:hAnsi="Courier New" w:cs="Courier New"/>
          <w:noProof/>
          <w:color w:val="000000"/>
          <w:szCs w:val="20"/>
          <w:lang w:val="en-US"/>
        </w:rPr>
        <w:tab/>
        <w:t>// OR REQUIRED</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p>
    <w:p w:rsidR="00804E40" w:rsidRPr="00804E40" w:rsidRDefault="00804E40" w:rsidP="00804E40">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804E40">
        <w:rPr>
          <w:rFonts w:ascii="Courier New" w:hAnsi="Courier New" w:cs="Courier New"/>
          <w:noProof/>
          <w:color w:val="000000"/>
          <w:szCs w:val="20"/>
          <w:lang w:val="en-US"/>
        </w:rPr>
        <w:t xml:space="preserve">    </w:t>
      </w:r>
      <w:r w:rsidRPr="00804E40">
        <w:rPr>
          <w:rFonts w:ascii="Courier New" w:hAnsi="Courier New" w:cs="Courier New"/>
          <w:b/>
          <w:noProof/>
          <w:color w:val="000000"/>
          <w:szCs w:val="20"/>
          <w:lang w:val="en-US"/>
        </w:rPr>
        <w:t>jds.exec</w:t>
      </w:r>
      <w:r w:rsidRPr="00804E40">
        <w:rPr>
          <w:rFonts w:ascii="Courier New" w:hAnsi="Courier New" w:cs="Courier New"/>
          <w:noProof/>
          <w:color w:val="000000"/>
          <w:szCs w:val="20"/>
          <w:lang w:val="en-US"/>
        </w:rPr>
        <w:t>(taskOutside,JEPLTransactionPropagation.</w:t>
      </w:r>
      <w:r w:rsidRPr="00804E40">
        <w:rPr>
          <w:rFonts w:ascii="Courier New" w:hAnsi="Courier New" w:cs="Courier New"/>
          <w:b/>
          <w:noProof/>
          <w:color w:val="000000"/>
          <w:szCs w:val="20"/>
          <w:lang w:val="en-US"/>
        </w:rPr>
        <w:t>REQUIRED</w:t>
      </w:r>
      <w:r w:rsidRPr="00804E40">
        <w:rPr>
          <w:rFonts w:ascii="Courier New" w:hAnsi="Courier New" w:cs="Courier New"/>
          <w:noProof/>
          <w:color w:val="000000"/>
          <w:szCs w:val="20"/>
          <w:lang w:val="en-US"/>
        </w:rPr>
        <w:t>);</w:t>
      </w:r>
    </w:p>
    <w:p w:rsidR="00DF7AB3" w:rsidRPr="00AF4551" w:rsidRDefault="00DF7AB3" w:rsidP="00DF7AB3">
      <w:pPr>
        <w:pStyle w:val="Ttulo2"/>
      </w:pPr>
      <w:bookmarkStart w:id="71" w:name="_Toc416963942"/>
      <w:r>
        <w:t>FAKE JTA TRANSACTIONS</w:t>
      </w:r>
      <w:bookmarkEnd w:id="71"/>
    </w:p>
    <w:p w:rsidR="00804E40" w:rsidRDefault="00DF7AB3" w:rsidP="00804E40">
      <w:pPr>
        <w:rPr>
          <w:lang w:val="en-US"/>
        </w:rPr>
      </w:pPr>
      <w:r>
        <w:rPr>
          <w:lang w:val="en-US"/>
        </w:rPr>
        <w:t xml:space="preserve">JEPLayer has </w:t>
      </w:r>
      <w:r w:rsidR="0002540A">
        <w:rPr>
          <w:lang w:val="en-US"/>
        </w:rPr>
        <w:t xml:space="preserve">a </w:t>
      </w:r>
      <w:r>
        <w:rPr>
          <w:lang w:val="en-US"/>
        </w:rPr>
        <w:t xml:space="preserve">“fake” mode for JTA, this mode is just a simple and basic </w:t>
      </w:r>
      <w:r w:rsidR="008E5275">
        <w:rPr>
          <w:lang w:val="en-US"/>
        </w:rPr>
        <w:t xml:space="preserve">but effective </w:t>
      </w:r>
      <w:r>
        <w:rPr>
          <w:lang w:val="en-US"/>
        </w:rPr>
        <w:t>simulation of JTA based on pure JDBC transactions.</w:t>
      </w:r>
    </w:p>
    <w:p w:rsidR="00DF7AB3" w:rsidRDefault="00DF7AB3" w:rsidP="00804E40">
      <w:pPr>
        <w:rPr>
          <w:lang w:val="en-US"/>
        </w:rPr>
      </w:pPr>
      <w:r>
        <w:rPr>
          <w:lang w:val="en-US"/>
        </w:rPr>
        <w:lastRenderedPageBreak/>
        <w:t xml:space="preserve">The interface </w:t>
      </w:r>
      <w:r w:rsidRPr="00DF7AB3">
        <w:rPr>
          <w:rStyle w:val="CdigoFuenteCarCar"/>
          <w:lang w:val="en-US"/>
        </w:rPr>
        <w:t>JEPLBootJTA</w:t>
      </w:r>
      <w:r>
        <w:rPr>
          <w:lang w:val="en-US"/>
        </w:rPr>
        <w:t xml:space="preserve"> has a method </w:t>
      </w:r>
      <w:r w:rsidRPr="00DF7AB3">
        <w:rPr>
          <w:rStyle w:val="CdigoFuenteCarCar"/>
          <w:lang w:val="en-US"/>
        </w:rPr>
        <w:t>JEPLBootJTA</w:t>
      </w:r>
      <w:r w:rsidRPr="00DF7AB3">
        <w:rPr>
          <w:rStyle w:val="CdigoFuenteCarCar"/>
        </w:rPr>
        <w:t>.</w:t>
      </w:r>
      <w:r w:rsidRPr="00DF7AB3">
        <w:rPr>
          <w:rStyle w:val="CdigoFuenteCarCar"/>
          <w:lang w:val="en-US"/>
        </w:rPr>
        <w:t>createJDBCUserTransaction</w:t>
      </w:r>
      <w:r w:rsidRPr="00DF7AB3">
        <w:rPr>
          <w:rStyle w:val="CdigoFuenteCarCar"/>
        </w:rPr>
        <w:t>()</w:t>
      </w:r>
      <w:r>
        <w:rPr>
          <w:lang w:val="en-US"/>
        </w:rPr>
        <w:t xml:space="preserve">, this method creates a “false” </w:t>
      </w:r>
      <w:r w:rsidRPr="00DF7AB3">
        <w:rPr>
          <w:rStyle w:val="CdigoFuenteCarCar"/>
        </w:rPr>
        <w:t>UserTransaction</w:t>
      </w:r>
      <w:r>
        <w:rPr>
          <w:lang w:val="en-US"/>
        </w:rPr>
        <w:t xml:space="preserve"> object simulating a true JTA compliant </w:t>
      </w:r>
      <w:r w:rsidRPr="00DF7AB3">
        <w:rPr>
          <w:rStyle w:val="CdigoFuenteCarCar"/>
        </w:rPr>
        <w:t>UserTransaction</w:t>
      </w:r>
      <w:r>
        <w:rPr>
          <w:lang w:val="en-US"/>
        </w:rPr>
        <w:t xml:space="preserve">. You can use this object to register </w:t>
      </w:r>
      <w:r w:rsidR="008E5275">
        <w:rPr>
          <w:lang w:val="en-US"/>
        </w:rPr>
        <w:t xml:space="preserve">it </w:t>
      </w:r>
      <w:r>
        <w:rPr>
          <w:lang w:val="en-US"/>
        </w:rPr>
        <w:t xml:space="preserve">into the </w:t>
      </w:r>
      <w:r w:rsidRPr="00DF7AB3">
        <w:rPr>
          <w:rStyle w:val="CdigoFuenteCarCar"/>
        </w:rPr>
        <w:t>JEPLBootJTA</w:t>
      </w:r>
      <w:r>
        <w:rPr>
          <w:lang w:val="en-US"/>
        </w:rPr>
        <w:t>.</w:t>
      </w:r>
    </w:p>
    <w:p w:rsidR="00DF7AB3" w:rsidRPr="00DF7AB3" w:rsidRDefault="00DF7AB3" w:rsidP="00DF7AB3">
      <w:pPr>
        <w:pStyle w:val="CdigoFuenteCar"/>
        <w:rPr>
          <w:lang w:val="en-US"/>
        </w:rPr>
      </w:pPr>
      <w:r w:rsidRPr="00DF7AB3">
        <w:rPr>
          <w:lang w:val="en-US"/>
        </w:rPr>
        <w:t xml:space="preserve">    JEPLBootJTA boot = JEPLBootRoot.get().createJEPLBootJTA();</w:t>
      </w:r>
    </w:p>
    <w:p w:rsidR="00DF7AB3" w:rsidRPr="00DF7AB3" w:rsidRDefault="00DF7AB3" w:rsidP="00DF7AB3">
      <w:pPr>
        <w:pStyle w:val="CdigoFuenteCar"/>
        <w:rPr>
          <w:lang w:val="en-US"/>
        </w:rPr>
      </w:pPr>
      <w:r w:rsidRPr="00DF7AB3">
        <w:rPr>
          <w:lang w:val="en-US"/>
        </w:rPr>
        <w:t xml:space="preserve">    boot.setUserTransaction(boot.</w:t>
      </w:r>
      <w:r w:rsidRPr="00394A9A">
        <w:rPr>
          <w:b/>
          <w:lang w:val="en-US"/>
        </w:rPr>
        <w:t>createJDBCUserTransaction</w:t>
      </w:r>
      <w:r w:rsidRPr="00DF7AB3">
        <w:rPr>
          <w:lang w:val="en-US"/>
        </w:rPr>
        <w:t>());</w:t>
      </w:r>
    </w:p>
    <w:p w:rsidR="00DF7AB3" w:rsidRDefault="00DF7AB3" w:rsidP="00804E40">
      <w:pPr>
        <w:rPr>
          <w:lang w:val="en-US"/>
        </w:rPr>
      </w:pPr>
      <w:r>
        <w:rPr>
          <w:lang w:val="en-US"/>
        </w:rPr>
        <w:t xml:space="preserve">This </w:t>
      </w:r>
      <w:r w:rsidRPr="00DF7AB3">
        <w:rPr>
          <w:rStyle w:val="CdigoFuenteCarCar"/>
        </w:rPr>
        <w:t>UserTransaction</w:t>
      </w:r>
      <w:r>
        <w:rPr>
          <w:lang w:val="en-US"/>
        </w:rPr>
        <w:t xml:space="preserve"> object is not JTA compliant, for instance:</w:t>
      </w:r>
    </w:p>
    <w:p w:rsidR="00DF7AB3" w:rsidRPr="00DF7AB3" w:rsidRDefault="00DF7AB3" w:rsidP="006961D0">
      <w:pPr>
        <w:pStyle w:val="Prrafodelista"/>
        <w:numPr>
          <w:ilvl w:val="0"/>
          <w:numId w:val="11"/>
        </w:numPr>
        <w:rPr>
          <w:lang w:val="en-US"/>
        </w:rPr>
      </w:pPr>
      <w:r w:rsidRPr="00DF7AB3">
        <w:rPr>
          <w:lang w:val="en-US"/>
        </w:rPr>
        <w:t>Transactions are local (not distributed)</w:t>
      </w:r>
      <w:r w:rsidR="005F15D1">
        <w:rPr>
          <w:lang w:val="en-US"/>
        </w:rPr>
        <w:t>.</w:t>
      </w:r>
    </w:p>
    <w:p w:rsidR="00DF7AB3" w:rsidRDefault="00DF7AB3" w:rsidP="006961D0">
      <w:pPr>
        <w:pStyle w:val="Prrafodelista"/>
        <w:numPr>
          <w:ilvl w:val="0"/>
          <w:numId w:val="11"/>
        </w:numPr>
        <w:rPr>
          <w:lang w:val="en-US"/>
        </w:rPr>
      </w:pPr>
      <w:r w:rsidRPr="00DF7AB3">
        <w:rPr>
          <w:lang w:val="en-US"/>
        </w:rPr>
        <w:t xml:space="preserve">There is no two-phase commit: all connections are committed and </w:t>
      </w:r>
      <w:proofErr w:type="spellStart"/>
      <w:r w:rsidRPr="00DF7AB3">
        <w:rPr>
          <w:lang w:val="en-US"/>
        </w:rPr>
        <w:t>rollbacked</w:t>
      </w:r>
      <w:proofErr w:type="spellEnd"/>
      <w:r w:rsidRPr="00DF7AB3">
        <w:rPr>
          <w:lang w:val="en-US"/>
        </w:rPr>
        <w:t xml:space="preserve"> in the same time</w:t>
      </w:r>
      <w:r w:rsidR="00384717">
        <w:rPr>
          <w:lang w:val="en-US"/>
        </w:rPr>
        <w:t xml:space="preserve"> using basic JDBC transactions</w:t>
      </w:r>
      <w:r w:rsidRPr="00DF7AB3">
        <w:rPr>
          <w:lang w:val="en-US"/>
        </w:rPr>
        <w:t>, for instance if one commit fails all pending transactions are roll</w:t>
      </w:r>
      <w:r w:rsidR="005F15D1">
        <w:rPr>
          <w:lang w:val="en-US"/>
        </w:rPr>
        <w:t xml:space="preserve">ed </w:t>
      </w:r>
      <w:r w:rsidRPr="00DF7AB3">
        <w:rPr>
          <w:lang w:val="en-US"/>
        </w:rPr>
        <w:t>back but the already committed transactions cannot be roll</w:t>
      </w:r>
      <w:r w:rsidR="005F15D1">
        <w:rPr>
          <w:lang w:val="en-US"/>
        </w:rPr>
        <w:t xml:space="preserve">ed </w:t>
      </w:r>
      <w:r w:rsidRPr="00DF7AB3">
        <w:rPr>
          <w:lang w:val="en-US"/>
        </w:rPr>
        <w:t>back</w:t>
      </w:r>
      <w:r w:rsidR="00384717">
        <w:rPr>
          <w:lang w:val="en-US"/>
        </w:rPr>
        <w:t xml:space="preserve"> (partial commit)</w:t>
      </w:r>
      <w:r w:rsidRPr="00DF7AB3">
        <w:rPr>
          <w:lang w:val="en-US"/>
        </w:rPr>
        <w:t>.</w:t>
      </w:r>
      <w:r w:rsidR="00384717">
        <w:rPr>
          <w:lang w:val="en-US"/>
        </w:rPr>
        <w:t xml:space="preserve"> Fortunately failing </w:t>
      </w:r>
      <w:r w:rsidR="0002540A">
        <w:rPr>
          <w:lang w:val="en-US"/>
        </w:rPr>
        <w:t>in</w:t>
      </w:r>
      <w:r w:rsidR="00384717">
        <w:rPr>
          <w:lang w:val="en-US"/>
        </w:rPr>
        <w:t xml:space="preserve"> </w:t>
      </w:r>
      <w:r w:rsidR="00384717" w:rsidRPr="008E5275">
        <w:rPr>
          <w:rStyle w:val="CdigoFuenteCarCar"/>
        </w:rPr>
        <w:t>commit()</w:t>
      </w:r>
      <w:r w:rsidR="00384717">
        <w:rPr>
          <w:lang w:val="en-US"/>
        </w:rPr>
        <w:t xml:space="preserve"> or </w:t>
      </w:r>
      <w:r w:rsidR="00384717" w:rsidRPr="008E5275">
        <w:rPr>
          <w:rStyle w:val="CdigoFuenteCarCar"/>
        </w:rPr>
        <w:t>rollback()</w:t>
      </w:r>
      <w:r w:rsidR="00384717">
        <w:rPr>
          <w:lang w:val="en-US"/>
        </w:rPr>
        <w:t xml:space="preserve"> </w:t>
      </w:r>
      <w:r w:rsidR="008E5275">
        <w:rPr>
          <w:lang w:val="en-US"/>
        </w:rPr>
        <w:t>is not usual</w:t>
      </w:r>
      <w:r w:rsidR="005F15D1">
        <w:rPr>
          <w:lang w:val="en-US"/>
        </w:rPr>
        <w:t>.</w:t>
      </w:r>
    </w:p>
    <w:p w:rsidR="00384717" w:rsidRPr="00DF7AB3" w:rsidRDefault="00384717" w:rsidP="006961D0">
      <w:pPr>
        <w:pStyle w:val="Prrafodelista"/>
        <w:numPr>
          <w:ilvl w:val="0"/>
          <w:numId w:val="11"/>
        </w:numPr>
        <w:rPr>
          <w:lang w:val="en-US"/>
        </w:rPr>
      </w:pPr>
      <w:r>
        <w:rPr>
          <w:lang w:val="en-US"/>
        </w:rPr>
        <w:t>Can</w:t>
      </w:r>
      <w:r w:rsidR="008E5275">
        <w:rPr>
          <w:lang w:val="en-US"/>
        </w:rPr>
        <w:t>not be used outside of JEPLayer</w:t>
      </w:r>
      <w:r w:rsidR="005F15D1">
        <w:rPr>
          <w:lang w:val="en-US"/>
        </w:rPr>
        <w:t>.</w:t>
      </w:r>
    </w:p>
    <w:p w:rsidR="00DF7AB3" w:rsidRDefault="00DF7AB3" w:rsidP="00804E40">
      <w:pPr>
        <w:rPr>
          <w:lang w:val="en-US"/>
        </w:rPr>
      </w:pPr>
      <w:r>
        <w:rPr>
          <w:lang w:val="en-US"/>
        </w:rPr>
        <w:t xml:space="preserve">In spite of this fake </w:t>
      </w:r>
      <w:r w:rsidRPr="00DF7AB3">
        <w:rPr>
          <w:rStyle w:val="CdigoFuenteCarCar"/>
        </w:rPr>
        <w:t>UserTransaction</w:t>
      </w:r>
      <w:r>
        <w:rPr>
          <w:lang w:val="en-US"/>
        </w:rPr>
        <w:t xml:space="preserve"> object is not JTA compliant the JTA semantics and code are the same, </w:t>
      </w:r>
      <w:r w:rsidR="00384717">
        <w:rPr>
          <w:lang w:val="en-US"/>
        </w:rPr>
        <w:t xml:space="preserve">the fake </w:t>
      </w:r>
      <w:r w:rsidR="0002540A" w:rsidRPr="00DF7AB3">
        <w:rPr>
          <w:rStyle w:val="CdigoFuenteCarCar"/>
        </w:rPr>
        <w:t>UserTransaction</w:t>
      </w:r>
      <w:r w:rsidR="0002540A">
        <w:rPr>
          <w:lang w:val="en-US"/>
        </w:rPr>
        <w:t xml:space="preserve"> </w:t>
      </w:r>
      <w:r w:rsidR="00384717">
        <w:rPr>
          <w:lang w:val="en-US"/>
        </w:rPr>
        <w:t xml:space="preserve">is multithread and knows </w:t>
      </w:r>
      <w:r w:rsidR="008E5275">
        <w:rPr>
          <w:lang w:val="en-US"/>
        </w:rPr>
        <w:t xml:space="preserve">all </w:t>
      </w:r>
      <w:r w:rsidR="00384717">
        <w:rPr>
          <w:lang w:val="en-US"/>
        </w:rPr>
        <w:t xml:space="preserve">current </w:t>
      </w:r>
      <w:r w:rsidR="00384717" w:rsidRPr="008E5275">
        <w:rPr>
          <w:rStyle w:val="CdigoFuenteCarCar"/>
        </w:rPr>
        <w:t>Connection</w:t>
      </w:r>
      <w:r w:rsidR="008E5275">
        <w:rPr>
          <w:lang w:val="en-US"/>
        </w:rPr>
        <w:t>s</w:t>
      </w:r>
      <w:r w:rsidR="00384717">
        <w:rPr>
          <w:lang w:val="en-US"/>
        </w:rPr>
        <w:t xml:space="preserve"> opened by </w:t>
      </w:r>
      <w:r w:rsidR="008E5275" w:rsidRPr="008E5275">
        <w:rPr>
          <w:rStyle w:val="CdigoFuenteCarCar"/>
        </w:rPr>
        <w:t>JEPLJTADataSource</w:t>
      </w:r>
      <w:r w:rsidR="008E5275" w:rsidRPr="00804E40">
        <w:rPr>
          <w:rFonts w:ascii="Courier New" w:hAnsi="Courier New" w:cs="Courier New"/>
          <w:noProof/>
          <w:color w:val="000000"/>
          <w:szCs w:val="20"/>
          <w:lang w:val="en-US"/>
        </w:rPr>
        <w:t xml:space="preserve"> </w:t>
      </w:r>
      <w:r w:rsidR="008E5275" w:rsidRPr="008E5275">
        <w:t>objects</w:t>
      </w:r>
      <w:r w:rsidR="008E5275">
        <w:rPr>
          <w:rFonts w:ascii="Courier New" w:hAnsi="Courier New" w:cs="Courier New"/>
          <w:noProof/>
          <w:color w:val="000000"/>
          <w:szCs w:val="20"/>
          <w:lang w:val="en-US"/>
        </w:rPr>
        <w:t xml:space="preserve"> </w:t>
      </w:r>
      <w:r w:rsidR="008E5275">
        <w:rPr>
          <w:lang w:val="en-US"/>
        </w:rPr>
        <w:t xml:space="preserve">in the same </w:t>
      </w:r>
      <w:r w:rsidR="008E5275" w:rsidRPr="00F5057D">
        <w:rPr>
          <w:rStyle w:val="CdigoFuenteCarCar"/>
        </w:rPr>
        <w:t>JEPLBootJTA</w:t>
      </w:r>
      <w:r w:rsidR="00384717">
        <w:rPr>
          <w:lang w:val="en-US"/>
        </w:rPr>
        <w:t>. Y</w:t>
      </w:r>
      <w:r>
        <w:rPr>
          <w:lang w:val="en-US"/>
        </w:rPr>
        <w:t xml:space="preserve">ou can use the fake mode and change easily to the </w:t>
      </w:r>
      <w:r w:rsidR="00F5057D">
        <w:rPr>
          <w:lang w:val="en-US"/>
        </w:rPr>
        <w:t xml:space="preserve">true JTA environment, just changing the </w:t>
      </w:r>
      <w:r w:rsidR="00F5057D" w:rsidRPr="00F5057D">
        <w:rPr>
          <w:rStyle w:val="CdigoFuenteCarCar"/>
        </w:rPr>
        <w:t>JEPLBootJTA.setUserTransaction(</w:t>
      </w:r>
      <w:r w:rsidR="008E5275" w:rsidRPr="00F5057D">
        <w:rPr>
          <w:rStyle w:val="CdigoFuenteCarCar"/>
        </w:rPr>
        <w:t>UserTransaction</w:t>
      </w:r>
      <w:r w:rsidR="00F5057D" w:rsidRPr="00F5057D">
        <w:rPr>
          <w:rStyle w:val="CdigoFuenteCarCar"/>
        </w:rPr>
        <w:t>)</w:t>
      </w:r>
      <w:r w:rsidR="00F5057D">
        <w:rPr>
          <w:lang w:val="en-US"/>
        </w:rPr>
        <w:t xml:space="preserve"> call.</w:t>
      </w:r>
    </w:p>
    <w:p w:rsidR="00DF7AB3" w:rsidRDefault="00DF7AB3" w:rsidP="00804E40">
      <w:pPr>
        <w:rPr>
          <w:lang w:val="en-US"/>
        </w:rPr>
      </w:pPr>
      <w:r>
        <w:rPr>
          <w:lang w:val="en-US"/>
        </w:rPr>
        <w:t xml:space="preserve">You just need the </w:t>
      </w:r>
      <w:r w:rsidR="00F5057D">
        <w:rPr>
          <w:lang w:val="en-US"/>
        </w:rPr>
        <w:t xml:space="preserve">standard </w:t>
      </w:r>
      <w:r>
        <w:rPr>
          <w:lang w:val="en-US"/>
        </w:rPr>
        <w:t xml:space="preserve">JTA API to </w:t>
      </w:r>
      <w:r w:rsidR="008E5275">
        <w:rPr>
          <w:lang w:val="en-US"/>
        </w:rPr>
        <w:t xml:space="preserve">compile and </w:t>
      </w:r>
      <w:r>
        <w:rPr>
          <w:lang w:val="en-US"/>
        </w:rPr>
        <w:t>execute fake JTA transactions</w:t>
      </w:r>
      <w:r w:rsidR="00F5057D">
        <w:rPr>
          <w:lang w:val="en-US"/>
        </w:rPr>
        <w:t>,</w:t>
      </w:r>
      <w:r w:rsidR="008E5275">
        <w:rPr>
          <w:lang w:val="en-US"/>
        </w:rPr>
        <w:t xml:space="preserve"> for instance</w:t>
      </w:r>
      <w:r w:rsidR="00F5057D">
        <w:rPr>
          <w:lang w:val="en-US"/>
        </w:rPr>
        <w:t xml:space="preserve"> you can use the jar file </w:t>
      </w:r>
      <w:r w:rsidR="00F5057D" w:rsidRPr="00F5057D">
        <w:rPr>
          <w:lang w:val="en-US"/>
        </w:rPr>
        <w:t>ow2-jta-1.1-spec.jar</w:t>
      </w:r>
      <w:r w:rsidR="00F5057D">
        <w:rPr>
          <w:lang w:val="en-US"/>
        </w:rPr>
        <w:t xml:space="preserve"> included in latest JOTM distribution.</w:t>
      </w:r>
    </w:p>
    <w:p w:rsidR="00DF7AB3" w:rsidRDefault="00DF7AB3" w:rsidP="00804E40">
      <w:pPr>
        <w:rPr>
          <w:lang w:val="en-US"/>
        </w:rPr>
      </w:pPr>
      <w:r>
        <w:rPr>
          <w:lang w:val="en-US"/>
        </w:rPr>
        <w:t xml:space="preserve">There is no “fake” </w:t>
      </w:r>
      <w:r w:rsidRPr="00DF7AB3">
        <w:rPr>
          <w:rStyle w:val="CdigoFuenteCarCar"/>
        </w:rPr>
        <w:t>TransactionManager</w:t>
      </w:r>
      <w:r w:rsidR="005F15D1">
        <w:rPr>
          <w:lang w:val="en-US"/>
        </w:rPr>
        <w:t xml:space="preserve">, hence transactional behavior requiring a </w:t>
      </w:r>
      <w:r w:rsidR="005F15D1" w:rsidRPr="005F15D1">
        <w:rPr>
          <w:rStyle w:val="CdigoFuenteCarCar"/>
        </w:rPr>
        <w:t>TransactionManager</w:t>
      </w:r>
      <w:r w:rsidR="005F15D1">
        <w:rPr>
          <w:lang w:val="en-US"/>
        </w:rPr>
        <w:t xml:space="preserve"> to suspend an alive transaction (</w:t>
      </w:r>
      <w:r w:rsidR="005F15D1" w:rsidRPr="005F15D1">
        <w:rPr>
          <w:rStyle w:val="CdigoFuenteCarCar"/>
          <w:lang w:val="en-US"/>
        </w:rPr>
        <w:t>NOT_SUPPORTED</w:t>
      </w:r>
      <w:r w:rsidR="005F15D1">
        <w:rPr>
          <w:lang w:val="en-US"/>
        </w:rPr>
        <w:t xml:space="preserve"> and </w:t>
      </w:r>
      <w:r w:rsidR="005F15D1" w:rsidRPr="005F15D1">
        <w:rPr>
          <w:rStyle w:val="CdigoFuenteCarCar"/>
          <w:lang w:val="en-US"/>
        </w:rPr>
        <w:t>REQUIRES_NEW</w:t>
      </w:r>
      <w:r w:rsidR="005F15D1">
        <w:rPr>
          <w:lang w:val="en-US"/>
        </w:rPr>
        <w:t xml:space="preserve"> modes) will fail.</w:t>
      </w:r>
    </w:p>
    <w:p w:rsidR="008E5275" w:rsidRPr="00AF4551" w:rsidRDefault="008E5275" w:rsidP="008E5275">
      <w:pPr>
        <w:pStyle w:val="Ttulo2"/>
      </w:pPr>
      <w:bookmarkStart w:id="72" w:name="_Toc416963943"/>
      <w:r>
        <w:t>SUPPORT OF MULTIPLE DATASOURCES IN JTA</w:t>
      </w:r>
      <w:bookmarkEnd w:id="72"/>
    </w:p>
    <w:p w:rsidR="00EE37D4" w:rsidRDefault="008E5275" w:rsidP="00804E40">
      <w:pPr>
        <w:rPr>
          <w:lang w:val="en-US"/>
        </w:rPr>
      </w:pPr>
      <w:r>
        <w:rPr>
          <w:lang w:val="en-US"/>
        </w:rPr>
        <w:t>The Java Transaction A</w:t>
      </w:r>
      <w:r w:rsidR="006A280A">
        <w:rPr>
          <w:lang w:val="en-US"/>
        </w:rPr>
        <w:t>PI</w:t>
      </w:r>
      <w:r>
        <w:rPr>
          <w:lang w:val="en-US"/>
        </w:rPr>
        <w:t xml:space="preserve"> standard </w:t>
      </w:r>
      <w:r w:rsidR="00F50BBB">
        <w:rPr>
          <w:lang w:val="en-US"/>
        </w:rPr>
        <w:t>has</w:t>
      </w:r>
      <w:r>
        <w:rPr>
          <w:lang w:val="en-US"/>
        </w:rPr>
        <w:t xml:space="preserve"> two main </w:t>
      </w:r>
      <w:r w:rsidR="00F50BBB">
        <w:rPr>
          <w:lang w:val="en-US"/>
        </w:rPr>
        <w:t>features:</w:t>
      </w:r>
      <w:r>
        <w:rPr>
          <w:lang w:val="en-US"/>
        </w:rPr>
        <w:t xml:space="preserve"> distributed transactions and </w:t>
      </w:r>
      <w:r w:rsidR="00EE37D4">
        <w:rPr>
          <w:lang w:val="en-US"/>
        </w:rPr>
        <w:t>coordination of several data sources (usually different databases) like two-phase commit</w:t>
      </w:r>
      <w:r w:rsidR="003A105D">
        <w:rPr>
          <w:lang w:val="en-US"/>
        </w:rPr>
        <w:t xml:space="preserve"> transactions</w:t>
      </w:r>
      <w:r w:rsidR="00EE37D4">
        <w:rPr>
          <w:lang w:val="en-US"/>
        </w:rPr>
        <w:t xml:space="preserve">. </w:t>
      </w:r>
    </w:p>
    <w:p w:rsidR="008E5275" w:rsidRDefault="00EE37D4" w:rsidP="00804E40">
      <w:pPr>
        <w:rPr>
          <w:lang w:val="en-US"/>
        </w:rPr>
      </w:pPr>
      <w:r>
        <w:rPr>
          <w:lang w:val="en-US"/>
        </w:rPr>
        <w:t>Regarding distributed transactions JEPLayer does not provide something special, if you call a remote method</w:t>
      </w:r>
      <w:r w:rsidR="00F50BBB">
        <w:rPr>
          <w:lang w:val="en-US"/>
        </w:rPr>
        <w:t>,</w:t>
      </w:r>
      <w:r>
        <w:rPr>
          <w:lang w:val="en-US"/>
        </w:rPr>
        <w:t xml:space="preserve"> for instance using EJB remote beans</w:t>
      </w:r>
      <w:r w:rsidR="00F50BBB">
        <w:rPr>
          <w:lang w:val="en-US"/>
        </w:rPr>
        <w:t>,</w:t>
      </w:r>
      <w:r>
        <w:rPr>
          <w:lang w:val="en-US"/>
        </w:rPr>
        <w:t xml:space="preserve"> your</w:t>
      </w:r>
      <w:r w:rsidR="00F50BBB">
        <w:rPr>
          <w:lang w:val="en-US"/>
        </w:rPr>
        <w:t xml:space="preserve"> JTA</w:t>
      </w:r>
      <w:r>
        <w:rPr>
          <w:lang w:val="en-US"/>
        </w:rPr>
        <w:t xml:space="preserve"> transaction will be propagated to the remote end</w:t>
      </w:r>
      <w:r w:rsidR="005F15D1">
        <w:rPr>
          <w:lang w:val="en-US"/>
        </w:rPr>
        <w:t xml:space="preserve"> as usual</w:t>
      </w:r>
      <w:r>
        <w:rPr>
          <w:lang w:val="en-US"/>
        </w:rPr>
        <w:t xml:space="preserve">. </w:t>
      </w:r>
    </w:p>
    <w:p w:rsidR="00EE37D4" w:rsidRDefault="003A105D" w:rsidP="00804E40">
      <w:pPr>
        <w:rPr>
          <w:lang w:val="en-US"/>
        </w:rPr>
      </w:pPr>
      <w:r>
        <w:rPr>
          <w:lang w:val="en-US"/>
        </w:rPr>
        <w:t xml:space="preserve">However </w:t>
      </w:r>
      <w:r w:rsidR="00EE37D4">
        <w:rPr>
          <w:lang w:val="en-US"/>
        </w:rPr>
        <w:t xml:space="preserve">JEPLayer provides some utilities </w:t>
      </w:r>
      <w:r w:rsidR="005F15D1">
        <w:rPr>
          <w:lang w:val="en-US"/>
        </w:rPr>
        <w:t xml:space="preserve">in </w:t>
      </w:r>
      <w:r w:rsidR="00EE37D4">
        <w:rPr>
          <w:lang w:val="en-US"/>
        </w:rPr>
        <w:t xml:space="preserve">case of several </w:t>
      </w:r>
      <w:r w:rsidR="00EE37D4" w:rsidRPr="00EE37D4">
        <w:rPr>
          <w:rStyle w:val="CdigoFuenteCarCar"/>
        </w:rPr>
        <w:t>DataSource</w:t>
      </w:r>
      <w:r w:rsidR="00EE37D4">
        <w:rPr>
          <w:lang w:val="en-US"/>
        </w:rPr>
        <w:t xml:space="preserve"> objects involved in the same (shared) JTA transaction. JEPLayer gives you a similar framework based on transactional tasks coordinating several </w:t>
      </w:r>
      <w:r w:rsidR="00EE37D4" w:rsidRPr="008E5275">
        <w:rPr>
          <w:rStyle w:val="CdigoFuenteCarCar"/>
        </w:rPr>
        <w:t>JEPLJTADataSource</w:t>
      </w:r>
      <w:r>
        <w:rPr>
          <w:lang w:val="en-US"/>
        </w:rPr>
        <w:t xml:space="preserve">, in this case the central </w:t>
      </w:r>
      <w:r w:rsidR="005F15D1">
        <w:rPr>
          <w:lang w:val="en-US"/>
        </w:rPr>
        <w:t xml:space="preserve">framework </w:t>
      </w:r>
      <w:r>
        <w:rPr>
          <w:lang w:val="en-US"/>
        </w:rPr>
        <w:t xml:space="preserve">object implements the public interface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this object obtained from </w:t>
      </w:r>
      <w:r w:rsidRPr="003A105D">
        <w:rPr>
          <w:rStyle w:val="CdigoFuenteCarCar"/>
          <w:lang w:val="en-US"/>
        </w:rPr>
        <w:t>JEPLBootJTA</w:t>
      </w:r>
      <w:r>
        <w:rPr>
          <w:lang w:val="en-US"/>
        </w:rPr>
        <w:t xml:space="preserve"> calling </w:t>
      </w:r>
      <w:r w:rsidRPr="003A105D">
        <w:rPr>
          <w:rStyle w:val="CdigoFuenteCarCar"/>
          <w:lang w:val="en-US"/>
        </w:rPr>
        <w:t>JEPLBootJTA.getJEPLJTA</w:t>
      </w:r>
      <w:r w:rsidR="007F252B">
        <w:rPr>
          <w:rStyle w:val="CdigoFuenteCarCar"/>
          <w:lang w:val="en-US"/>
        </w:rPr>
        <w:t>Multiple</w:t>
      </w:r>
      <w:r w:rsidRPr="003A105D">
        <w:rPr>
          <w:rStyle w:val="CdigoFuenteCarCar"/>
          <w:lang w:val="en-US"/>
        </w:rPr>
        <w:t>DataSource()</w:t>
      </w:r>
      <w:r>
        <w:rPr>
          <w:lang w:val="en-US"/>
        </w:rPr>
        <w:t xml:space="preserve"> (ever the same object given the same </w:t>
      </w:r>
      <w:r w:rsidRPr="003A105D">
        <w:rPr>
          <w:rStyle w:val="CdigoFuenteCarCar"/>
          <w:lang w:val="en-US"/>
        </w:rPr>
        <w:t>JEPLBootJTA</w:t>
      </w:r>
      <w:r>
        <w:rPr>
          <w:lang w:val="en-US"/>
        </w:rPr>
        <w:t xml:space="preserve"> instance) manages all </w:t>
      </w:r>
      <w:r w:rsidRPr="008E5275">
        <w:rPr>
          <w:rStyle w:val="CdigoFuenteCarCar"/>
        </w:rPr>
        <w:t>JEPLJTADataSource</w:t>
      </w:r>
      <w:r>
        <w:rPr>
          <w:lang w:val="en-US"/>
        </w:rPr>
        <w:t xml:space="preserve"> </w:t>
      </w:r>
      <w:r w:rsidR="008640F0">
        <w:rPr>
          <w:lang w:val="en-US"/>
        </w:rPr>
        <w:t xml:space="preserve">objects </w:t>
      </w:r>
      <w:r>
        <w:rPr>
          <w:lang w:val="en-US"/>
        </w:rPr>
        <w:t xml:space="preserve">created by the same </w:t>
      </w:r>
      <w:r w:rsidR="008640F0" w:rsidRPr="003A105D">
        <w:rPr>
          <w:rStyle w:val="CdigoFuenteCarCar"/>
          <w:lang w:val="en-US"/>
        </w:rPr>
        <w:t>JEPLBootJTA</w:t>
      </w:r>
      <w:r>
        <w:rPr>
          <w:lang w:val="en-US"/>
        </w:rPr>
        <w:t xml:space="preserve"> </w:t>
      </w:r>
      <w:r w:rsidR="008640F0">
        <w:rPr>
          <w:lang w:val="en-US"/>
        </w:rPr>
        <w:t>object.</w:t>
      </w:r>
    </w:p>
    <w:p w:rsidR="008640F0" w:rsidRDefault="008640F0" w:rsidP="00804E40">
      <w:pPr>
        <w:rPr>
          <w:lang w:val="en-US"/>
        </w:rPr>
      </w:pPr>
      <w:r>
        <w:rPr>
          <w:lang w:val="en-US"/>
        </w:rPr>
        <w:t xml:space="preserve">You only need the </w:t>
      </w:r>
      <w:r w:rsidRPr="003A105D">
        <w:rPr>
          <w:rStyle w:val="CdigoFuenteCarCar"/>
          <w:lang w:val="en-US"/>
        </w:rPr>
        <w:t>JEPLJTA</w:t>
      </w:r>
      <w:r w:rsidR="007F252B">
        <w:rPr>
          <w:rStyle w:val="CdigoFuenteCarCar"/>
          <w:lang w:val="en-US"/>
        </w:rPr>
        <w:t>Multiple</w:t>
      </w:r>
      <w:r w:rsidRPr="003A105D">
        <w:rPr>
          <w:rStyle w:val="CdigoFuenteCarCar"/>
          <w:lang w:val="en-US"/>
        </w:rPr>
        <w:t>DataSource</w:t>
      </w:r>
      <w:r>
        <w:rPr>
          <w:lang w:val="en-US"/>
        </w:rPr>
        <w:t xml:space="preserve"> object when you want to execute </w:t>
      </w:r>
      <w:r w:rsidR="00FD375E">
        <w:rPr>
          <w:lang w:val="en-US"/>
        </w:rPr>
        <w:t xml:space="preserve">JTA </w:t>
      </w:r>
      <w:r>
        <w:rPr>
          <w:lang w:val="en-US"/>
        </w:rPr>
        <w:t xml:space="preserve">transactions </w:t>
      </w:r>
      <w:r w:rsidR="00FD375E">
        <w:rPr>
          <w:lang w:val="en-US"/>
        </w:rPr>
        <w:t>shared by two or more JTA data sources.</w:t>
      </w:r>
    </w:p>
    <w:p w:rsidR="00F50BBB" w:rsidRDefault="00FD375E" w:rsidP="00804E40">
      <w:pPr>
        <w:rPr>
          <w:lang w:val="en-US"/>
        </w:rPr>
      </w:pPr>
      <w:r>
        <w:rPr>
          <w:lang w:val="en-US"/>
        </w:rPr>
        <w:t xml:space="preserve">The approach is very similar to transactions managed by a </w:t>
      </w:r>
      <w:r w:rsidRPr="008E5275">
        <w:rPr>
          <w:rStyle w:val="CdigoFuenteCarCar"/>
        </w:rPr>
        <w:t>JEPLJTADataSource</w:t>
      </w:r>
      <w:r>
        <w:rPr>
          <w:rStyle w:val="CdigoFuenteCarCar"/>
        </w:rPr>
        <w:t xml:space="preserve">, </w:t>
      </w:r>
      <w:r>
        <w:rPr>
          <w:lang w:val="en-US"/>
        </w:rPr>
        <w:t xml:space="preserve">by using </w:t>
      </w:r>
      <w:r w:rsidRPr="004841DE">
        <w:rPr>
          <w:rStyle w:val="CdigoFuenteCarCar"/>
          <w:lang w:val="en-US"/>
        </w:rPr>
        <w:t>JEPLTask</w:t>
      </w:r>
      <w:r>
        <w:rPr>
          <w:lang w:val="en-US"/>
        </w:rPr>
        <w:t xml:space="preserve">, </w:t>
      </w:r>
      <w:r w:rsidRPr="004841DE">
        <w:rPr>
          <w:rStyle w:val="CdigoFuenteCarCar"/>
          <w:lang w:val="en-US"/>
        </w:rPr>
        <w:t>JEPLTransactionPropagation</w:t>
      </w:r>
      <w:r>
        <w:rPr>
          <w:lang w:val="en-US"/>
        </w:rPr>
        <w:t xml:space="preserve"> </w:t>
      </w:r>
      <w:r w:rsidR="004841DE">
        <w:rPr>
          <w:lang w:val="en-US"/>
        </w:rPr>
        <w:t xml:space="preserve">and/or </w:t>
      </w:r>
      <w:r w:rsidR="004841DE" w:rsidRPr="004841DE">
        <w:rPr>
          <w:rStyle w:val="CdigoFuenteCarCar"/>
          <w:lang w:val="en-US"/>
        </w:rPr>
        <w:t>JEPLTransactionalJTA</w:t>
      </w:r>
      <w:r w:rsidR="004841DE">
        <w:rPr>
          <w:lang w:val="en-US"/>
        </w:rPr>
        <w:t xml:space="preserve"> annotations.</w:t>
      </w:r>
      <w:r w:rsidR="006F56EA">
        <w:rPr>
          <w:lang w:val="en-US"/>
        </w:rPr>
        <w:t xml:space="preserve"> </w:t>
      </w:r>
      <w:r w:rsidR="007F252B" w:rsidRPr="003A105D">
        <w:rPr>
          <w:rStyle w:val="CdigoFuenteCarCar"/>
          <w:lang w:val="en-US"/>
        </w:rPr>
        <w:t>JEPLJTA</w:t>
      </w:r>
      <w:r w:rsidR="007F252B">
        <w:rPr>
          <w:rStyle w:val="CdigoFuenteCarCar"/>
          <w:lang w:val="en-US"/>
        </w:rPr>
        <w:t>Multiple</w:t>
      </w:r>
      <w:r w:rsidR="007F252B" w:rsidRPr="003A105D">
        <w:rPr>
          <w:rStyle w:val="CdigoFuenteCarCar"/>
          <w:lang w:val="en-US"/>
        </w:rPr>
        <w:t>DataSource</w:t>
      </w:r>
      <w:r w:rsidR="007F252B">
        <w:rPr>
          <w:lang w:val="en-US"/>
        </w:rPr>
        <w:t xml:space="preserve"> </w:t>
      </w:r>
      <w:r w:rsidR="006F56EA">
        <w:rPr>
          <w:lang w:val="en-US"/>
        </w:rPr>
        <w:t>provides the same semantic and behavior than</w:t>
      </w:r>
      <w:r w:rsidR="00BF7515">
        <w:rPr>
          <w:lang w:val="en-US"/>
        </w:rPr>
        <w:t xml:space="preserve"> </w:t>
      </w:r>
      <w:r w:rsidR="00BF7515" w:rsidRPr="008E5275">
        <w:rPr>
          <w:rStyle w:val="CdigoFuenteCarCar"/>
        </w:rPr>
        <w:t>JEPLJTADataSource</w:t>
      </w:r>
      <w:r w:rsidR="006F56EA">
        <w:rPr>
          <w:lang w:val="en-US"/>
        </w:rPr>
        <w:t xml:space="preserve"> </w:t>
      </w:r>
      <w:r w:rsidR="00BF7515">
        <w:rPr>
          <w:lang w:val="en-US"/>
        </w:rPr>
        <w:t>based transactions.</w:t>
      </w:r>
    </w:p>
    <w:p w:rsidR="004841DE" w:rsidRDefault="004C0CAB" w:rsidP="00804E40">
      <w:pPr>
        <w:rPr>
          <w:lang w:val="en-US"/>
        </w:rPr>
      </w:pPr>
      <w:r>
        <w:rPr>
          <w:lang w:val="en-US"/>
        </w:rPr>
        <w:t xml:space="preserve">The following example executes a transactional task shared by two data sources and default propagation </w:t>
      </w:r>
      <w:r w:rsidRPr="004C0CAB">
        <w:rPr>
          <w:rStyle w:val="CdigoFuenteCarCar"/>
          <w:lang w:val="en-US"/>
        </w:rPr>
        <w:t>JEPLTransactionPropagation.REQUIRED</w:t>
      </w:r>
      <w:r>
        <w:rPr>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UserTransaction txn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TransactionManager txnMgr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lastRenderedPageBreak/>
        <w:t xml:space="preserve">    DataSource ds1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DataSource ds2 =</w:t>
      </w:r>
      <w:r w:rsidR="004C0CAB">
        <w:rPr>
          <w:rFonts w:ascii="Courier New" w:hAnsi="Courier New" w:cs="Courier New"/>
          <w:noProof/>
          <w:color w:val="000000"/>
          <w:szCs w:val="20"/>
          <w:lang w:val="en-US"/>
        </w:rPr>
        <w:t xml:space="preserve"> ...</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JEPLBootJTA boot = JEPLBootRoot.get().createJEPLBootJTA();</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boot.setUserTransaction(txn);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boot.setTransactionManager(txnMgr);</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C96DB6">
        <w:rPr>
          <w:rFonts w:ascii="Courier New" w:hAnsi="Courier New" w:cs="Courier New"/>
          <w:b/>
          <w:noProof/>
          <w:color w:val="000000"/>
          <w:szCs w:val="20"/>
          <w:lang w:val="en-US"/>
        </w:rPr>
        <w:t>JEPLJTA</w:t>
      </w:r>
      <w:r w:rsidR="007F252B" w:rsidRPr="00C96DB6">
        <w:rPr>
          <w:rFonts w:ascii="Courier New" w:hAnsi="Courier New" w:cs="Courier New"/>
          <w:b/>
          <w:noProof/>
          <w:color w:val="000000"/>
          <w:szCs w:val="20"/>
          <w:lang w:val="en-US"/>
        </w:rPr>
        <w:t>Multiple</w:t>
      </w:r>
      <w:r w:rsidRPr="00C96DB6">
        <w:rPr>
          <w:rFonts w:ascii="Courier New" w:hAnsi="Courier New" w:cs="Courier New"/>
          <w:b/>
          <w:noProof/>
          <w:color w:val="000000"/>
          <w:szCs w:val="20"/>
          <w:lang w:val="en-US"/>
        </w:rPr>
        <w:t>DataSource</w:t>
      </w:r>
      <w:r w:rsidRPr="006A34B5">
        <w:rPr>
          <w:rFonts w:ascii="Courier New" w:hAnsi="Courier New" w:cs="Courier New"/>
          <w:noProof/>
          <w:color w:val="000000"/>
          <w:szCs w:val="20"/>
          <w:lang w:val="en-US"/>
        </w:rPr>
        <w:t xml:space="preserve"> jdsMgr = boot.get</w:t>
      </w:r>
      <w:r w:rsidR="007F252B" w:rsidRPr="006A34B5">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6A34B5">
        <w:rPr>
          <w:rFonts w:ascii="Courier New" w:hAnsi="Courier New" w:cs="Courier New"/>
          <w:noProof/>
          <w:color w:val="000000"/>
          <w:szCs w:val="20"/>
          <w:lang w:val="en-US"/>
        </w:rPr>
        <w:t>DataSource</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jds1 = boot.createJEPLJTADataSource(ds1);</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final</w:t>
      </w:r>
      <w:r w:rsidRPr="006A34B5">
        <w:rPr>
          <w:rFonts w:ascii="Courier New" w:hAnsi="Courier New" w:cs="Courier New"/>
          <w:noProof/>
          <w:color w:val="000000"/>
          <w:szCs w:val="20"/>
          <w:lang w:val="en-US"/>
        </w:rPr>
        <w:t xml:space="preserve"> JEPLJTADataSource jds2 = boot.createJEPLJTADataSource(ds2);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JEPLTask&lt;Contact&gt; task = </w:t>
      </w:r>
      <w:r w:rsidRPr="006A34B5">
        <w:rPr>
          <w:rFonts w:ascii="Courier New" w:hAnsi="Courier New" w:cs="Courier New"/>
          <w:noProof/>
          <w:color w:val="0000E6"/>
          <w:szCs w:val="20"/>
          <w:lang w:val="en-US"/>
        </w:rPr>
        <w:t>new</w:t>
      </w:r>
      <w:r w:rsidRPr="006A34B5">
        <w:rPr>
          <w:rFonts w:ascii="Courier New" w:hAnsi="Courier New" w:cs="Courier New"/>
          <w:noProof/>
          <w:color w:val="000000"/>
          <w:szCs w:val="20"/>
          <w:lang w:val="en-US"/>
        </w:rPr>
        <w:t xml:space="preserve"> JEPLTask&lt;Contact&gt;()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@Override</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public</w:t>
      </w:r>
      <w:r w:rsidRPr="006A34B5">
        <w:rPr>
          <w:rFonts w:ascii="Courier New" w:hAnsi="Courier New" w:cs="Courier New"/>
          <w:noProof/>
          <w:color w:val="000000"/>
          <w:szCs w:val="20"/>
          <w:lang w:val="en-US"/>
        </w:rPr>
        <w:t xml:space="preserve"> Contact exec() </w:t>
      </w:r>
      <w:r w:rsidRPr="006A34B5">
        <w:rPr>
          <w:rFonts w:ascii="Courier New" w:hAnsi="Courier New" w:cs="Courier New"/>
          <w:noProof/>
          <w:color w:val="0000E6"/>
          <w:szCs w:val="20"/>
          <w:lang w:val="en-US"/>
        </w:rPr>
        <w:t>throws</w:t>
      </w:r>
      <w:r w:rsidRPr="006A34B5">
        <w:rPr>
          <w:rFonts w:ascii="Courier New" w:hAnsi="Courier New" w:cs="Courier New"/>
          <w:noProof/>
          <w:color w:val="000000"/>
          <w:szCs w:val="20"/>
          <w:lang w:val="en-US"/>
        </w:rPr>
        <w:t xml:space="preserve"> Exception</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969696"/>
          <w:szCs w:val="20"/>
          <w:lang w:val="en-US"/>
        </w:rPr>
        <w:t xml:space="preserve">// </w:t>
      </w:r>
      <w:r w:rsidR="004C0CAB">
        <w:rPr>
          <w:rFonts w:ascii="Courier New" w:hAnsi="Courier New" w:cs="Courier New"/>
          <w:noProof/>
          <w:color w:val="969696"/>
          <w:szCs w:val="20"/>
          <w:lang w:val="en-US"/>
        </w:rPr>
        <w:t xml:space="preserve">Database </w:t>
      </w:r>
      <w:r w:rsidRPr="006A34B5">
        <w:rPr>
          <w:rFonts w:ascii="Courier New" w:hAnsi="Courier New" w:cs="Courier New"/>
          <w:noProof/>
          <w:color w:val="969696"/>
          <w:szCs w:val="20"/>
          <w:lang w:val="en-US"/>
        </w:rPr>
        <w:t>actions using jds1 and jds2</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r w:rsidRPr="006A34B5">
        <w:rPr>
          <w:rFonts w:ascii="Courier New" w:hAnsi="Courier New" w:cs="Courier New"/>
          <w:noProof/>
          <w:color w:val="0000E6"/>
          <w:szCs w:val="20"/>
          <w:lang w:val="en-US"/>
        </w:rPr>
        <w:t>return</w:t>
      </w:r>
      <w:r w:rsidRPr="006A34B5">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w:t>
      </w:r>
      <w:r w:rsidRPr="006A34B5">
        <w:rPr>
          <w:rFonts w:ascii="Courier New" w:hAnsi="Courier New" w:cs="Courier New"/>
          <w:noProof/>
          <w:color w:val="000000"/>
          <w:szCs w:val="20"/>
          <w:lang w:val="en-US"/>
        </w:rPr>
        <w:t>;</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w:t>
      </w:r>
    </w:p>
    <w:p w:rsidR="006A34B5" w:rsidRPr="006A34B5" w:rsidRDefault="006A34B5" w:rsidP="006A34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A34B5">
        <w:rPr>
          <w:rFonts w:ascii="Courier New" w:hAnsi="Courier New" w:cs="Courier New"/>
          <w:noProof/>
          <w:color w:val="000000"/>
          <w:szCs w:val="20"/>
          <w:lang w:val="en-US"/>
        </w:rPr>
        <w:t xml:space="preserve">    jdsMgr.exec(task);</w:t>
      </w:r>
    </w:p>
    <w:p w:rsidR="003A0116" w:rsidRDefault="003A0116" w:rsidP="00804E40">
      <w:pPr>
        <w:rPr>
          <w:lang w:val="en-US"/>
        </w:rPr>
      </w:pPr>
      <w:r>
        <w:rPr>
          <w:lang w:val="en-US"/>
        </w:rPr>
        <w:t xml:space="preserve">Before creating the </w:t>
      </w:r>
      <w:r w:rsidRPr="003A0116">
        <w:rPr>
          <w:rStyle w:val="CdigoFuenteCarCar"/>
          <w:lang w:val="en-US"/>
        </w:rPr>
        <w:t>JEPLJTADataSource</w:t>
      </w:r>
      <w:r>
        <w:rPr>
          <w:lang w:val="en-US"/>
        </w:rPr>
        <w:t xml:space="preserve"> objects you can change the default transaction propagation (must be called before otherwise an exception is thrown):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r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DataSource jdsMgr = boot.get</w:t>
      </w:r>
      <w:r w:rsidR="007F252B" w:rsidRPr="007F252B">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A0116">
        <w:rPr>
          <w:rFonts w:ascii="Courier New" w:hAnsi="Courier New" w:cs="Courier New"/>
          <w:noProof/>
          <w:color w:val="000000"/>
          <w:szCs w:val="20"/>
          <w:lang w:val="en-US"/>
        </w:rPr>
        <w:t>();</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 xml:space="preserve">  jdsMgr.setDefaultJEPLTransactionPropagation(</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A0116">
        <w:rPr>
          <w:rFonts w:ascii="Courier New" w:hAnsi="Courier New" w:cs="Courier New"/>
          <w:b/>
          <w:noProof/>
          <w:color w:val="000000"/>
          <w:szCs w:val="20"/>
          <w:lang w:val="en-US"/>
        </w:rPr>
        <w:tab/>
        <w:t xml:space="preserve">   JEPLTransactionPropagation.REQUIRED);</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jds1 = boot.createJEPLJTADataSource(ds1);</w:t>
      </w:r>
    </w:p>
    <w:p w:rsid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A0116">
        <w:rPr>
          <w:rFonts w:ascii="Courier New" w:hAnsi="Courier New" w:cs="Courier New"/>
          <w:noProof/>
          <w:color w:val="000000"/>
          <w:szCs w:val="20"/>
          <w:lang w:val="en-US"/>
        </w:rPr>
        <w:t xml:space="preserve">  </w:t>
      </w:r>
      <w:r w:rsidRPr="003A0116">
        <w:rPr>
          <w:rFonts w:ascii="Courier New" w:hAnsi="Courier New" w:cs="Courier New"/>
          <w:noProof/>
          <w:color w:val="0000E6"/>
          <w:szCs w:val="20"/>
          <w:lang w:val="en-US"/>
        </w:rPr>
        <w:t>final</w:t>
      </w:r>
      <w:r w:rsidRPr="003A0116">
        <w:rPr>
          <w:rFonts w:ascii="Courier New" w:hAnsi="Courier New" w:cs="Courier New"/>
          <w:noProof/>
          <w:color w:val="000000"/>
          <w:szCs w:val="20"/>
          <w:lang w:val="en-US"/>
        </w:rPr>
        <w:t xml:space="preserve"> JEPLJTADataSource jds2 = boot.createJEPLJTADataSource(ds2);</w:t>
      </w:r>
    </w:p>
    <w:p w:rsidR="003A0116" w:rsidRPr="003A0116" w:rsidRDefault="003A0116" w:rsidP="003A01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 xml:space="preserve">  ...</w:t>
      </w:r>
    </w:p>
    <w:p w:rsidR="003A0116" w:rsidRDefault="003A0116" w:rsidP="00804E40">
      <w:pPr>
        <w:rPr>
          <w:lang w:val="en-US"/>
        </w:rPr>
      </w:pPr>
      <w:r>
        <w:rPr>
          <w:lang w:val="en-US"/>
        </w:rPr>
        <w:t xml:space="preserve">And the same way </w:t>
      </w:r>
      <w:r w:rsidRPr="003A0116">
        <w:rPr>
          <w:rStyle w:val="CdigoFuenteCarCar"/>
          <w:lang w:val="en-US"/>
        </w:rPr>
        <w:t>JEPLJTADataSource</w:t>
      </w:r>
      <w:r>
        <w:rPr>
          <w:lang w:val="en-US"/>
        </w:rPr>
        <w:t xml:space="preserve"> as you can define the transaction propagation as a </w:t>
      </w:r>
      <w:r w:rsidRPr="004841DE">
        <w:rPr>
          <w:rStyle w:val="CdigoFuenteCarCar"/>
          <w:lang w:val="en-US"/>
        </w:rPr>
        <w:t>JEPLTransactionalJTA</w:t>
      </w:r>
      <w:r>
        <w:rPr>
          <w:lang w:val="en-US"/>
        </w:rPr>
        <w:t xml:space="preserve"> annotation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rPr>
          <w:rFonts w:ascii="Courier New" w:hAnsi="Courier New" w:cs="Courier New"/>
          <w:noProof/>
          <w:color w:val="000000"/>
          <w:szCs w:val="20"/>
          <w:lang w:val="en-US"/>
        </w:rPr>
        <w:t>jdsMgr =</w:t>
      </w:r>
      <w:r>
        <w:rPr>
          <w:rFonts w:ascii="Courier New" w:hAnsi="Courier New" w:cs="Courier New"/>
          <w:noProof/>
          <w:color w:val="000000"/>
          <w:szCs w:val="20"/>
          <w:lang w:val="en-US"/>
        </w:rPr>
        <w:t xml:space="preserve"> ...</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r w:rsidRPr="003973B5">
        <w:rPr>
          <w:rFonts w:ascii="Courier New" w:hAnsi="Courier New" w:cs="Courier New"/>
          <w:noProof/>
          <w:color w:val="0000E6"/>
          <w:szCs w:val="20"/>
          <w:lang w:val="en-US"/>
        </w:rPr>
        <w:t>new</w:t>
      </w:r>
      <w:r w:rsidRPr="003973B5">
        <w:rPr>
          <w:rFonts w:ascii="Courier New" w:hAnsi="Courier New" w:cs="Courier New"/>
          <w:noProof/>
          <w:color w:val="000000"/>
          <w:szCs w:val="20"/>
          <w:lang w:val="en-US"/>
        </w:rPr>
        <w:t xml:space="preserve"> JEPLTask&lt;Contact&gt;()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@Override</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b/>
          <w:noProof/>
          <w:color w:val="000000"/>
          <w:szCs w:val="20"/>
          <w:lang w:val="en-US"/>
        </w:rPr>
        <w:t xml:space="preserve">@JEPLTransactionalJTA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public</w:t>
      </w:r>
      <w:r w:rsidRPr="003973B5">
        <w:rPr>
          <w:rFonts w:ascii="Courier New" w:hAnsi="Courier New" w:cs="Courier New"/>
          <w:noProof/>
          <w:color w:val="000000"/>
          <w:szCs w:val="20"/>
          <w:lang w:val="en-US"/>
        </w:rPr>
        <w:t xml:space="preserve"> Contact exec() </w:t>
      </w:r>
      <w:r w:rsidRPr="003973B5">
        <w:rPr>
          <w:rFonts w:ascii="Courier New" w:hAnsi="Courier New" w:cs="Courier New"/>
          <w:noProof/>
          <w:color w:val="0000E6"/>
          <w:szCs w:val="20"/>
          <w:lang w:val="en-US"/>
        </w:rPr>
        <w:t>throws</w:t>
      </w:r>
      <w:r w:rsidRPr="003973B5">
        <w:rPr>
          <w:rFonts w:ascii="Courier New" w:hAnsi="Courier New" w:cs="Courier New"/>
          <w:noProof/>
          <w:color w:val="000000"/>
          <w:szCs w:val="20"/>
          <w:lang w:val="en-US"/>
        </w:rPr>
        <w:t xml:space="preserve"> Exception</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Persistent actions using jds1 and jds2</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0000E6"/>
          <w:szCs w:val="20"/>
          <w:lang w:val="en-US"/>
        </w:rPr>
        <w:t>return</w:t>
      </w:r>
      <w:r>
        <w:rPr>
          <w:rFonts w:ascii="Courier New" w:hAnsi="Courier New" w:cs="Courier New"/>
          <w:noProof/>
          <w:color w:val="0000E6"/>
          <w:szCs w:val="20"/>
          <w:lang w:val="en-US"/>
        </w:rPr>
        <w:t xml:space="preserve"> </w:t>
      </w:r>
      <w:r w:rsidRPr="003973B5">
        <w:rPr>
          <w:rFonts w:ascii="Courier New" w:hAnsi="Courier New" w:cs="Courier New"/>
        </w:rPr>
        <w:t>...</w:t>
      </w:r>
      <w:r w:rsidRPr="003973B5">
        <w:rPr>
          <w:rFonts w:ascii="Courier New" w:hAnsi="Courier New" w:cs="Courier New"/>
          <w:noProof/>
          <w:color w:val="000000"/>
          <w:szCs w:val="20"/>
          <w:lang w:val="en-US"/>
        </w:rPr>
        <w:t>;</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jdsMgr.exec(task);</w:t>
      </w:r>
    </w:p>
    <w:p w:rsidR="003A0116" w:rsidRDefault="003973B5" w:rsidP="00804E40">
      <w:pPr>
        <w:rPr>
          <w:lang w:val="en-US"/>
        </w:rPr>
      </w:pPr>
      <w:r>
        <w:rPr>
          <w:lang w:val="en-US"/>
        </w:rPr>
        <w:t>O</w:t>
      </w:r>
      <w:r w:rsidR="003A0116">
        <w:rPr>
          <w:lang w:val="en-US"/>
        </w:rPr>
        <w:t xml:space="preserve">r providing a second parameter of type </w:t>
      </w:r>
      <w:r w:rsidR="003A0116" w:rsidRPr="004C0CAB">
        <w:rPr>
          <w:rStyle w:val="CdigoFuenteCarCar"/>
          <w:lang w:val="en-US"/>
        </w:rPr>
        <w:t>JEPLTransactionPropagation</w:t>
      </w:r>
      <w:r w:rsidR="003A0116">
        <w:rPr>
          <w:lang w:val="en-US"/>
        </w:rPr>
        <w:t xml:space="preserve"> to the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003A0116">
        <w:rPr>
          <w:rFonts w:ascii="Courier New" w:hAnsi="Courier New" w:cs="Courier New"/>
          <w:noProof/>
          <w:color w:val="000000"/>
          <w:szCs w:val="20"/>
          <w:lang w:val="en-US"/>
        </w:rPr>
        <w:t>.exec()</w:t>
      </w:r>
      <w:r w:rsidR="003A0116">
        <w:rPr>
          <w:lang w:val="en-US"/>
        </w:rPr>
        <w:t xml:space="preserve"> method.</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DataSource</w:t>
      </w:r>
      <w:r w:rsidRPr="003973B5">
        <w:rPr>
          <w:rFonts w:ascii="Courier New" w:hAnsi="Courier New" w:cs="Courier New"/>
          <w:noProof/>
          <w:color w:val="000000"/>
          <w:szCs w:val="20"/>
          <w:lang w:val="en-US"/>
        </w:rPr>
        <w:t xml:space="preserve"> jdsMgr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w:t>
      </w:r>
      <w:r w:rsidRPr="003973B5">
        <w:rPr>
          <w:rFonts w:ascii="Courier New" w:hAnsi="Courier New" w:cs="Courier New"/>
          <w:noProof/>
          <w:color w:val="969696"/>
          <w:szCs w:val="20"/>
          <w:lang w:val="en-US"/>
        </w:rPr>
        <w:t>//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JEPLTask&lt;Contact&gt; task = ...;</w:t>
      </w:r>
    </w:p>
    <w:p w:rsidR="003973B5" w:rsidRPr="003973B5" w:rsidRDefault="003973B5" w:rsidP="003973B5">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3973B5">
        <w:rPr>
          <w:rFonts w:ascii="Courier New" w:hAnsi="Courier New" w:cs="Courier New"/>
          <w:noProof/>
          <w:color w:val="000000"/>
          <w:szCs w:val="20"/>
          <w:lang w:val="en-US"/>
        </w:rPr>
        <w:t xml:space="preserve">    jdsMgr.</w:t>
      </w:r>
      <w:r w:rsidRPr="003973B5">
        <w:rPr>
          <w:rFonts w:ascii="Courier New" w:hAnsi="Courier New" w:cs="Courier New"/>
          <w:b/>
          <w:noProof/>
          <w:color w:val="000000"/>
          <w:szCs w:val="20"/>
          <w:lang w:val="en-US"/>
        </w:rPr>
        <w:t>exec(task,JEPLTransactionPropagation.MANDATORY)</w:t>
      </w:r>
      <w:r w:rsidRPr="003973B5">
        <w:rPr>
          <w:rFonts w:ascii="Courier New" w:hAnsi="Courier New" w:cs="Courier New"/>
          <w:noProof/>
          <w:color w:val="000000"/>
          <w:szCs w:val="20"/>
          <w:lang w:val="en-US"/>
        </w:rPr>
        <w:t>;</w:t>
      </w:r>
    </w:p>
    <w:p w:rsidR="004F2CBD" w:rsidRDefault="004F2CBD" w:rsidP="00804E40">
      <w:pPr>
        <w:rPr>
          <w:lang w:val="en-US"/>
        </w:rPr>
      </w:pPr>
    </w:p>
    <w:p w:rsidR="006A34B5" w:rsidRPr="003973B5" w:rsidRDefault="003973B5" w:rsidP="00804E40">
      <w:r>
        <w:rPr>
          <w:lang w:val="en-US"/>
        </w:rPr>
        <w:t xml:space="preserve">When executing a transaction </w:t>
      </w:r>
      <w:r w:rsidR="007F252B" w:rsidRPr="003A0116">
        <w:rPr>
          <w:rFonts w:ascii="Courier New" w:hAnsi="Courier New" w:cs="Courier New"/>
          <w:noProof/>
          <w:color w:val="000000"/>
          <w:szCs w:val="20"/>
          <w:lang w:val="en-US"/>
        </w:rPr>
        <w:t>JEPLJTA</w:t>
      </w:r>
      <w:r w:rsidR="007F252B">
        <w:rPr>
          <w:rFonts w:ascii="Courier New" w:hAnsi="Courier New" w:cs="Courier New"/>
          <w:noProof/>
          <w:color w:val="000000"/>
          <w:szCs w:val="20"/>
          <w:lang w:val="en-US"/>
        </w:rPr>
        <w:t>Multiple</w:t>
      </w:r>
      <w:r w:rsidR="007F252B" w:rsidRPr="003A0116">
        <w:rPr>
          <w:rFonts w:ascii="Courier New" w:hAnsi="Courier New" w:cs="Courier New"/>
          <w:noProof/>
          <w:color w:val="000000"/>
          <w:szCs w:val="20"/>
          <w:lang w:val="en-US"/>
        </w:rPr>
        <w:t xml:space="preserve">DataSource </w:t>
      </w:r>
      <w:r w:rsidRPr="003973B5">
        <w:t>en</w:t>
      </w:r>
      <w:r>
        <w:t xml:space="preserve">sures that the same </w:t>
      </w:r>
      <w:r w:rsidRPr="003973B5">
        <w:rPr>
          <w:rStyle w:val="CdigoFuenteCarCar"/>
        </w:rPr>
        <w:t>Connection</w:t>
      </w:r>
      <w:r>
        <w:t xml:space="preserve"> object is used in every </w:t>
      </w:r>
      <w:r w:rsidRPr="003A0116">
        <w:rPr>
          <w:rFonts w:ascii="Courier New" w:hAnsi="Courier New" w:cs="Courier New"/>
          <w:noProof/>
          <w:color w:val="000000"/>
          <w:szCs w:val="20"/>
          <w:lang w:val="en-US"/>
        </w:rPr>
        <w:t>JEPLJTADataSource</w:t>
      </w:r>
      <w:r>
        <w:t xml:space="preserve"> associated and is automatically released (returning to the pool) in the end of the task execution</w:t>
      </w:r>
      <w:r w:rsidR="005F15D1">
        <w:t xml:space="preserve">, transaction demarcation happens before getting and after releasing connections from </w:t>
      </w:r>
      <w:r w:rsidR="005F15D1" w:rsidRPr="005F15D1">
        <w:rPr>
          <w:rStyle w:val="CdigoFuenteCarCar"/>
        </w:rPr>
        <w:t>DataSource</w:t>
      </w:r>
      <w:r w:rsidR="005F15D1">
        <w:t xml:space="preserve"> pools</w:t>
      </w:r>
      <w:r>
        <w:t>.</w:t>
      </w:r>
    </w:p>
    <w:p w:rsidR="003973B5" w:rsidRPr="003973B5" w:rsidRDefault="007F252B" w:rsidP="00804E40">
      <w:r w:rsidRPr="003A0116">
        <w:rPr>
          <w:rFonts w:ascii="Courier New" w:hAnsi="Courier New" w:cs="Courier New"/>
          <w:noProof/>
          <w:color w:val="000000"/>
          <w:szCs w:val="20"/>
          <w:lang w:val="en-US"/>
        </w:rPr>
        <w:lastRenderedPageBreak/>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also supports nested transactions and internal tasks executed by </w:t>
      </w:r>
      <w:r w:rsidR="003973B5" w:rsidRPr="003A0116">
        <w:rPr>
          <w:rFonts w:ascii="Courier New" w:hAnsi="Courier New" w:cs="Courier New"/>
          <w:noProof/>
          <w:color w:val="000000"/>
          <w:szCs w:val="20"/>
          <w:lang w:val="en-US"/>
        </w:rPr>
        <w:t>JEPLJTADataSource</w:t>
      </w:r>
      <w:r w:rsidR="003973B5">
        <w:t xml:space="preserve"> objects do not get/release a new </w:t>
      </w:r>
      <w:r w:rsidR="003973B5" w:rsidRPr="003973B5">
        <w:rPr>
          <w:rStyle w:val="CdigoFuenteCarCar"/>
        </w:rPr>
        <w:t>Connection</w:t>
      </w:r>
      <w:r w:rsidR="003973B5">
        <w:t xml:space="preserve">, the </w:t>
      </w:r>
      <w:r w:rsidR="003973B5" w:rsidRPr="003973B5">
        <w:rPr>
          <w:rStyle w:val="CdigoFuenteCarCar"/>
        </w:rPr>
        <w:t>Connection</w:t>
      </w:r>
      <w:r w:rsidR="003973B5">
        <w:t xml:space="preserve"> automatically obtained by </w:t>
      </w:r>
      <w:r w:rsidRPr="003A0116">
        <w:rPr>
          <w:rFonts w:ascii="Courier New" w:hAnsi="Courier New" w:cs="Courier New"/>
          <w:noProof/>
          <w:color w:val="000000"/>
          <w:szCs w:val="20"/>
          <w:lang w:val="en-US"/>
        </w:rPr>
        <w:t>JEPLJTA</w:t>
      </w:r>
      <w:r>
        <w:rPr>
          <w:rFonts w:ascii="Courier New" w:hAnsi="Courier New" w:cs="Courier New"/>
          <w:noProof/>
          <w:color w:val="000000"/>
          <w:szCs w:val="20"/>
          <w:lang w:val="en-US"/>
        </w:rPr>
        <w:t>Multiple</w:t>
      </w:r>
      <w:r w:rsidRPr="003A0116">
        <w:rPr>
          <w:rFonts w:ascii="Courier New" w:hAnsi="Courier New" w:cs="Courier New"/>
          <w:noProof/>
          <w:color w:val="000000"/>
          <w:szCs w:val="20"/>
          <w:lang w:val="en-US"/>
        </w:rPr>
        <w:t xml:space="preserve">DataSource </w:t>
      </w:r>
      <w:r w:rsidR="003973B5">
        <w:t xml:space="preserve">is used instead. </w:t>
      </w:r>
    </w:p>
    <w:p w:rsidR="00624413" w:rsidRPr="00AF4551" w:rsidRDefault="00624413" w:rsidP="00624413">
      <w:pPr>
        <w:pStyle w:val="Ttulo2"/>
      </w:pPr>
      <w:bookmarkStart w:id="73" w:name="_Toc416963944"/>
      <w:r>
        <w:t>UNCACHED RESULTSET</w:t>
      </w:r>
      <w:bookmarkEnd w:id="73"/>
    </w:p>
    <w:p w:rsidR="009F7334" w:rsidRDefault="00394A9A" w:rsidP="00A761F0">
      <w:r w:rsidRPr="00394A9A">
        <w:rPr>
          <w:rStyle w:val="CdigoFuenteCarCar"/>
        </w:rPr>
        <w:t>JEPLDAOQuery</w:t>
      </w:r>
      <w:r w:rsidR="006048C3" w:rsidRPr="006048C3">
        <w:rPr>
          <w:rStyle w:val="CdigoFuenteCarCar"/>
        </w:rPr>
        <w:t>&lt;T&gt;</w:t>
      </w:r>
      <w:r w:rsidR="006048C3">
        <w:t xml:space="preserve"> has </w:t>
      </w:r>
      <w:r>
        <w:t>this</w:t>
      </w:r>
      <w:r w:rsidR="006048C3">
        <w:t xml:space="preserve"> method:</w:t>
      </w:r>
    </w:p>
    <w:p w:rsid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6048C3">
        <w:rPr>
          <w:rFonts w:ascii="Courier New" w:hAnsi="Courier New" w:cs="Courier New"/>
          <w:noProof/>
          <w:color w:val="0000E6"/>
          <w:szCs w:val="20"/>
          <w:lang w:val="en-US"/>
        </w:rPr>
        <w:t>public</w:t>
      </w:r>
      <w:r w:rsidRPr="006048C3">
        <w:rPr>
          <w:rFonts w:ascii="Courier New" w:hAnsi="Courier New" w:cs="Courier New"/>
          <w:noProof/>
          <w:color w:val="000000"/>
          <w:szCs w:val="20"/>
          <w:lang w:val="en-US"/>
        </w:rPr>
        <w:t xml:space="preserve"> </w:t>
      </w:r>
      <w:r w:rsidR="00394A9A" w:rsidRPr="00394A9A">
        <w:rPr>
          <w:rFonts w:ascii="Courier New" w:hAnsi="Courier New" w:cs="Courier New"/>
          <w:noProof/>
          <w:color w:val="000000"/>
          <w:szCs w:val="20"/>
          <w:lang w:val="en-US"/>
        </w:rPr>
        <w:t>JEPLResultSetDAO&lt;T&gt; getJEPLResultSetDAO()</w:t>
      </w:r>
    </w:p>
    <w:p w:rsidR="006048C3" w:rsidRPr="006048C3"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6048C3" w:rsidRDefault="006048C3" w:rsidP="00A761F0">
      <w:pPr>
        <w:rPr>
          <w:rFonts w:ascii="Courier New" w:hAnsi="Courier New" w:cs="Courier New"/>
          <w:noProof/>
          <w:color w:val="000000"/>
          <w:szCs w:val="20"/>
          <w:lang w:val="en-US"/>
        </w:rPr>
      </w:pPr>
      <w:r>
        <w:rPr>
          <w:lang w:val="en-US"/>
        </w:rPr>
        <w:t>return</w:t>
      </w:r>
      <w:r w:rsidR="00394A9A">
        <w:rPr>
          <w:lang w:val="en-US"/>
        </w:rPr>
        <w:t>ing</w:t>
      </w:r>
      <w:r>
        <w:rPr>
          <w:lang w:val="en-US"/>
        </w:rPr>
        <w:t xml:space="preserve"> a </w:t>
      </w:r>
      <w:r w:rsidRPr="006048C3">
        <w:rPr>
          <w:rStyle w:val="CdigoFuenteCarCar"/>
          <w:lang w:val="en-US"/>
        </w:rPr>
        <w:t>JEPLResultSetDAO&lt;T&gt;</w:t>
      </w:r>
      <w:r w:rsidRPr="006048C3">
        <w:t xml:space="preserve"> object</w:t>
      </w:r>
      <w:r>
        <w:t xml:space="preserve">, because we are into the DAO level of JEPLayer </w:t>
      </w:r>
      <w:r w:rsidRPr="006048C3">
        <w:rPr>
          <w:rStyle w:val="CdigoFuenteCarCar"/>
          <w:lang w:val="en-US"/>
        </w:rPr>
        <w:t>JEPLResultSetDAO</w:t>
      </w:r>
      <w:r>
        <w:rPr>
          <w:rStyle w:val="CdigoFuenteCarCar"/>
          <w:lang w:val="en-US"/>
        </w:rPr>
        <w:t>&lt;T&gt;</w:t>
      </w:r>
      <w:r>
        <w:t xml:space="preserve"> sounds like a </w:t>
      </w:r>
      <w:r w:rsidRPr="006048C3">
        <w:rPr>
          <w:rStyle w:val="CdigoFuenteCarCar"/>
        </w:rPr>
        <w:t>ResultSet</w:t>
      </w:r>
      <w:r>
        <w:t xml:space="preserve"> of developer defined objects, and this is right, then what is the difference with </w:t>
      </w:r>
      <w:r w:rsidR="005243E0" w:rsidRPr="005243E0">
        <w:rPr>
          <w:rStyle w:val="CdigoFuenteCarCar"/>
        </w:rPr>
        <w:t>getResultList</w:t>
      </w:r>
      <w:r w:rsidR="005243E0">
        <w:rPr>
          <w:rStyle w:val="CdigoFuenteCarCar"/>
        </w:rPr>
        <w:t xml:space="preserve">() </w:t>
      </w:r>
      <w:r>
        <w:t xml:space="preserve">methods returning a </w:t>
      </w:r>
      <w:r w:rsidRPr="006048C3">
        <w:rPr>
          <w:rStyle w:val="CdigoFuenteCarCar"/>
        </w:rPr>
        <w:t>List</w:t>
      </w:r>
      <w:r>
        <w:t xml:space="preserve"> of objects?</w:t>
      </w:r>
      <w:r>
        <w:rPr>
          <w:rFonts w:ascii="Courier New" w:hAnsi="Courier New" w:cs="Courier New"/>
          <w:noProof/>
          <w:color w:val="000000"/>
          <w:szCs w:val="20"/>
          <w:lang w:val="en-US"/>
        </w:rPr>
        <w:t xml:space="preserve"> </w:t>
      </w:r>
    </w:p>
    <w:p w:rsidR="009F7334" w:rsidRDefault="006048C3" w:rsidP="006048C3">
      <w:r w:rsidRPr="006048C3">
        <w:t xml:space="preserve">The returned </w:t>
      </w:r>
      <w:r w:rsidRPr="006048C3">
        <w:rPr>
          <w:rStyle w:val="CdigoFuenteCarCar"/>
        </w:rPr>
        <w:t>JEPLResultSetDAO&lt;T&gt;</w:t>
      </w:r>
      <w:r w:rsidRPr="006048C3">
        <w:t xml:space="preserve"> keeps alive a </w:t>
      </w:r>
      <w:r w:rsidRPr="006048C3">
        <w:rPr>
          <w:rStyle w:val="CdigoFuenteCarCar"/>
        </w:rPr>
        <w:t>ResultSet</w:t>
      </w:r>
      <w:r w:rsidRPr="006048C3">
        <w:t xml:space="preserve"> and is designed to get results on demand, the same way as </w:t>
      </w:r>
      <w:r w:rsidRPr="006048C3">
        <w:rPr>
          <w:rStyle w:val="CdigoFuenteCarCar"/>
        </w:rPr>
        <w:t>ResultSet</w:t>
      </w:r>
      <w:r w:rsidRPr="006048C3">
        <w:t xml:space="preserve"> </w:t>
      </w:r>
      <w:r>
        <w:t xml:space="preserve">(in fact this object is used under the hood) </w:t>
      </w:r>
      <w:r w:rsidRPr="006048C3">
        <w:t>but in this case we get developer defined objects.</w:t>
      </w:r>
      <w:r>
        <w:t xml:space="preserve"> This is the only case the </w:t>
      </w:r>
      <w:r w:rsidRPr="006048C3">
        <w:rPr>
          <w:rStyle w:val="CdigoFuenteCarCar"/>
        </w:rPr>
        <w:t>ResultSet</w:t>
      </w:r>
      <w:r w:rsidRPr="006048C3">
        <w:t xml:space="preserve"> used is not closed before the method returns.</w:t>
      </w:r>
      <w:r w:rsidR="009A50F7">
        <w:t xml:space="preserve"> This approach allows querying millions of rows and in the same time only to load the required number or rows while iterating. </w:t>
      </w:r>
    </w:p>
    <w:p w:rsidR="006048C3" w:rsidRDefault="00A52FEC" w:rsidP="006048C3">
      <w:r>
        <w:t xml:space="preserve">Use of </w:t>
      </w:r>
      <w:r w:rsidR="009A50F7" w:rsidRPr="006048C3">
        <w:rPr>
          <w:rStyle w:val="CdigoFuenteCarCar"/>
        </w:rPr>
        <w:t>JEPLResultSetDAO</w:t>
      </w:r>
      <w:r w:rsidR="009A50F7">
        <w:t xml:space="preserve"> </w:t>
      </w:r>
      <w:r>
        <w:t xml:space="preserve">is very simple because </w:t>
      </w:r>
      <w:r w:rsidR="009A50F7">
        <w:t xml:space="preserve">it </w:t>
      </w:r>
      <w:r>
        <w:t xml:space="preserve">mimics </w:t>
      </w:r>
      <w:r w:rsidRPr="00A52FEC">
        <w:rPr>
          <w:rStyle w:val="CdigoFuenteCarCar"/>
        </w:rPr>
        <w:t>ResultSet</w:t>
      </w:r>
      <w:r>
        <w:t xml:space="preserve"> but a lot of easier because every row is converted to the required user object using the registered </w:t>
      </w:r>
      <w:r w:rsidRPr="00A52FEC">
        <w:rPr>
          <w:rStyle w:val="CdigoFuenteCarCar"/>
        </w:rPr>
        <w:t>JEPLResultSetDAOListener&lt;T&gt;</w:t>
      </w:r>
      <w:r>
        <w:t xml:space="preserve"> listener, so we just need two simple methods</w:t>
      </w:r>
      <w:r w:rsidR="009A50F7">
        <w:t xml:space="preserve"> in </w:t>
      </w:r>
      <w:r w:rsidR="009A50F7" w:rsidRPr="006048C3">
        <w:rPr>
          <w:rStyle w:val="CdigoFuenteCarCar"/>
        </w:rPr>
        <w:t>JEPLResultSetDAO</w:t>
      </w:r>
      <w:r w:rsidR="00915D18">
        <w:rPr>
          <w:rStyle w:val="CdigoFuenteCarCar"/>
        </w:rPr>
        <w:t>&lt;T&gt;</w:t>
      </w:r>
      <w:r>
        <w:t xml:space="preserve">: </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boolean</w:t>
      </w:r>
      <w:r w:rsidRPr="00A52FEC">
        <w:rPr>
          <w:rFonts w:ascii="Courier New" w:hAnsi="Courier New" w:cs="Courier New"/>
          <w:noProof/>
          <w:color w:val="000000"/>
          <w:szCs w:val="20"/>
          <w:lang w:val="en-US"/>
        </w:rPr>
        <w:t xml:space="preserve"> next();</w:t>
      </w:r>
    </w:p>
    <w:p w:rsidR="006048C3" w:rsidRPr="00A52FEC" w:rsidRDefault="006048C3" w:rsidP="006048C3">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A52FEC">
        <w:rPr>
          <w:rFonts w:ascii="Courier New" w:hAnsi="Courier New" w:cs="Courier New"/>
          <w:noProof/>
          <w:color w:val="000000"/>
          <w:szCs w:val="20"/>
          <w:lang w:val="en-US"/>
        </w:rPr>
        <w:t xml:space="preserve">    </w:t>
      </w:r>
      <w:r w:rsidRPr="00A52FEC">
        <w:rPr>
          <w:rFonts w:ascii="Courier New" w:hAnsi="Courier New" w:cs="Courier New"/>
          <w:noProof/>
          <w:color w:val="0000E6"/>
          <w:szCs w:val="20"/>
          <w:lang w:val="en-US"/>
        </w:rPr>
        <w:t>public</w:t>
      </w:r>
      <w:r w:rsidRPr="00A52FEC">
        <w:rPr>
          <w:rFonts w:ascii="Courier New" w:hAnsi="Courier New" w:cs="Courier New"/>
          <w:noProof/>
          <w:color w:val="000000"/>
          <w:szCs w:val="20"/>
          <w:lang w:val="en-US"/>
        </w:rPr>
        <w:t xml:space="preserve"> T getObject();</w:t>
      </w:r>
    </w:p>
    <w:p w:rsidR="006048C3" w:rsidRDefault="00A52FEC" w:rsidP="006048C3">
      <w:r>
        <w:t xml:space="preserve">Because </w:t>
      </w:r>
      <w:r w:rsidRPr="00A52FEC">
        <w:rPr>
          <w:rStyle w:val="CdigoFuenteCarCar"/>
        </w:rPr>
        <w:t>JEPLResultSetDAO&lt;T&gt;</w:t>
      </w:r>
      <w:r>
        <w:t xml:space="preserve"> keeps internally a </w:t>
      </w:r>
      <w:r w:rsidRPr="00A52FEC">
        <w:rPr>
          <w:rStyle w:val="CdigoFuenteCarCar"/>
        </w:rPr>
        <w:t>ResultSet</w:t>
      </w:r>
      <w:r>
        <w:t xml:space="preserve"> object we need to close this object in some way. The </w:t>
      </w:r>
      <w:r w:rsidRPr="00A52FEC">
        <w:rPr>
          <w:rStyle w:val="CdigoFuenteCarCar"/>
        </w:rPr>
        <w:t>ResultSet</w:t>
      </w:r>
      <w:r>
        <w:t xml:space="preserve"> is closed in three cases:</w:t>
      </w:r>
    </w:p>
    <w:p w:rsidR="006048C3" w:rsidRDefault="00A52FEC" w:rsidP="006961D0">
      <w:pPr>
        <w:pStyle w:val="Prrafodelista"/>
        <w:numPr>
          <w:ilvl w:val="0"/>
          <w:numId w:val="10"/>
        </w:numPr>
      </w:pPr>
      <w:r w:rsidRPr="00A52FEC">
        <w:t>The first time calling</w:t>
      </w:r>
      <w:r>
        <w:rPr>
          <w:rStyle w:val="CdigoFuenteCarCar"/>
        </w:rPr>
        <w:t xml:space="preserve"> </w:t>
      </w:r>
      <w:r w:rsidRPr="00A52FEC">
        <w:rPr>
          <w:rStyle w:val="CdigoFuenteCarCar"/>
        </w:rPr>
        <w:t>next()</w:t>
      </w:r>
      <w:r>
        <w:t xml:space="preserve"> method it returned false. In this case</w:t>
      </w:r>
      <w:r w:rsidR="00E033C4">
        <w:t xml:space="preserve"> the</w:t>
      </w:r>
      <w:r>
        <w:t xml:space="preserve"> </w:t>
      </w:r>
      <w:r w:rsidRPr="00A52FEC">
        <w:rPr>
          <w:rStyle w:val="CdigoFuenteCarCar"/>
        </w:rPr>
        <w:t>ResultSet</w:t>
      </w:r>
      <w:r>
        <w:t xml:space="preserve"> is automatically closed.</w:t>
      </w:r>
    </w:p>
    <w:p w:rsidR="00A52FEC" w:rsidRDefault="00A52FEC" w:rsidP="006961D0">
      <w:pPr>
        <w:pStyle w:val="Prrafodelista"/>
        <w:numPr>
          <w:ilvl w:val="0"/>
          <w:numId w:val="10"/>
        </w:numPr>
      </w:pPr>
      <w:r>
        <w:t xml:space="preserve">Explicit call to </w:t>
      </w:r>
      <w:r w:rsidRPr="00A52FEC">
        <w:rPr>
          <w:rStyle w:val="CdigoFuenteCarCar"/>
        </w:rPr>
        <w:t>JEPLResultSetDAO</w:t>
      </w:r>
      <w:r>
        <w:rPr>
          <w:rStyle w:val="CdigoFuenteCarCar"/>
        </w:rPr>
        <w:t>.close()</w:t>
      </w:r>
      <w:r w:rsidRPr="00A52FEC">
        <w:t xml:space="preserve">. This method is defined in </w:t>
      </w:r>
      <w:r w:rsidRPr="00A52FEC">
        <w:rPr>
          <w:rStyle w:val="CdigoFuenteCarCar"/>
        </w:rPr>
        <w:t>JEPLResultSet</w:t>
      </w:r>
      <w:r w:rsidRPr="00A52FEC">
        <w:t>, the base interface.</w:t>
      </w:r>
    </w:p>
    <w:p w:rsidR="00A52FEC" w:rsidRDefault="00A52FEC" w:rsidP="006961D0">
      <w:pPr>
        <w:pStyle w:val="Prrafodelista"/>
        <w:numPr>
          <w:ilvl w:val="0"/>
          <w:numId w:val="10"/>
        </w:numPr>
      </w:pPr>
      <w:r>
        <w:t xml:space="preserve">Explicit call to </w:t>
      </w:r>
      <w:r w:rsidRPr="00A52FEC">
        <w:rPr>
          <w:rStyle w:val="CdigoFuenteCarCar"/>
        </w:rPr>
        <w:t>ResultSet.close()</w:t>
      </w:r>
      <w:r>
        <w:t xml:space="preserve"> on the </w:t>
      </w:r>
      <w:r w:rsidRPr="00A52FEC">
        <w:rPr>
          <w:rStyle w:val="CdigoFuenteCarCar"/>
        </w:rPr>
        <w:t>ResultSet</w:t>
      </w:r>
      <w:r>
        <w:t xml:space="preserve"> obtained calling </w:t>
      </w:r>
      <w:r w:rsidRPr="00A52FEC">
        <w:rPr>
          <w:rStyle w:val="CdigoFuenteCarCar"/>
        </w:rPr>
        <w:t>JEPLResultSetDAO</w:t>
      </w:r>
      <w:r>
        <w:rPr>
          <w:rStyle w:val="CdigoFuenteCarCar"/>
        </w:rPr>
        <w:t xml:space="preserve">.getResultSet(). </w:t>
      </w:r>
      <w:r w:rsidRPr="00A52FEC">
        <w:t>This way is not recommended, use ever JEPLayer methods when provided.</w:t>
      </w:r>
      <w:r>
        <w:rPr>
          <w:rStyle w:val="CdigoFuenteCarCar"/>
        </w:rPr>
        <w:t xml:space="preserve"> </w:t>
      </w:r>
    </w:p>
    <w:p w:rsidR="00A52FEC" w:rsidRDefault="00E033C4" w:rsidP="006048C3">
      <w:r>
        <w:t xml:space="preserve">Because </w:t>
      </w:r>
      <w:r w:rsidRPr="00A52FEC">
        <w:rPr>
          <w:rStyle w:val="CdigoFuenteCarCar"/>
        </w:rPr>
        <w:t>JEPLResultSetDAO&lt;T&gt;</w:t>
      </w:r>
      <w:r>
        <w:t xml:space="preserve"> needs a</w:t>
      </w:r>
      <w:r w:rsidR="00915D18">
        <w:t>n</w:t>
      </w:r>
      <w:r>
        <w:t xml:space="preserve"> </w:t>
      </w:r>
      <w:r w:rsidR="00915D18">
        <w:t xml:space="preserve">“alive” </w:t>
      </w:r>
      <w:r w:rsidRPr="00E033C4">
        <w:rPr>
          <w:rStyle w:val="CdigoFuenteCarCar"/>
        </w:rPr>
        <w:t>Connection</w:t>
      </w:r>
      <w:r>
        <w:t xml:space="preserve"> for a while, </w:t>
      </w:r>
      <w:r w:rsidR="005243E0" w:rsidRPr="00394A9A">
        <w:rPr>
          <w:rFonts w:ascii="Courier New" w:hAnsi="Courier New" w:cs="Courier New"/>
          <w:noProof/>
          <w:color w:val="000000"/>
          <w:szCs w:val="20"/>
          <w:lang w:val="en-US"/>
        </w:rPr>
        <w:t>getJEPLResultSetDAO</w:t>
      </w:r>
      <w:r>
        <w:rPr>
          <w:rFonts w:ascii="Courier New" w:hAnsi="Courier New" w:cs="Courier New"/>
          <w:noProof/>
          <w:color w:val="000000"/>
          <w:szCs w:val="20"/>
          <w:lang w:val="en-US"/>
        </w:rPr>
        <w:t>(</w:t>
      </w:r>
      <w:r w:rsidR="005243E0">
        <w:rPr>
          <w:rFonts w:ascii="Courier New" w:hAnsi="Courier New" w:cs="Courier New"/>
          <w:noProof/>
          <w:color w:val="000000"/>
          <w:szCs w:val="20"/>
          <w:lang w:val="en-US"/>
        </w:rPr>
        <w:t>)</w:t>
      </w:r>
      <w:r>
        <w:t xml:space="preserve"> method </w:t>
      </w:r>
      <w:r w:rsidRPr="00E033C4">
        <w:rPr>
          <w:i/>
        </w:rPr>
        <w:t>only can be called inside a</w:t>
      </w:r>
      <w:r>
        <w:t xml:space="preserve"> </w:t>
      </w:r>
      <w:r w:rsidRPr="00E033C4">
        <w:rPr>
          <w:rStyle w:val="CdigoFuenteCarCar"/>
        </w:rPr>
        <w:t>JE</w:t>
      </w:r>
      <w:r>
        <w:rPr>
          <w:rStyle w:val="CdigoFuenteCarCar"/>
        </w:rPr>
        <w:t>P</w:t>
      </w:r>
      <w:r w:rsidRPr="00E033C4">
        <w:rPr>
          <w:rStyle w:val="CdigoFuenteCarCar"/>
        </w:rPr>
        <w:t>LTask</w:t>
      </w:r>
      <w:r>
        <w:rPr>
          <w:rStyle w:val="CdigoFuenteCarCar"/>
        </w:rPr>
        <w:t>,</w:t>
      </w:r>
      <w:r>
        <w:t xml:space="preserve"> in a different scenario the </w:t>
      </w:r>
      <w:r w:rsidRPr="00E033C4">
        <w:rPr>
          <w:rStyle w:val="CdigoFuenteCarCar"/>
        </w:rPr>
        <w:t>Connection</w:t>
      </w:r>
      <w:r>
        <w:t xml:space="preserve"> object is closed before the method returns (in this case JEPLayer throws an exception of missing </w:t>
      </w:r>
      <w:r w:rsidRPr="00E033C4">
        <w:rPr>
          <w:rStyle w:val="CdigoFuenteCarCar"/>
        </w:rPr>
        <w:t>JE</w:t>
      </w:r>
      <w:r>
        <w:rPr>
          <w:rStyle w:val="CdigoFuenteCarCar"/>
        </w:rPr>
        <w:t>P</w:t>
      </w:r>
      <w:r w:rsidRPr="00E033C4">
        <w:rPr>
          <w:rStyle w:val="CdigoFuenteCarCar"/>
        </w:rPr>
        <w:t>LTask</w:t>
      </w:r>
      <w:r>
        <w:t xml:space="preserve">). </w:t>
      </w:r>
    </w:p>
    <w:p w:rsidR="00E033C4" w:rsidRDefault="00E033C4" w:rsidP="006048C3">
      <w:r>
        <w:t xml:space="preserve">For instance, adding this method to </w:t>
      </w:r>
      <w:r w:rsidRPr="00E033C4">
        <w:rPr>
          <w:rStyle w:val="CdigoFuenteCarCar"/>
        </w:rPr>
        <w:t>ContactDAO</w:t>
      </w:r>
      <w: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JEPLResultSetDAO&lt;Contact&gt; selectAllResultSetDAO()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Pr="005243E0">
        <w:rPr>
          <w:rStyle w:val="character1"/>
          <w:rFonts w:ascii="Courier New" w:hAnsi="Courier New" w:cs="Courier New"/>
          <w:noProof/>
          <w:lang w:val="en-US"/>
        </w:rPr>
        <w:t>"SELECT * FROM CONTACT"</w:t>
      </w:r>
      <w:r w:rsidRPr="005243E0">
        <w:rPr>
          <w:rFonts w:ascii="Courier New" w:hAnsi="Courier New" w:cs="Courier New"/>
          <w:noProof/>
          <w:lang w:val="en-US"/>
        </w:rPr>
        <w:t>).getJEPLResultSetDAO();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E033C4" w:rsidRDefault="005243E0" w:rsidP="005243E0">
      <w:r>
        <w:t xml:space="preserve"> </w:t>
      </w:r>
      <w:r w:rsidR="00E033C4">
        <w:t xml:space="preserve">And a use example (remember, this code must be executed inside a </w:t>
      </w:r>
      <w:r w:rsidR="00E033C4" w:rsidRPr="00E033C4">
        <w:rPr>
          <w:rStyle w:val="CdigoFuenteCarCar"/>
        </w:rPr>
        <w:t>JE</w:t>
      </w:r>
      <w:r w:rsidR="00E033C4">
        <w:rPr>
          <w:rStyle w:val="CdigoFuenteCarCar"/>
        </w:rPr>
        <w:t>P</w:t>
      </w:r>
      <w:r w:rsidR="00E033C4" w:rsidRPr="00E033C4">
        <w:rPr>
          <w:rStyle w:val="CdigoFuenteCarCar"/>
        </w:rPr>
        <w:t>LTask</w:t>
      </w:r>
      <w:r w:rsidR="00E033C4">
        <w:rPr>
          <w:rStyle w:val="CdigoFuenteCarCar"/>
        </w:rPr>
        <w:t>)</w:t>
      </w:r>
      <w:r w:rsidR="00E033C4">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JEPLResultSetDAO&lt;Contact&gt; resSetDAO = dao.selectAllResultSetDAO();</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Pr="00E033C4">
        <w:rPr>
          <w:rFonts w:ascii="Courier New" w:hAnsi="Courier New" w:cs="Courier New"/>
          <w:noProof/>
          <w:color w:val="000000"/>
          <w:szCs w:val="20"/>
          <w:lang w:val="en-US"/>
        </w:rPr>
        <w:t>Exception(</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while</w:t>
      </w:r>
      <w:r w:rsidRPr="00E033C4">
        <w:rPr>
          <w:rFonts w:ascii="Courier New" w:hAnsi="Courier New" w:cs="Courier New"/>
          <w:noProof/>
          <w:color w:val="000000"/>
          <w:szCs w:val="20"/>
          <w:lang w:val="en-US"/>
        </w:rPr>
        <w:t>(resSetDAO.next())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lastRenderedPageBreak/>
        <w:t xml:space="preserve">        Contact contact = resSetDAO.getObject();</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System.out.println(</w:t>
      </w:r>
      <w:r w:rsidRPr="00E033C4">
        <w:rPr>
          <w:rFonts w:ascii="Courier New" w:hAnsi="Courier New" w:cs="Courier New"/>
          <w:noProof/>
          <w:color w:val="CE7B00"/>
          <w:szCs w:val="20"/>
          <w:lang w:val="en-US"/>
        </w:rPr>
        <w:t>"Contact: "</w:t>
      </w:r>
      <w:r w:rsidRPr="00E033C4">
        <w:rPr>
          <w:rFonts w:ascii="Courier New" w:hAnsi="Courier New" w:cs="Courier New"/>
          <w:noProof/>
          <w:color w:val="000000"/>
          <w:szCs w:val="20"/>
          <w:lang w:val="en-US"/>
        </w:rPr>
        <w:t xml:space="preserve"> + contact.getName());</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969696"/>
          <w:szCs w:val="20"/>
          <w:lang w:val="en-US"/>
        </w:rPr>
        <w:t>// Now we know is closed</w:t>
      </w:r>
    </w:p>
    <w:p w:rsidR="00E033C4" w:rsidRPr="00E033C4" w:rsidRDefault="00E033C4" w:rsidP="00E033C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if</w:t>
      </w:r>
      <w:r w:rsidRPr="00E033C4">
        <w:rPr>
          <w:rFonts w:ascii="Courier New" w:hAnsi="Courier New" w:cs="Courier New"/>
          <w:noProof/>
          <w:color w:val="000000"/>
          <w:szCs w:val="20"/>
          <w:lang w:val="en-US"/>
        </w:rPr>
        <w:t xml:space="preserve"> (!resSetDAO.isClosed()) </w:t>
      </w:r>
      <w:r w:rsidRPr="00E033C4">
        <w:rPr>
          <w:rFonts w:ascii="Courier New" w:hAnsi="Courier New" w:cs="Courier New"/>
          <w:noProof/>
          <w:color w:val="0000E6"/>
          <w:szCs w:val="20"/>
          <w:lang w:val="en-US"/>
        </w:rPr>
        <w:t>throw</w:t>
      </w:r>
      <w:r w:rsidRPr="00E033C4">
        <w:rPr>
          <w:rFonts w:ascii="Courier New" w:hAnsi="Courier New" w:cs="Courier New"/>
          <w:noProof/>
          <w:color w:val="000000"/>
          <w:szCs w:val="20"/>
          <w:lang w:val="en-US"/>
        </w:rPr>
        <w:t xml:space="preserve"> </w:t>
      </w:r>
      <w:r w:rsidRPr="00E033C4">
        <w:rPr>
          <w:rFonts w:ascii="Courier New" w:hAnsi="Courier New" w:cs="Courier New"/>
          <w:noProof/>
          <w:color w:val="0000E6"/>
          <w:szCs w:val="20"/>
          <w:lang w:val="en-US"/>
        </w:rPr>
        <w:t>new</w:t>
      </w:r>
      <w:r w:rsidRPr="00E033C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E033C4">
        <w:rPr>
          <w:rFonts w:ascii="Courier New" w:hAnsi="Courier New" w:cs="Courier New"/>
          <w:noProof/>
          <w:color w:val="000000"/>
          <w:szCs w:val="20"/>
          <w:lang w:val="en-US"/>
        </w:rPr>
        <w:t>(</w:t>
      </w:r>
      <w:r w:rsidRPr="00E033C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E033C4">
        <w:rPr>
          <w:rFonts w:ascii="Courier New" w:hAnsi="Courier New" w:cs="Courier New"/>
          <w:noProof/>
          <w:color w:val="CE7B00"/>
          <w:szCs w:val="20"/>
          <w:lang w:val="en-US"/>
        </w:rPr>
        <w:t>"</w:t>
      </w:r>
      <w:r w:rsidRPr="00E033C4">
        <w:rPr>
          <w:rFonts w:ascii="Courier New" w:hAnsi="Courier New" w:cs="Courier New"/>
          <w:noProof/>
          <w:color w:val="000000"/>
          <w:szCs w:val="20"/>
          <w:lang w:val="en-US"/>
        </w:rPr>
        <w:t>);</w:t>
      </w:r>
    </w:p>
    <w:p w:rsidR="00E033C4" w:rsidRPr="00E033C4" w:rsidRDefault="00E033C4" w:rsidP="006048C3">
      <w:pPr>
        <w:rPr>
          <w:lang w:val="en-US"/>
        </w:rPr>
      </w:pPr>
    </w:p>
    <w:p w:rsidR="001133B6" w:rsidRDefault="006048C3" w:rsidP="00A761F0">
      <w:pPr>
        <w:rPr>
          <w:lang w:val="en-US"/>
        </w:rPr>
      </w:pPr>
      <w:r w:rsidRPr="006048C3">
        <w:rPr>
          <w:rStyle w:val="CdigoFuenteCarCar"/>
        </w:rPr>
        <w:t>JEPLResultSetDAO&lt;T&gt;</w:t>
      </w:r>
      <w:r w:rsidRPr="006048C3">
        <w:t xml:space="preserve"> </w:t>
      </w:r>
      <w:r w:rsidR="001133B6">
        <w:t xml:space="preserve">is even more interesting because it </w:t>
      </w:r>
      <w:r>
        <w:rPr>
          <w:lang w:val="en-US"/>
        </w:rPr>
        <w:t xml:space="preserve">inherits from </w:t>
      </w:r>
      <w:r w:rsidRPr="001133B6">
        <w:rPr>
          <w:rFonts w:ascii="Courier New" w:hAnsi="Courier New" w:cs="Courier New"/>
          <w:lang w:val="en-US"/>
        </w:rPr>
        <w:t>List&lt;T&gt;</w:t>
      </w:r>
      <w:r w:rsidR="001133B6">
        <w:rPr>
          <w:lang w:val="en-US"/>
        </w:rPr>
        <w:t xml:space="preserve">, and internally defines an on demand </w:t>
      </w:r>
      <w:r w:rsidR="001133B6" w:rsidRPr="001133B6">
        <w:rPr>
          <w:rStyle w:val="CdigoFuenteCarCar"/>
        </w:rPr>
        <w:t>Iterator</w:t>
      </w:r>
      <w:r w:rsidR="001133B6">
        <w:rPr>
          <w:lang w:val="en-US"/>
        </w:rPr>
        <w:t xml:space="preserve"> and </w:t>
      </w:r>
      <w:r w:rsidR="001133B6" w:rsidRPr="001133B6">
        <w:rPr>
          <w:rStyle w:val="CdigoFuenteCarCar"/>
        </w:rPr>
        <w:t>ListIterator</w:t>
      </w:r>
      <w:r w:rsidR="001133B6">
        <w:rPr>
          <w:lang w:val="en-US"/>
        </w:rPr>
        <w:t>. For instance, the previous code could be written this way:</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1133B6">
        <w:rPr>
          <w:rFonts w:ascii="Courier New" w:hAnsi="Courier New" w:cs="Courier New"/>
          <w:noProof/>
          <w:color w:val="000000"/>
          <w:szCs w:val="20"/>
          <w:lang w:val="en-US"/>
        </w:rPr>
        <w: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List&lt;Contact&gt; resSetDAO = dao.selectAllResultSetDAO();</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1133B6" w:rsidRPr="001133B6" w:rsidRDefault="001133B6" w:rsidP="001133B6">
      <w:pPr>
        <w:pStyle w:val="HTMLconformatoprevio"/>
        <w:rPr>
          <w:rFonts w:ascii="Courier New" w:hAnsi="Courier New" w:cs="Courier New"/>
          <w:noProof/>
          <w:szCs w:val="20"/>
          <w:lang w:val="en-US"/>
        </w:rPr>
      </w:pPr>
      <w:r w:rsidRPr="001133B6">
        <w:rPr>
          <w:rFonts w:ascii="Courier New" w:hAnsi="Courier New" w:cs="Courier New"/>
          <w:noProof/>
          <w:szCs w:val="20"/>
          <w:lang w:val="en-US"/>
        </w:rPr>
        <w:t xml:space="preserve">    </w:t>
      </w:r>
      <w:r w:rsidRPr="001133B6">
        <w:rPr>
          <w:rFonts w:ascii="Courier New" w:hAnsi="Courier New" w:cs="Courier New"/>
          <w:noProof/>
          <w:color w:val="0000E6"/>
          <w:szCs w:val="20"/>
          <w:lang w:val="en-US"/>
        </w:rPr>
        <w:t>for</w:t>
      </w:r>
      <w:r w:rsidRPr="001133B6">
        <w:rPr>
          <w:rFonts w:ascii="Courier New" w:hAnsi="Courier New" w:cs="Courier New"/>
          <w:noProof/>
          <w:szCs w:val="20"/>
          <w:lang w:val="en-US"/>
        </w:rPr>
        <w:t>(Contact contact : resSetDAO)</w:t>
      </w:r>
      <w:r>
        <w:rPr>
          <w:rFonts w:ascii="Courier New" w:hAnsi="Courier New" w:cs="Courier New"/>
          <w:noProof/>
          <w:szCs w:val="20"/>
          <w:lang w:val="en-US"/>
        </w:rPr>
        <w:t xml:space="preserve"> </w:t>
      </w:r>
      <w:r w:rsidRPr="001133B6">
        <w:rPr>
          <w:rFonts w:ascii="Courier New" w:eastAsia="Times New Roman" w:hAnsi="Courier New" w:cs="Courier New"/>
          <w:color w:val="969696"/>
          <w:szCs w:val="20"/>
          <w:lang w:val="en-US"/>
        </w:rPr>
        <w:t xml:space="preserve">// Uses </w:t>
      </w:r>
      <w:proofErr w:type="spellStart"/>
      <w:r w:rsidRPr="001133B6">
        <w:rPr>
          <w:rFonts w:ascii="Courier New" w:eastAsia="Times New Roman" w:hAnsi="Courier New" w:cs="Courier New"/>
          <w:color w:val="969696"/>
          <w:szCs w:val="20"/>
          <w:lang w:val="en-US"/>
        </w:rPr>
        <w:t>Iterator</w:t>
      </w:r>
      <w:proofErr w:type="spellEnd"/>
      <w:r w:rsidRPr="001133B6">
        <w:rPr>
          <w:rFonts w:ascii="Courier New" w:eastAsia="Times New Roman" w:hAnsi="Courier New" w:cs="Courier New"/>
          <w:color w:val="969696"/>
          <w:szCs w:val="20"/>
          <w:lang w:val="en-US"/>
        </w:rPr>
        <w:t>&lt;Contact&gt;</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System.out.println(</w:t>
      </w:r>
      <w:r w:rsidRPr="001133B6">
        <w:rPr>
          <w:rFonts w:ascii="Courier New" w:hAnsi="Courier New" w:cs="Courier New"/>
          <w:noProof/>
          <w:color w:val="CE7B00"/>
          <w:szCs w:val="20"/>
          <w:lang w:val="en-US"/>
        </w:rPr>
        <w:t>"Contact: "</w:t>
      </w:r>
      <w:r w:rsidRPr="001133B6">
        <w:rPr>
          <w:rFonts w:ascii="Courier New" w:hAnsi="Courier New" w:cs="Courier New"/>
          <w:noProof/>
          <w:color w:val="000000"/>
          <w:szCs w:val="20"/>
          <w:lang w:val="en-US"/>
        </w:rPr>
        <w:t xml:space="preserve"> + contact.getName());</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969696"/>
          <w:szCs w:val="20"/>
          <w:lang w:val="en-US"/>
        </w:rPr>
        <w:t>// Now we know is closed</w:t>
      </w:r>
    </w:p>
    <w:p w:rsid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if</w:t>
      </w:r>
      <w:r w:rsidRPr="001133B6">
        <w:rPr>
          <w:rFonts w:ascii="Courier New" w:hAnsi="Courier New" w:cs="Courier New"/>
          <w:noProof/>
          <w:color w:val="000000"/>
          <w:szCs w:val="20"/>
          <w:lang w:val="en-US"/>
        </w:rPr>
        <w:t xml:space="preserve"> (!((JEPLResultSetDAO)resSetDAO).isClosed()) </w:t>
      </w:r>
    </w:p>
    <w:p w:rsidR="001133B6" w:rsidRPr="001133B6" w:rsidRDefault="001133B6" w:rsidP="001133B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133B6">
        <w:rPr>
          <w:rFonts w:ascii="Courier New" w:hAnsi="Courier New" w:cs="Courier New"/>
          <w:noProof/>
          <w:color w:val="0000E6"/>
          <w:szCs w:val="20"/>
          <w:lang w:val="en-US"/>
        </w:rPr>
        <w:t>throw</w:t>
      </w:r>
      <w:r w:rsidRPr="001133B6">
        <w:rPr>
          <w:rFonts w:ascii="Courier New" w:hAnsi="Courier New" w:cs="Courier New"/>
          <w:noProof/>
          <w:color w:val="000000"/>
          <w:szCs w:val="20"/>
          <w:lang w:val="en-US"/>
        </w:rPr>
        <w:t xml:space="preserve"> </w:t>
      </w:r>
      <w:r w:rsidRPr="001133B6">
        <w:rPr>
          <w:rFonts w:ascii="Courier New" w:hAnsi="Courier New" w:cs="Courier New"/>
          <w:noProof/>
          <w:color w:val="0000E6"/>
          <w:szCs w:val="20"/>
          <w:lang w:val="en-US"/>
        </w:rPr>
        <w:t>new</w:t>
      </w:r>
      <w:r w:rsidRPr="001133B6">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1133B6">
        <w:rPr>
          <w:rFonts w:ascii="Courier New" w:hAnsi="Courier New" w:cs="Courier New"/>
          <w:noProof/>
          <w:color w:val="000000"/>
          <w:szCs w:val="20"/>
          <w:lang w:val="en-US"/>
        </w:rPr>
        <w:t>(</w:t>
      </w:r>
      <w:r w:rsidRPr="001133B6">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1133B6">
        <w:rPr>
          <w:rFonts w:ascii="Courier New" w:hAnsi="Courier New" w:cs="Courier New"/>
          <w:noProof/>
          <w:color w:val="CE7B00"/>
          <w:szCs w:val="20"/>
          <w:lang w:val="en-US"/>
        </w:rPr>
        <w:t>"</w:t>
      </w:r>
      <w:r w:rsidRPr="001133B6">
        <w:rPr>
          <w:rFonts w:ascii="Courier New" w:hAnsi="Courier New" w:cs="Courier New"/>
          <w:noProof/>
          <w:color w:val="000000"/>
          <w:szCs w:val="20"/>
          <w:lang w:val="en-US"/>
        </w:rPr>
        <w:t>);</w:t>
      </w:r>
    </w:p>
    <w:p w:rsidR="006048C3" w:rsidRDefault="001133B6" w:rsidP="00A761F0">
      <w:pPr>
        <w:rPr>
          <w:lang w:val="en-US"/>
        </w:rPr>
      </w:pPr>
      <w:r>
        <w:rPr>
          <w:lang w:val="en-US"/>
        </w:rPr>
        <w:t xml:space="preserve">What about other </w:t>
      </w:r>
      <w:r w:rsidRPr="001133B6">
        <w:rPr>
          <w:rStyle w:val="CdigoFuenteCarCar"/>
        </w:rPr>
        <w:t>List</w:t>
      </w:r>
      <w:r>
        <w:rPr>
          <w:lang w:val="en-US"/>
        </w:rPr>
        <w:t xml:space="preserve"> methods?</w:t>
      </w:r>
    </w:p>
    <w:p w:rsidR="001133B6" w:rsidRDefault="001133B6" w:rsidP="00A761F0">
      <w:pPr>
        <w:rPr>
          <w:lang w:val="en-US"/>
        </w:rPr>
      </w:pPr>
      <w:r>
        <w:rPr>
          <w:lang w:val="en-US"/>
        </w:rPr>
        <w:t xml:space="preserve">The implementation of </w:t>
      </w:r>
      <w:r w:rsidRPr="006048C3">
        <w:rPr>
          <w:rStyle w:val="CdigoFuenteCarCar"/>
        </w:rPr>
        <w:t>JEPLResultSetDAO&lt;T&gt;</w:t>
      </w:r>
      <w:r w:rsidRPr="006048C3">
        <w:t xml:space="preserve"> </w:t>
      </w:r>
      <w:r>
        <w:t xml:space="preserve">is </w:t>
      </w:r>
      <w:r>
        <w:rPr>
          <w:lang w:val="en-US"/>
        </w:rPr>
        <w:t xml:space="preserve">backed by a conventional </w:t>
      </w:r>
      <w:r w:rsidRPr="001133B6">
        <w:rPr>
          <w:rStyle w:val="CdigoFuenteCarCar"/>
        </w:rPr>
        <w:t>LinkedList</w:t>
      </w:r>
      <w:r>
        <w:rPr>
          <w:lang w:val="en-US"/>
        </w:rPr>
        <w:t xml:space="preserve"> collection</w:t>
      </w:r>
      <w:r w:rsidR="00B07007">
        <w:rPr>
          <w:lang w:val="en-US"/>
        </w:rPr>
        <w:t xml:space="preserve"> working as a cache holding all already loaded objects</w:t>
      </w:r>
      <w:r>
        <w:rPr>
          <w:lang w:val="en-US"/>
        </w:rPr>
        <w:t xml:space="preserve">, if you call a </w:t>
      </w:r>
      <w:r w:rsidRPr="001133B6">
        <w:rPr>
          <w:rStyle w:val="CdigoFuenteCarCar"/>
        </w:rPr>
        <w:t>List</w:t>
      </w:r>
      <w:r w:rsidR="00B07007">
        <w:rPr>
          <w:lang w:val="en-US"/>
        </w:rPr>
        <w:t xml:space="preserve"> method and this call tries</w:t>
      </w:r>
      <w:r>
        <w:rPr>
          <w:lang w:val="en-US"/>
        </w:rPr>
        <w:t xml:space="preserve"> to access an object not in the list because the required index is after the last obtained index from the database, then the </w:t>
      </w:r>
      <w:r w:rsidRPr="006048C3">
        <w:rPr>
          <w:rStyle w:val="CdigoFuenteCarCar"/>
        </w:rPr>
        <w:t>JEPLResultSetDAO&lt;T&gt;</w:t>
      </w:r>
      <w:r w:rsidRPr="006048C3">
        <w:t xml:space="preserve"> </w:t>
      </w:r>
      <w:r>
        <w:t>object is automatically advanced to the required index</w:t>
      </w:r>
      <w:r w:rsidR="00573694">
        <w:t xml:space="preserve">, otherwise the internal </w:t>
      </w:r>
      <w:r w:rsidR="00573694" w:rsidRPr="00573694">
        <w:rPr>
          <w:rStyle w:val="CdigoFuenteCarCar"/>
        </w:rPr>
        <w:t>LinkedList</w:t>
      </w:r>
      <w:r w:rsidR="00573694">
        <w:t xml:space="preserve"> is used to return the required object</w:t>
      </w:r>
      <w:r>
        <w:t>.</w:t>
      </w:r>
      <w:r w:rsidR="00573694">
        <w:t xml:space="preserve"> Many List methods forward </w:t>
      </w:r>
      <w:r w:rsidR="00573694" w:rsidRPr="006048C3">
        <w:rPr>
          <w:rStyle w:val="CdigoFuenteCarCar"/>
        </w:rPr>
        <w:t>JEPLResultSetDAO&lt;T&gt;</w:t>
      </w:r>
      <w:r w:rsidR="00573694" w:rsidRPr="006048C3">
        <w:t xml:space="preserve"> </w:t>
      </w:r>
      <w:r w:rsidR="00573694">
        <w:t>to the end</w:t>
      </w:r>
      <w:r w:rsidR="00B07007">
        <w:t xml:space="preserve"> of the internal </w:t>
      </w:r>
      <w:r w:rsidR="00B07007" w:rsidRPr="00B07007">
        <w:rPr>
          <w:rStyle w:val="CdigoFuenteCarCar"/>
        </w:rPr>
        <w:t>ResultSet</w:t>
      </w:r>
      <w:r w:rsidR="00573694">
        <w:t xml:space="preserve">, automatically closing the internal </w:t>
      </w:r>
      <w:r w:rsidR="00573694" w:rsidRPr="00573694">
        <w:rPr>
          <w:rStyle w:val="CdigoFuenteCarCar"/>
        </w:rPr>
        <w:t>ResultSet</w:t>
      </w:r>
      <w:r w:rsidR="00573694">
        <w:t xml:space="preserve">, when the </w:t>
      </w:r>
      <w:r w:rsidR="00573694" w:rsidRPr="00573694">
        <w:rPr>
          <w:rStyle w:val="CdigoFuenteCarCar"/>
        </w:rPr>
        <w:t>ResultSet</w:t>
      </w:r>
      <w:r w:rsidR="00573694">
        <w:t xml:space="preserve"> is closed only the internal </w:t>
      </w:r>
      <w:r w:rsidR="00B07007" w:rsidRPr="001133B6">
        <w:rPr>
          <w:rStyle w:val="CdigoFuenteCarCar"/>
        </w:rPr>
        <w:t>LinkedList</w:t>
      </w:r>
      <w:r w:rsidR="00B07007">
        <w:t xml:space="preserve"> </w:t>
      </w:r>
      <w:r w:rsidR="00573694">
        <w:t xml:space="preserve">collection is used and the </w:t>
      </w:r>
      <w:r w:rsidR="00573694" w:rsidRPr="006048C3">
        <w:rPr>
          <w:rStyle w:val="CdigoFuenteCarCar"/>
        </w:rPr>
        <w:t>JEPLResultSetDAO&lt;T&gt;</w:t>
      </w:r>
      <w:r w:rsidR="00573694" w:rsidRPr="006048C3">
        <w:t xml:space="preserve"> </w:t>
      </w:r>
      <w:r w:rsidR="00573694">
        <w:t xml:space="preserve">works the same as a conventional </w:t>
      </w:r>
      <w:r w:rsidR="00573694" w:rsidRPr="001133B6">
        <w:rPr>
          <w:rStyle w:val="CdigoFuenteCarCar"/>
        </w:rPr>
        <w:t>LinkedList</w:t>
      </w:r>
      <w:r w:rsidR="00573694">
        <w:t xml:space="preserve">. </w:t>
      </w:r>
      <w:r w:rsidR="003E7A5D">
        <w:t xml:space="preserve">For instance a call to </w:t>
      </w:r>
      <w:r w:rsidR="003E7A5D" w:rsidRPr="003E7A5D">
        <w:rPr>
          <w:rStyle w:val="CdigoFuenteCarCar"/>
        </w:rPr>
        <w:t>List.size()</w:t>
      </w:r>
      <w:r w:rsidR="003E7A5D">
        <w:t xml:space="preserve"> reads all objects from database and automatically closes the </w:t>
      </w:r>
      <w:r w:rsidR="003E7A5D" w:rsidRPr="006048C3">
        <w:rPr>
          <w:rStyle w:val="CdigoFuenteCarCar"/>
        </w:rPr>
        <w:t>JEPLResultSetDAO</w:t>
      </w:r>
      <w:r w:rsidR="00B07007">
        <w:t xml:space="preserve"> closing the internal </w:t>
      </w:r>
      <w:r w:rsidR="00B07007" w:rsidRPr="00B07007">
        <w:rPr>
          <w:rStyle w:val="CdigoFuenteCarCar"/>
        </w:rPr>
        <w:t>ResultSet</w:t>
      </w:r>
      <w:r w:rsidR="00B07007">
        <w:t xml:space="preserve"> too.</w:t>
      </w:r>
    </w:p>
    <w:p w:rsidR="00573694" w:rsidRDefault="00573694" w:rsidP="00A761F0">
      <w:pPr>
        <w:rPr>
          <w:lang w:val="en-US"/>
        </w:rPr>
      </w:pPr>
      <w:r>
        <w:rPr>
          <w:lang w:val="en-US"/>
        </w:rPr>
        <w:t>For instance:</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ContactDAO dao =</w:t>
      </w:r>
      <w:r>
        <w:rPr>
          <w:rFonts w:ascii="Courier New" w:hAnsi="Courier New" w:cs="Courier New"/>
          <w:noProof/>
          <w:color w:val="000000"/>
          <w:szCs w:val="20"/>
          <w:lang w:val="en-US"/>
        </w:rPr>
        <w:t xml:space="preserve"> ...</w:t>
      </w:r>
      <w:r w:rsidRPr="00573694">
        <w:rPr>
          <w:rFonts w:ascii="Courier New" w:hAnsi="Courier New" w:cs="Courier New"/>
          <w:noProof/>
          <w:color w:val="000000"/>
          <w:szCs w:val="20"/>
          <w:lang w:val="en-US"/>
        </w:rPr>
        <w:t>;</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List&lt;Contact&gt; resSetDAO = dao.selectAllResultSetDAO();</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contact1 = resSetDAO.get(0); </w:t>
      </w:r>
      <w:r w:rsidRPr="00573694">
        <w:rPr>
          <w:rFonts w:ascii="Courier New" w:hAnsi="Courier New" w:cs="Courier New"/>
          <w:noProof/>
          <w:color w:val="969696"/>
          <w:szCs w:val="20"/>
          <w:lang w:val="en-US"/>
        </w:rPr>
        <w:t>// Got from DB</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Contact contact2 = resSetDAO.get(0); </w:t>
      </w:r>
      <w:r w:rsidRPr="00573694">
        <w:rPr>
          <w:rFonts w:ascii="Courier New" w:hAnsi="Courier New" w:cs="Courier New"/>
          <w:noProof/>
          <w:color w:val="969696"/>
          <w:szCs w:val="20"/>
          <w:lang w:val="en-US"/>
        </w:rPr>
        <w:t>// Got from internal list (same obj)</w:t>
      </w:r>
    </w:p>
    <w:p w:rsidR="00573694" w:rsidRPr="00573694" w:rsidRDefault="00573694" w:rsidP="00573694">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if</w:t>
      </w:r>
      <w:r w:rsidRPr="00573694">
        <w:rPr>
          <w:rFonts w:ascii="Courier New" w:hAnsi="Courier New" w:cs="Courier New"/>
          <w:noProof/>
          <w:color w:val="000000"/>
          <w:szCs w:val="20"/>
          <w:lang w:val="en-US"/>
        </w:rPr>
        <w:t xml:space="preserve"> (contact1 != contact2) </w:t>
      </w:r>
      <w:r w:rsidRPr="00573694">
        <w:rPr>
          <w:rFonts w:ascii="Courier New" w:hAnsi="Courier New" w:cs="Courier New"/>
          <w:noProof/>
          <w:color w:val="0000E6"/>
          <w:szCs w:val="20"/>
          <w:lang w:val="en-US"/>
        </w:rPr>
        <w:t>throw</w:t>
      </w:r>
      <w:r w:rsidRPr="00573694">
        <w:rPr>
          <w:rFonts w:ascii="Courier New" w:hAnsi="Courier New" w:cs="Courier New"/>
          <w:noProof/>
          <w:color w:val="000000"/>
          <w:szCs w:val="20"/>
          <w:lang w:val="en-US"/>
        </w:rPr>
        <w:t xml:space="preserve"> </w:t>
      </w:r>
      <w:r w:rsidRPr="00573694">
        <w:rPr>
          <w:rFonts w:ascii="Courier New" w:hAnsi="Courier New" w:cs="Courier New"/>
          <w:noProof/>
          <w:color w:val="0000E6"/>
          <w:szCs w:val="20"/>
          <w:lang w:val="en-US"/>
        </w:rPr>
        <w:t>new</w:t>
      </w:r>
      <w:r w:rsidRPr="00573694">
        <w:rPr>
          <w:rFonts w:ascii="Courier New" w:hAnsi="Courier New" w:cs="Courier New"/>
          <w:noProof/>
          <w:color w:val="000000"/>
          <w:szCs w:val="20"/>
          <w:lang w:val="en-US"/>
        </w:rPr>
        <w:t xml:space="preserve"> </w:t>
      </w:r>
      <w:r w:rsidR="00915D18">
        <w:rPr>
          <w:rFonts w:ascii="Courier New" w:hAnsi="Courier New" w:cs="Courier New"/>
          <w:noProof/>
          <w:color w:val="000000"/>
          <w:szCs w:val="20"/>
          <w:lang w:val="en-US"/>
        </w:rPr>
        <w:t>Runtime</w:t>
      </w:r>
      <w:r w:rsidR="00915D18" w:rsidRPr="00E033C4">
        <w:rPr>
          <w:rFonts w:ascii="Courier New" w:hAnsi="Courier New" w:cs="Courier New"/>
          <w:noProof/>
          <w:color w:val="000000"/>
          <w:szCs w:val="20"/>
          <w:lang w:val="en-US"/>
        </w:rPr>
        <w:t>Exception</w:t>
      </w:r>
      <w:r w:rsidRPr="00573694">
        <w:rPr>
          <w:rFonts w:ascii="Courier New" w:hAnsi="Courier New" w:cs="Courier New"/>
          <w:noProof/>
          <w:color w:val="000000"/>
          <w:szCs w:val="20"/>
          <w:lang w:val="en-US"/>
        </w:rPr>
        <w:t>(</w:t>
      </w:r>
      <w:r w:rsidRPr="00573694">
        <w:rPr>
          <w:rFonts w:ascii="Courier New" w:hAnsi="Courier New" w:cs="Courier New"/>
          <w:noProof/>
          <w:color w:val="CE7B00"/>
          <w:szCs w:val="20"/>
          <w:lang w:val="en-US"/>
        </w:rPr>
        <w:t>"</w:t>
      </w:r>
      <w:r w:rsidR="00B07007">
        <w:rPr>
          <w:rFonts w:ascii="Courier New" w:hAnsi="Courier New" w:cs="Courier New"/>
          <w:noProof/>
          <w:color w:val="CE7B00"/>
          <w:szCs w:val="20"/>
          <w:lang w:val="en-US"/>
        </w:rPr>
        <w:t>UNEXPECTED</w:t>
      </w:r>
      <w:r w:rsidRPr="00573694">
        <w:rPr>
          <w:rFonts w:ascii="Courier New" w:hAnsi="Courier New" w:cs="Courier New"/>
          <w:noProof/>
          <w:color w:val="CE7B00"/>
          <w:szCs w:val="20"/>
          <w:lang w:val="en-US"/>
        </w:rPr>
        <w:t>"</w:t>
      </w:r>
      <w:r w:rsidRPr="00573694">
        <w:rPr>
          <w:rFonts w:ascii="Courier New" w:hAnsi="Courier New" w:cs="Courier New"/>
          <w:noProof/>
          <w:color w:val="000000"/>
          <w:szCs w:val="20"/>
          <w:lang w:val="en-US"/>
        </w:rPr>
        <w:t>);</w:t>
      </w:r>
    </w:p>
    <w:p w:rsidR="00B07007" w:rsidRDefault="003E7A5D" w:rsidP="00A761F0">
      <w:pPr>
        <w:rPr>
          <w:rFonts w:ascii="Courier New" w:hAnsi="Courier New" w:cs="Courier New"/>
          <w:noProof/>
          <w:color w:val="000000"/>
          <w:szCs w:val="20"/>
          <w:lang w:val="en-US"/>
        </w:rPr>
      </w:pPr>
      <w:r>
        <w:rPr>
          <w:lang w:val="en-US"/>
        </w:rPr>
        <w:t>Finally the interface</w:t>
      </w:r>
      <w:r w:rsidR="006048C3">
        <w:rPr>
          <w:lang w:val="en-US"/>
        </w:rPr>
        <w:t xml:space="preserve"> </w:t>
      </w:r>
      <w:r w:rsidRPr="001133B6">
        <w:rPr>
          <w:rFonts w:ascii="Courier New" w:hAnsi="Courier New" w:cs="Courier New"/>
          <w:noProof/>
          <w:color w:val="000000"/>
          <w:szCs w:val="20"/>
          <w:lang w:val="en-US"/>
        </w:rPr>
        <w:t>JEPLResultSetDAO</w:t>
      </w:r>
      <w:r>
        <w:rPr>
          <w:rFonts w:ascii="Courier New" w:hAnsi="Courier New" w:cs="Courier New"/>
          <w:noProof/>
          <w:color w:val="000000"/>
          <w:szCs w:val="20"/>
          <w:lang w:val="en-US"/>
        </w:rPr>
        <w:t xml:space="preserve"> </w:t>
      </w:r>
      <w:r w:rsidRPr="003E7A5D">
        <w:t>has this method:</w:t>
      </w:r>
      <w:r>
        <w:rPr>
          <w:rFonts w:ascii="Courier New" w:hAnsi="Courier New" w:cs="Courier New"/>
          <w:noProof/>
          <w:color w:val="000000"/>
          <w:szCs w:val="20"/>
          <w:lang w:val="en-US"/>
        </w:rPr>
        <w:t xml:space="preserve"> </w:t>
      </w:r>
    </w:p>
    <w:p w:rsidR="003E7A5D" w:rsidRDefault="003E7A5D" w:rsidP="00A761F0">
      <w:pPr>
        <w:rPr>
          <w:rFonts w:ascii="Courier New" w:hAnsi="Courier New" w:cs="Courier New"/>
          <w:noProof/>
          <w:color w:val="000000"/>
          <w:szCs w:val="20"/>
          <w:lang w:val="en-US"/>
        </w:rPr>
      </w:pPr>
      <w:r w:rsidRPr="003E7A5D">
        <w:rPr>
          <w:rFonts w:ascii="Courier New" w:hAnsi="Courier New" w:cs="Courier New"/>
          <w:noProof/>
          <w:color w:val="000000"/>
          <w:szCs w:val="20"/>
          <w:lang w:val="en-US"/>
        </w:rPr>
        <w:t>int count()</w:t>
      </w:r>
    </w:p>
    <w:p w:rsidR="001B0C06" w:rsidRPr="006048C3" w:rsidRDefault="00B07007" w:rsidP="00A761F0">
      <w:pPr>
        <w:rPr>
          <w:lang w:val="en-US"/>
        </w:rPr>
      </w:pPr>
      <w:r>
        <w:t xml:space="preserve">This method works </w:t>
      </w:r>
      <w:r w:rsidR="003E7A5D" w:rsidRPr="003E7A5D">
        <w:t>the same as</w:t>
      </w:r>
      <w:r w:rsidR="003E7A5D">
        <w:rPr>
          <w:rFonts w:ascii="Courier New" w:hAnsi="Courier New" w:cs="Courier New"/>
          <w:noProof/>
          <w:color w:val="000000"/>
          <w:szCs w:val="20"/>
          <w:lang w:val="en-US"/>
        </w:rPr>
        <w:t xml:space="preserve"> List.size()</w:t>
      </w:r>
      <w:r w:rsidR="003E7A5D" w:rsidRPr="003E7A5D">
        <w:t xml:space="preserve">, it was added to avoid </w:t>
      </w:r>
      <w:r w:rsidR="003E7A5D">
        <w:t xml:space="preserve">the problem of </w:t>
      </w:r>
      <w:r w:rsidR="003E7A5D" w:rsidRPr="00655B9F">
        <w:rPr>
          <w:rStyle w:val="CdigoFuenteCarCar"/>
        </w:rPr>
        <w:t>size()</w:t>
      </w:r>
      <w:r w:rsidR="003E7A5D">
        <w:t xml:space="preserve"> with d</w:t>
      </w:r>
      <w:r w:rsidR="00773921">
        <w:t xml:space="preserve">ebuggers like </w:t>
      </w:r>
      <w:proofErr w:type="spellStart"/>
      <w:r w:rsidR="00773921">
        <w:t>NetBeans</w:t>
      </w:r>
      <w:proofErr w:type="spellEnd"/>
      <w:r w:rsidR="00773921">
        <w:t xml:space="preserve"> debugger.</w:t>
      </w:r>
      <w:r w:rsidR="003E7A5D">
        <w:t xml:space="preserve"> </w:t>
      </w:r>
      <w:r w:rsidR="00773921">
        <w:t>W</w:t>
      </w:r>
      <w:r w:rsidR="003E7A5D">
        <w:t xml:space="preserve">hen debugging on </w:t>
      </w:r>
      <w:proofErr w:type="spellStart"/>
      <w:r w:rsidR="003E7A5D">
        <w:t>NetBeans</w:t>
      </w:r>
      <w:proofErr w:type="spellEnd"/>
      <w:r w:rsidR="003E7A5D">
        <w:t xml:space="preserve"> </w:t>
      </w:r>
      <w:r w:rsidR="00655B9F" w:rsidRPr="00655B9F">
        <w:rPr>
          <w:rStyle w:val="CdigoFuenteCarCar"/>
        </w:rPr>
        <w:t>List.</w:t>
      </w:r>
      <w:r w:rsidR="003E7A5D" w:rsidRPr="00655B9F">
        <w:rPr>
          <w:rStyle w:val="CdigoFuenteCarCar"/>
        </w:rPr>
        <w:t>size()</w:t>
      </w:r>
      <w:r w:rsidR="003E7A5D">
        <w:t xml:space="preserve"> is </w:t>
      </w:r>
      <w:r w:rsidR="00655B9F">
        <w:t xml:space="preserve">automatically </w:t>
      </w:r>
      <w:r w:rsidR="003E7A5D">
        <w:t xml:space="preserve">called to </w:t>
      </w:r>
      <w:r w:rsidR="00655B9F">
        <w:t xml:space="preserve">show the current size of the </w:t>
      </w:r>
      <w:r w:rsidR="00655B9F" w:rsidRPr="00773921">
        <w:rPr>
          <w:rStyle w:val="CdigoFuenteCarCar"/>
        </w:rPr>
        <w:t>List</w:t>
      </w:r>
      <w:r w:rsidR="00655B9F">
        <w:t xml:space="preserve">, because this method is “database-sensible” this typical </w:t>
      </w:r>
      <w:proofErr w:type="spellStart"/>
      <w:r w:rsidR="00655B9F">
        <w:t>behavior</w:t>
      </w:r>
      <w:proofErr w:type="spellEnd"/>
      <w:r w:rsidR="00655B9F">
        <w:t xml:space="preserve"> of debuggers is problematic because it implies a collateral effect. Fortunately debugging is detected and </w:t>
      </w:r>
      <w:r w:rsidR="00655B9F" w:rsidRPr="00655B9F">
        <w:rPr>
          <w:rStyle w:val="CdigoFuenteCarCar"/>
        </w:rPr>
        <w:t>size()</w:t>
      </w:r>
      <w:r w:rsidR="00655B9F">
        <w:t xml:space="preserve"> method is not allowed in this scenario but JEPLayer cannot distinguish when </w:t>
      </w:r>
      <w:r w:rsidR="00655B9F" w:rsidRPr="00655B9F">
        <w:rPr>
          <w:rStyle w:val="CdigoFuenteCarCar"/>
        </w:rPr>
        <w:t>size()</w:t>
      </w:r>
      <w:r w:rsidR="00655B9F">
        <w:t xml:space="preserve"> is called by debugger or by end user code</w:t>
      </w:r>
      <w:r w:rsidR="000E4B53">
        <w:t xml:space="preserve"> and throws an exception when called in debugging mode.</w:t>
      </w:r>
      <w:r w:rsidR="00655B9F">
        <w:t xml:space="preserve"> </w:t>
      </w:r>
      <w:r w:rsidR="000E4B53">
        <w:t>T</w:t>
      </w:r>
      <w:r w:rsidR="00655B9F">
        <w:t>he alternative</w:t>
      </w:r>
      <w:r w:rsidR="000E4B53">
        <w:t xml:space="preserve"> problem-free</w:t>
      </w:r>
      <w:r w:rsidR="00655B9F">
        <w:t xml:space="preserve"> to </w:t>
      </w:r>
      <w:r w:rsidR="00655B9F" w:rsidRPr="00655B9F">
        <w:rPr>
          <w:rStyle w:val="CdigoFuenteCarCar"/>
        </w:rPr>
        <w:t>size()</w:t>
      </w:r>
      <w:r w:rsidR="00655B9F">
        <w:t xml:space="preserve"> </w:t>
      </w:r>
      <w:r w:rsidR="00773921">
        <w:t xml:space="preserve">method </w:t>
      </w:r>
      <w:r w:rsidR="00655B9F">
        <w:t xml:space="preserve">is </w:t>
      </w:r>
      <w:r w:rsidR="00655B9F" w:rsidRPr="00655B9F">
        <w:rPr>
          <w:rStyle w:val="CdigoFuenteCarCar"/>
          <w:lang w:val="en-US"/>
        </w:rPr>
        <w:t>JEPLResultSetDAO</w:t>
      </w:r>
      <w:r w:rsidR="00655B9F" w:rsidRPr="00655B9F">
        <w:rPr>
          <w:rStyle w:val="CdigoFuenteCarCar"/>
        </w:rPr>
        <w:t>.count()</w:t>
      </w:r>
      <w:r w:rsidR="00655B9F">
        <w:t xml:space="preserve">. </w:t>
      </w:r>
    </w:p>
    <w:p w:rsidR="00131B3C" w:rsidRPr="00AF4551" w:rsidRDefault="00131B3C" w:rsidP="00131B3C">
      <w:pPr>
        <w:pStyle w:val="Ttulo2"/>
      </w:pPr>
      <w:bookmarkStart w:id="74" w:name="_Toc416963945"/>
      <w:r>
        <w:t>INHERITANCE EXAMPLE</w:t>
      </w:r>
      <w:bookmarkEnd w:id="74"/>
    </w:p>
    <w:p w:rsidR="00592FA8" w:rsidRDefault="00131B3C" w:rsidP="00A761F0">
      <w:r>
        <w:lastRenderedPageBreak/>
        <w:t xml:space="preserve">This chapter does not add new JEPLayer concepts and API, is just an example of how we can use JEPLayer to resolve relatively complex problems. For instance inheritance </w:t>
      </w:r>
      <w:r w:rsidR="00A46945">
        <w:t xml:space="preserve">table-class </w:t>
      </w:r>
      <w:r>
        <w:t>without a column discriminator</w:t>
      </w:r>
      <w:r w:rsidR="00773921">
        <w:t>, most of ORMs need this</w:t>
      </w:r>
      <w:r w:rsidR="00BA1795">
        <w:t xml:space="preserve"> “disturbing”</w:t>
      </w:r>
      <w:r w:rsidR="00773921">
        <w:t xml:space="preserve"> column</w:t>
      </w:r>
      <w:r w:rsidR="00BA1795">
        <w:t xml:space="preserve">, </w:t>
      </w:r>
      <w:r w:rsidR="00A46945">
        <w:t xml:space="preserve">is </w:t>
      </w:r>
      <w:r w:rsidR="00BA1795">
        <w:t>not the case of JEPLayer</w:t>
      </w:r>
      <w:r>
        <w:t xml:space="preserve">. </w:t>
      </w:r>
    </w:p>
    <w:p w:rsidR="00131B3C" w:rsidRDefault="00131B3C" w:rsidP="00A761F0">
      <w:r>
        <w:t xml:space="preserve">In the beginning of this document we created three tables with 1-1 relationships, we are going to represent these relationships as inheritance of </w:t>
      </w:r>
      <w:r w:rsidR="00BA1795">
        <w:t>the</w:t>
      </w:r>
      <w:r>
        <w:t xml:space="preserve"> class</w:t>
      </w:r>
      <w:r w:rsidR="00BA1795">
        <w:t>es</w:t>
      </w:r>
      <w:r>
        <w:t xml:space="preserve"> </w:t>
      </w:r>
      <w:r w:rsidRPr="00131B3C">
        <w:rPr>
          <w:rStyle w:val="CdigoFuenteCarCar"/>
        </w:rPr>
        <w:t>Person</w:t>
      </w:r>
      <w:r>
        <w:t xml:space="preserve"> and </w:t>
      </w:r>
      <w:r w:rsidRPr="00131B3C">
        <w:rPr>
          <w:rStyle w:val="CdigoFuenteCarCar"/>
        </w:rPr>
        <w:t>Company</w:t>
      </w:r>
      <w:r>
        <w:t xml:space="preserve"> from </w:t>
      </w:r>
      <w:r w:rsidRPr="00131B3C">
        <w:rPr>
          <w:rStyle w:val="CdigoFuenteCarCar"/>
        </w:rPr>
        <w:t>Contact</w:t>
      </w:r>
      <w:r>
        <w:t>.</w:t>
      </w:r>
    </w:p>
    <w:p w:rsidR="00131B3C" w:rsidRDefault="00131B3C" w:rsidP="00A761F0">
      <w:r>
        <w:t xml:space="preserve">The </w:t>
      </w:r>
      <w:r w:rsidRPr="00131B3C">
        <w:rPr>
          <w:rFonts w:ascii="Courier New" w:hAnsi="Courier New" w:cs="Courier New"/>
        </w:rPr>
        <w:t>Person</w:t>
      </w:r>
      <w:r>
        <w:t xml:space="preserve">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Person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Person()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getAge()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setAge(</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.age = age;</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r>
        <w:t>The Company class: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class</w:t>
      </w:r>
      <w:r w:rsidRPr="00131B3C">
        <w:rPr>
          <w:rFonts w:ascii="Courier New" w:hAnsi="Courier New" w:cs="Courier New"/>
          <w:noProof/>
          <w:color w:val="000000"/>
          <w:szCs w:val="20"/>
          <w:lang w:val="en-US"/>
        </w:rPr>
        <w:t xml:space="preserve"> Company </w:t>
      </w:r>
      <w:r w:rsidRPr="00131B3C">
        <w:rPr>
          <w:rFonts w:ascii="Courier New" w:hAnsi="Courier New" w:cs="Courier New"/>
          <w:noProof/>
          <w:color w:val="0000E6"/>
          <w:szCs w:val="20"/>
          <w:lang w:val="en-US"/>
        </w:rPr>
        <w:t>extends</w:t>
      </w:r>
      <w:r w:rsidRPr="00131B3C">
        <w:rPr>
          <w:rFonts w:ascii="Courier New" w:hAnsi="Courier New" w:cs="Courier New"/>
          <w:noProof/>
          <w:color w:val="000000"/>
          <w:szCs w:val="20"/>
          <w:lang w:val="en-US"/>
        </w:rPr>
        <w:t xml:space="preserve"> Contact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protected</w:t>
      </w:r>
      <w:r w:rsidRPr="00131B3C">
        <w:rPr>
          <w:rFonts w:ascii="Courier New" w:hAnsi="Courier New" w:cs="Courier New"/>
          <w:noProof/>
          <w:color w:val="000000"/>
          <w:szCs w:val="20"/>
          <w:lang w:val="en-US"/>
        </w:rPr>
        <w:t xml:space="preserve"> 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w:t>
      </w:r>
      <w:r w:rsidRPr="00131B3C">
        <w:rPr>
          <w:rFonts w:ascii="Courier New" w:hAnsi="Courier New" w:cs="Courier New"/>
          <w:noProof/>
          <w:color w:val="0000E6"/>
          <w:szCs w:val="20"/>
          <w:lang w:val="en-US"/>
        </w:rPr>
        <w:t>int</w:t>
      </w:r>
      <w:r w:rsidRPr="00131B3C">
        <w:rPr>
          <w:rFonts w:ascii="Courier New" w:hAnsi="Courier New" w:cs="Courier New"/>
          <w:noProof/>
          <w:color w:val="000000"/>
          <w:szCs w:val="20"/>
          <w:lang w:val="en-US"/>
        </w:rPr>
        <w:t xml:space="preserve"> id, String name, String phone, String email,</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131B3C">
        <w:rPr>
          <w:rFonts w:ascii="Courier New" w:hAnsi="Courier New" w:cs="Courier New"/>
          <w:noProof/>
          <w:color w:val="000000"/>
          <w:szCs w:val="20"/>
          <w:lang w:val="en-US"/>
        </w:rPr>
        <w:t>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super</w:t>
      </w:r>
      <w:r w:rsidRPr="00131B3C">
        <w:rPr>
          <w:rFonts w:ascii="Courier New" w:hAnsi="Courier New" w:cs="Courier New"/>
          <w:noProof/>
          <w:color w:val="000000"/>
          <w:szCs w:val="20"/>
          <w:lang w:val="en-US"/>
        </w:rPr>
        <w:t xml:space="preserve">(id,name,phone,email);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Company()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String getAddress()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return</w:t>
      </w:r>
      <w:r w:rsidRPr="00131B3C">
        <w:rPr>
          <w:rFonts w:ascii="Courier New" w:hAnsi="Courier New" w:cs="Courier New"/>
          <w:noProof/>
          <w:color w:val="000000"/>
          <w:szCs w:val="20"/>
          <w:lang w:val="en-US"/>
        </w:rPr>
        <w:t xml:space="preserve">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public</w:t>
      </w: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void</w:t>
      </w:r>
      <w:r w:rsidRPr="00131B3C">
        <w:rPr>
          <w:rFonts w:ascii="Courier New" w:hAnsi="Courier New" w:cs="Courier New"/>
          <w:noProof/>
          <w:color w:val="000000"/>
          <w:szCs w:val="20"/>
          <w:lang w:val="en-US"/>
        </w:rPr>
        <w:t xml:space="preserve"> setAddress(String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r w:rsidRPr="00131B3C">
        <w:rPr>
          <w:rFonts w:ascii="Courier New" w:hAnsi="Courier New" w:cs="Courier New"/>
          <w:noProof/>
          <w:color w:val="0000E6"/>
          <w:szCs w:val="20"/>
          <w:lang w:val="en-US"/>
        </w:rPr>
        <w:t>this</w:t>
      </w:r>
      <w:r w:rsidRPr="00131B3C">
        <w:rPr>
          <w:rFonts w:ascii="Courier New" w:hAnsi="Courier New" w:cs="Courier New"/>
          <w:noProof/>
          <w:color w:val="000000"/>
          <w:szCs w:val="20"/>
          <w:lang w:val="en-US"/>
        </w:rPr>
        <w:t>.address = address;</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 xml:space="preserve">    }</w:t>
      </w:r>
    </w:p>
    <w:p w:rsidR="00131B3C" w:rsidRPr="00131B3C" w:rsidRDefault="00131B3C" w:rsidP="00131B3C">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131B3C">
        <w:rPr>
          <w:rFonts w:ascii="Courier New" w:hAnsi="Courier New" w:cs="Courier New"/>
          <w:noProof/>
          <w:color w:val="000000"/>
          <w:szCs w:val="20"/>
          <w:lang w:val="en-US"/>
        </w:rPr>
        <w:t>}</w:t>
      </w:r>
    </w:p>
    <w:p w:rsidR="00131B3C" w:rsidRDefault="00131B3C" w:rsidP="00A761F0"/>
    <w:p w:rsidR="00131B3C" w:rsidRDefault="00131B3C" w:rsidP="00A761F0">
      <w:r>
        <w:t xml:space="preserve">The </w:t>
      </w:r>
      <w:r w:rsidRPr="00131B3C">
        <w:rPr>
          <w:rStyle w:val="CdigoFuenteCarCar"/>
        </w:rPr>
        <w:t>PersonDAO</w:t>
      </w:r>
      <w:r>
        <w:t>:</w:t>
      </w:r>
    </w:p>
    <w:p w:rsidR="00866E16" w:rsidRDefault="005243E0" w:rsidP="005243E0">
      <w:pPr>
        <w:pStyle w:val="HTMLconformatoprevio"/>
        <w:rPr>
          <w:rFonts w:ascii="Courier New" w:hAnsi="Courier New" w:cs="Courier New"/>
          <w:noProof/>
          <w:lang w:val="en-US"/>
        </w:rPr>
      </w:pP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class</w:t>
      </w:r>
      <w:r w:rsidRPr="005243E0">
        <w:rPr>
          <w:rFonts w:ascii="Courier New" w:hAnsi="Courier New" w:cs="Courier New"/>
          <w:noProof/>
          <w:lang w:val="en-US"/>
        </w:rPr>
        <w:t xml:space="preserve"> PersonDAO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ContactDAO contactDAO;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JEPLDAO&lt;Person&gt; dao;</w:t>
      </w:r>
    </w:p>
    <w:p w:rsidR="005243E0" w:rsidRDefault="00866E16" w:rsidP="005243E0">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protected</w:t>
      </w:r>
      <w:r w:rsidRPr="005243E0">
        <w:rPr>
          <w:rFonts w:ascii="Courier New" w:hAnsi="Courier New" w:cs="Courier New"/>
          <w:noProof/>
          <w:lang w:val="en-US"/>
        </w:rPr>
        <w:t xml:space="preserve"> </w:t>
      </w:r>
      <w:r w:rsidRPr="00866E16">
        <w:rPr>
          <w:rFonts w:ascii="Courier New" w:hAnsi="Courier New" w:cs="Courier New"/>
          <w:noProof/>
          <w:lang w:val="en-US"/>
        </w:rPr>
        <w:t xml:space="preserve">JEPLResultSetDAOListener&lt;Person&gt; rsDAOListener;  </w:t>
      </w:r>
      <w:r w:rsidR="005243E0"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PersonDAO(JEPLDataSource 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.dao = ds.createJEPLDAO(Person.</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866E16"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866E16">
        <w:rPr>
          <w:rFonts w:ascii="Courier New" w:hAnsi="Courier New" w:cs="Courier New"/>
          <w:noProof/>
          <w:lang w:val="en-US"/>
        </w:rPr>
        <w:t>.rsDAOListener = new JEPLResultSetDAOListener&lt;Person&gt;()</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setupJEPLResultSet(JEPLResultSet jrs,JEPLTask</w:t>
      </w:r>
      <w:r>
        <w:rPr>
          <w:rFonts w:ascii="Courier New" w:hAnsi="Courier New" w:cs="Courier New"/>
          <w:noProof/>
          <w:lang w:val="en-US"/>
        </w:rPr>
        <w:t>&lt;?&gt;</w:t>
      </w:r>
      <w:r w:rsidRPr="005243E0">
        <w:rPr>
          <w:rFonts w:ascii="Courier New" w:hAnsi="Courier New" w:cs="Courier New"/>
          <w:noProof/>
          <w:lang w:val="en-US"/>
        </w:rPr>
        <w:t xml:space="preserve"> task) </w:t>
      </w:r>
    </w:p>
    <w:p w:rsidR="00866E16" w:rsidRPr="005243E0" w:rsidRDefault="00866E16" w:rsidP="00866E16">
      <w:pPr>
        <w:pStyle w:val="HTMLconformatoprevio"/>
        <w:ind w:left="916"/>
        <w:rPr>
          <w:rFonts w:ascii="Courier New" w:hAnsi="Courier New" w:cs="Courier New"/>
          <w:noProof/>
          <w:lang w:val="en-US"/>
        </w:rPr>
      </w:pP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createObject(JEPLResultSet jrs) </w:t>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Person();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@Override</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fillObject(Person obj,JEPLResultSet jrs) </w:t>
      </w:r>
      <w:r>
        <w:rPr>
          <w:rFonts w:ascii="Courier New" w:hAnsi="Courier New" w:cs="Courier New"/>
          <w:noProof/>
          <w:lang w:val="en-US"/>
        </w:rPr>
        <w:tab/>
      </w:r>
      <w:r>
        <w:rPr>
          <w:rFonts w:ascii="Courier New" w:hAnsi="Courier New" w:cs="Courier New"/>
          <w:noProof/>
          <w:lang w:val="en-US"/>
        </w:rPr>
        <w:tab/>
      </w:r>
      <w:r w:rsidRPr="005243E0">
        <w:rPr>
          <w:rStyle w:val="keyword-directive1"/>
          <w:rFonts w:ascii="Courier New" w:hAnsi="Courier New" w:cs="Courier New"/>
          <w:noProof/>
          <w:lang w:val="en-US"/>
        </w:rPr>
        <w:t>throws</w:t>
      </w:r>
      <w:r w:rsidRPr="005243E0">
        <w:rPr>
          <w:rFonts w:ascii="Courier New" w:hAnsi="Courier New" w:cs="Courier New"/>
          <w:noProof/>
          <w:lang w:val="en-US"/>
        </w:rPr>
        <w:t xml:space="preserve"> Exception</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contactDAO.</w:t>
      </w:r>
      <w:r w:rsidRPr="00866E16">
        <w:rPr>
          <w:rFonts w:ascii="Courier New" w:hAnsi="Courier New" w:cs="Courier New"/>
          <w:noProof/>
          <w:lang w:val="en-US"/>
        </w:rPr>
        <w:t>getJEPLResultSetDAOListener().</w:t>
      </w:r>
      <w:r w:rsidRPr="005243E0">
        <w:rPr>
          <w:rFonts w:ascii="Courier New" w:hAnsi="Courier New" w:cs="Courier New"/>
          <w:noProof/>
          <w:lang w:val="en-US"/>
        </w:rPr>
        <w:t>fillObject(obj, jrs);</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ResultSet rs = jrs.getResultSet();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obj.setAge(rs.getInt(</w:t>
      </w:r>
      <w:r w:rsidRPr="005243E0">
        <w:rPr>
          <w:rStyle w:val="character1"/>
          <w:rFonts w:ascii="Courier New" w:hAnsi="Courier New" w:cs="Courier New"/>
          <w:noProof/>
          <w:lang w:val="en-US"/>
        </w:rPr>
        <w:t>"AGE"</w:t>
      </w:r>
      <w:r w:rsidRPr="005243E0">
        <w:rPr>
          <w:rFonts w:ascii="Courier New" w:hAnsi="Courier New" w:cs="Courier New"/>
          <w:noProof/>
          <w:lang w:val="en-US"/>
        </w:rPr>
        <w:t>));</w:t>
      </w:r>
    </w:p>
    <w:p w:rsidR="00866E16" w:rsidRPr="005243E0" w:rsidRDefault="00866E16" w:rsidP="00866E16">
      <w:pPr>
        <w:pStyle w:val="HTMLconformatoprevio"/>
        <w:ind w:left="916"/>
        <w:rPr>
          <w:rFonts w:ascii="Courier New" w:hAnsi="Courier New" w:cs="Courier New"/>
          <w:noProof/>
          <w:lang w:val="en-US"/>
        </w:rPr>
      </w:pPr>
      <w:r w:rsidRPr="005243E0">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dao.addJEPLListener(</w:t>
      </w:r>
      <w:r w:rsidR="00866E16" w:rsidRPr="00866E16">
        <w:rPr>
          <w:rFonts w:ascii="Courier New" w:hAnsi="Courier New" w:cs="Courier New"/>
          <w:noProof/>
          <w:lang w:val="en-US"/>
        </w:rPr>
        <w:t>rsDAOListener</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this</w:t>
      </w:r>
      <w:r w:rsidRPr="005243E0">
        <w:rPr>
          <w:rFonts w:ascii="Courier New" w:hAnsi="Courier New" w:cs="Courier New"/>
          <w:noProof/>
          <w:lang w:val="en-US"/>
        </w:rPr>
        <w:t xml:space="preserve">.contactDAO = </w:t>
      </w:r>
      <w:r w:rsidRPr="005243E0">
        <w:rPr>
          <w:rStyle w:val="keyword-directive1"/>
          <w:rFonts w:ascii="Courier New" w:hAnsi="Courier New" w:cs="Courier New"/>
          <w:noProof/>
          <w:lang w:val="en-US"/>
        </w:rPr>
        <w:t>new</w:t>
      </w:r>
      <w:r w:rsidRPr="005243E0">
        <w:rPr>
          <w:rFonts w:ascii="Courier New" w:hAnsi="Courier New" w:cs="Courier New"/>
          <w:noProof/>
          <w:lang w:val="en-US"/>
        </w:rPr>
        <w:t xml:space="preserve"> ContactDAO(ds);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JEPLDAO&lt;Person&gt; getJEPLDAO()</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w:t>
      </w:r>
    </w:p>
    <w:p w:rsid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866E16" w:rsidRPr="005243E0" w:rsidRDefault="00866E16" w:rsidP="005243E0">
      <w:pPr>
        <w:pStyle w:val="HTMLconformatoprevio"/>
        <w:rPr>
          <w:rFonts w:ascii="Courier New" w:hAnsi="Courier New" w:cs="Courier New"/>
          <w:noProof/>
          <w:lang w:val="en-US"/>
        </w:rPr>
      </w:pP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866E16">
        <w:rPr>
          <w:rFonts w:ascii="Courier New" w:hAnsi="Courier New" w:cs="Courier New"/>
          <w:noProof/>
          <w:lang w:val="en-US"/>
        </w:rPr>
        <w:t>JEPLResultSetDAOListener&lt;Person&gt; getJEPLResultSetDAOListener()</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p>
    <w:p w:rsidR="00866E16" w:rsidRPr="00866E16"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w:t>
      </w:r>
      <w:r w:rsidRPr="00866E16">
        <w:rPr>
          <w:rFonts w:ascii="Courier New" w:hAnsi="Courier New" w:cs="Courier New"/>
          <w:noProof/>
          <w:lang w:val="en-US"/>
        </w:rPr>
        <w:t>rsDAOListener;</w:t>
      </w:r>
    </w:p>
    <w:p w:rsidR="005243E0" w:rsidRPr="005243E0" w:rsidRDefault="00866E16" w:rsidP="00866E16">
      <w:pPr>
        <w:pStyle w:val="HTMLconformatoprevio"/>
        <w:rPr>
          <w:rFonts w:ascii="Courier New" w:hAnsi="Courier New" w:cs="Courier New"/>
          <w:noProof/>
          <w:lang w:val="en-US"/>
        </w:rPr>
      </w:pPr>
      <w:r w:rsidRPr="00866E16">
        <w:rPr>
          <w:rFonts w:ascii="Courier New" w:hAnsi="Courier New" w:cs="Courier New"/>
          <w:noProof/>
          <w:lang w:val="en-US"/>
        </w:rPr>
        <w:t xml:space="preserve">    }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insert(Person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contactDAO.insert(obj);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"INSERT INTO PERSON (ID, AGE) VALUES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.addParameters(obj.getId(),obj.getAge())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void</w:t>
      </w:r>
      <w:r w:rsidRPr="005243E0">
        <w:rPr>
          <w:rFonts w:ascii="Courier New" w:hAnsi="Courier New" w:cs="Courier New"/>
          <w:noProof/>
          <w:lang w:val="en-US"/>
        </w:rPr>
        <w:t xml:space="preserve"> update(Person 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contactDAO.update(obj);</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"UPDATE PERSON SET AGE = ?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.addParameters(obj.getAge(),obj.getId())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.setStrictMinRows(1).setStrictMaxRows(1)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deleteByIdCascade(</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deleteByIdNotCascade1(</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res = dao.createJEPLDALQuery(</w:t>
      </w:r>
      <w:r w:rsidRPr="005243E0">
        <w:rPr>
          <w:rStyle w:val="character1"/>
          <w:rFonts w:ascii="Courier New" w:hAnsi="Courier New" w:cs="Courier New"/>
          <w:noProof/>
          <w:lang w:val="en-US"/>
        </w:rPr>
        <w:t>"DELETE FROM PERSON WHERE 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if</w:t>
      </w:r>
      <w:r w:rsidRPr="005243E0">
        <w:rPr>
          <w:rFonts w:ascii="Courier New" w:hAnsi="Courier New" w:cs="Courier New"/>
          <w:noProof/>
          <w:lang w:val="en-US"/>
        </w:rPr>
        <w:t xml:space="preserve"> (res) contactDAO.deleteById(id);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res;</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deleteByIdNotCascade2(</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MySQL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"DELETE C,P FROM CONTACT C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"LEFT JOIN PERSON P ON C.ID = P.ID "</w:t>
      </w: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haracter1"/>
          <w:rFonts w:ascii="Courier New" w:hAnsi="Courier New" w:cs="Courier New"/>
          <w:noProof/>
          <w:lang w:val="en-US"/>
        </w:rPr>
        <w:t>"WHERE P.ID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.setStrictMinRows(0).setStrictMaxRows(1)</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.executeUpdate() &gt; 0;</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boolean</w:t>
      </w:r>
      <w:r w:rsidRPr="005243E0">
        <w:rPr>
          <w:rFonts w:ascii="Courier New" w:hAnsi="Courier New" w:cs="Courier New"/>
          <w:noProof/>
          <w:lang w:val="en-US"/>
        </w:rPr>
        <w:t xml:space="preserve"> delete(Person person)</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deleteByIdCascade(person.getId());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Only use when ON DELETE CASCADE is defined in foreign key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276C87" w:rsidRDefault="00276C87" w:rsidP="005243E0">
      <w:pPr>
        <w:pStyle w:val="HTMLconformatoprevio"/>
        <w:rPr>
          <w:rFonts w:ascii="Courier New" w:hAnsi="Courier New" w:cs="Courier New"/>
          <w:noProof/>
          <w:lang w:val="en-US"/>
        </w:rPr>
      </w:pPr>
      <w:r>
        <w:rPr>
          <w:rStyle w:val="character1"/>
          <w:rFonts w:ascii="Courier New" w:hAnsi="Courier New" w:cs="Courier New"/>
          <w:noProof/>
          <w:lang w:val="en-US"/>
        </w:rPr>
        <w:tab/>
        <w:t xml:space="preserve">      </w:t>
      </w:r>
      <w:r w:rsidR="005243E0" w:rsidRPr="005243E0">
        <w:rPr>
          <w:rStyle w:val="character1"/>
          <w:rFonts w:ascii="Courier New" w:hAnsi="Courier New" w:cs="Courier New"/>
          <w:noProof/>
          <w:lang w:val="en-US"/>
        </w:rPr>
        <w:t>"DELETE FROM CONTACT WHERE CONTACT.ID IN (SELECT ID FROM PERSON)"</w:t>
      </w:r>
      <w:r w:rsidR="005243E0" w:rsidRPr="005243E0">
        <w:rPr>
          <w:rFonts w:ascii="Courier New" w:hAnsi="Courier New" w:cs="Courier New"/>
          <w:noProof/>
          <w:lang w:val="en-US"/>
        </w:rPr>
        <w:t>)</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deleteAllNotCascade()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comment1"/>
          <w:rFonts w:ascii="Courier New" w:hAnsi="Courier New" w:cs="Courier New"/>
          <w:noProof/>
          <w:lang w:val="en-US"/>
        </w:rPr>
        <w:t>// MySQL Only</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"DELETE CONTACT,PERSON FROM CONTACT INNER JOIN PERSON WHERE CONTACT.ID =</w:t>
      </w:r>
      <w:r w:rsidR="00276C87">
        <w:rPr>
          <w:rStyle w:val="character1"/>
          <w:rFonts w:ascii="Courier New" w:hAnsi="Courier New" w:cs="Courier New"/>
          <w:noProof/>
          <w:lang w:val="en-US"/>
        </w:rPr>
        <w:t xml:space="preserve"> </w:t>
      </w:r>
      <w:r w:rsidRPr="005243E0">
        <w:rPr>
          <w:rStyle w:val="character1"/>
          <w:rFonts w:ascii="Courier New" w:hAnsi="Courier New" w:cs="Courier New"/>
          <w:noProof/>
          <w:lang w:val="en-US"/>
        </w:rPr>
        <w:t>PERSON.ID"</w:t>
      </w:r>
      <w:r w:rsidRPr="005243E0">
        <w:rPr>
          <w:rFonts w:ascii="Courier New" w:hAnsi="Courier New" w:cs="Courier New"/>
          <w:noProof/>
          <w:lang w:val="en-US"/>
        </w:rPr>
        <w:t>).executeUpdate();</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selectAll()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r>
      <w:r>
        <w:rPr>
          <w:rFonts w:ascii="Courier New" w:hAnsi="Courier New" w:cs="Courier New"/>
          <w:noProof/>
          <w:lang w:val="en-US"/>
        </w:rPr>
        <w:tab/>
      </w:r>
      <w:r w:rsidR="005243E0" w:rsidRPr="005243E0">
        <w:rPr>
          <w:rStyle w:val="character1"/>
          <w:rFonts w:ascii="Courier New" w:hAnsi="Courier New" w:cs="Courier New"/>
          <w:noProof/>
          <w:lang w:val="en-US"/>
        </w:rPr>
        <w:t>"SELECT * FROM PERSON P,CONTACT C WHERE P.ID = C.ID"</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lastRenderedPageBreak/>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Person selectById(</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276C87" w:rsidP="005243E0">
      <w:pPr>
        <w:pStyle w:val="HTMLconformatoprevio"/>
        <w:rPr>
          <w:rFonts w:ascii="Courier New" w:hAnsi="Courier New" w:cs="Courier New"/>
          <w:noProof/>
          <w:lang w:val="en-US"/>
        </w:rPr>
      </w:pPr>
      <w:r>
        <w:rPr>
          <w:rFonts w:ascii="Courier New" w:hAnsi="Courier New" w:cs="Courier New"/>
          <w:noProof/>
          <w:lang w:val="en-US"/>
        </w:rPr>
        <w:tab/>
        <w:t xml:space="preserve">      </w:t>
      </w:r>
      <w:r w:rsidR="005243E0" w:rsidRPr="005243E0">
        <w:rPr>
          <w:rStyle w:val="character1"/>
          <w:rFonts w:ascii="Courier New" w:hAnsi="Courier New" w:cs="Courier New"/>
          <w:noProof/>
          <w:lang w:val="en-US"/>
        </w:rPr>
        <w:t>"SELECT * FROM PERSON P,CONTACT C WHERE P.ID = C.ID AND P.ID = ?"</w:t>
      </w:r>
      <w:r w:rsidR="005243E0"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.addParameter(id)</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.getSingleResult();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List&lt;Person&gt; selectByNameAndEMail(String name,String 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276C87"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dao.createJEPLDAOQuery(</w:t>
      </w:r>
    </w:p>
    <w:p w:rsidR="005243E0" w:rsidRPr="005243E0" w:rsidRDefault="005243E0" w:rsidP="005243E0">
      <w:pPr>
        <w:pStyle w:val="HTMLconformatoprevio"/>
        <w:rPr>
          <w:rFonts w:ascii="Courier New" w:hAnsi="Courier New" w:cs="Courier New"/>
          <w:noProof/>
          <w:lang w:val="en-US"/>
        </w:rPr>
      </w:pPr>
      <w:r w:rsidRPr="005243E0">
        <w:rPr>
          <w:rStyle w:val="character1"/>
          <w:rFonts w:ascii="Courier New" w:hAnsi="Courier New" w:cs="Courier New"/>
          <w:noProof/>
          <w:lang w:val="en-US"/>
        </w:rPr>
        <w:t>"SELECT * FROM PERSON P,CONTACT C WHERE P.ID = C.ID AND C.NAME = ? AND C.EMAIL = ?"</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.addParameters(name,email)</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.getResultList();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public</w:t>
      </w: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int</w:t>
      </w:r>
      <w:r w:rsidRPr="005243E0">
        <w:rPr>
          <w:rFonts w:ascii="Courier New" w:hAnsi="Courier New" w:cs="Courier New"/>
          <w:noProof/>
          <w:lang w:val="en-US"/>
        </w:rPr>
        <w:t xml:space="preserve"> selectCount()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r w:rsidRPr="005243E0">
        <w:rPr>
          <w:rStyle w:val="keyword-directive1"/>
          <w:rFonts w:ascii="Courier New" w:hAnsi="Courier New" w:cs="Courier New"/>
          <w:noProof/>
          <w:lang w:val="en-US"/>
        </w:rPr>
        <w:t>return</w:t>
      </w:r>
      <w:r w:rsidRPr="005243E0">
        <w:rPr>
          <w:rFonts w:ascii="Courier New" w:hAnsi="Courier New" w:cs="Courier New"/>
          <w:noProof/>
          <w:lang w:val="en-US"/>
        </w:rPr>
        <w:t xml:space="preserve"> dao.createJEPLDALQuery(</w:t>
      </w:r>
      <w:r w:rsidRPr="005243E0">
        <w:rPr>
          <w:rStyle w:val="character1"/>
          <w:rFonts w:ascii="Courier New" w:hAnsi="Courier New" w:cs="Courier New"/>
          <w:noProof/>
          <w:lang w:val="en-US"/>
        </w:rPr>
        <w:t>"SELECT COUNT(*) FROM PERSON"</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.getOneRowFromSingleField(</w:t>
      </w:r>
      <w:r w:rsidRPr="005243E0">
        <w:rPr>
          <w:rStyle w:val="keyword-directive1"/>
          <w:rFonts w:ascii="Courier New" w:hAnsi="Courier New" w:cs="Courier New"/>
          <w:noProof/>
          <w:lang w:val="en-US"/>
        </w:rPr>
        <w:t>int</w:t>
      </w:r>
      <w:r w:rsidRPr="005243E0">
        <w:rPr>
          <w:rFonts w:ascii="Courier New" w:hAnsi="Courier New" w:cs="Courier New"/>
          <w:noProof/>
          <w:lang w:val="en-US"/>
        </w:rPr>
        <w:t>.</w:t>
      </w:r>
      <w:r w:rsidRPr="005243E0">
        <w:rPr>
          <w:rStyle w:val="keyword-directive1"/>
          <w:rFonts w:ascii="Courier New" w:hAnsi="Courier New" w:cs="Courier New"/>
          <w:noProof/>
          <w:lang w:val="en-US"/>
        </w:rPr>
        <w:t>class</w:t>
      </w:r>
      <w:r w:rsidRPr="005243E0">
        <w:rPr>
          <w:rFonts w:ascii="Courier New" w:hAnsi="Courier New" w:cs="Courier New"/>
          <w:noProof/>
          <w:lang w:val="en-US"/>
        </w:rPr>
        <w:t>);</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 xml:space="preserve">    }</w:t>
      </w:r>
    </w:p>
    <w:p w:rsidR="005243E0" w:rsidRPr="005243E0" w:rsidRDefault="005243E0" w:rsidP="005243E0">
      <w:pPr>
        <w:pStyle w:val="HTMLconformatoprevio"/>
        <w:rPr>
          <w:rFonts w:ascii="Courier New" w:hAnsi="Courier New" w:cs="Courier New"/>
          <w:noProof/>
          <w:lang w:val="en-US"/>
        </w:rPr>
      </w:pPr>
      <w:r w:rsidRPr="005243E0">
        <w:rPr>
          <w:rFonts w:ascii="Courier New" w:hAnsi="Courier New" w:cs="Courier New"/>
          <w:noProof/>
          <w:lang w:val="en-US"/>
        </w:rPr>
        <w:t>}</w:t>
      </w:r>
    </w:p>
    <w:p w:rsidR="005243E0" w:rsidRDefault="005243E0" w:rsidP="005243E0">
      <w:pPr>
        <w:pStyle w:val="HTMLconformatoprevio"/>
      </w:pPr>
    </w:p>
    <w:p w:rsidR="00131B3C" w:rsidRDefault="005243E0" w:rsidP="005243E0">
      <w:r>
        <w:t xml:space="preserve"> </w:t>
      </w:r>
      <w:r w:rsidR="001E557D">
        <w:t xml:space="preserve">If you take a look to the code you </w:t>
      </w:r>
      <w:r w:rsidR="00BA1795">
        <w:t xml:space="preserve">will </w:t>
      </w:r>
      <w:r w:rsidR="001E557D">
        <w:t xml:space="preserve">see how a </w:t>
      </w:r>
      <w:r w:rsidR="001E557D" w:rsidRPr="001E557D">
        <w:rPr>
          <w:rStyle w:val="CdigoFuenteCarCar"/>
        </w:rPr>
        <w:t>ContactDAO</w:t>
      </w:r>
      <w:r w:rsidR="001E557D">
        <w:t xml:space="preserve"> is used as an auxiliary DAO to perform actions related to the </w:t>
      </w:r>
      <w:r w:rsidR="001E557D" w:rsidRPr="001E557D">
        <w:rPr>
          <w:rStyle w:val="CdigoFuenteCarCar"/>
        </w:rPr>
        <w:t>CONTACT</w:t>
      </w:r>
      <w:r w:rsidR="001E557D">
        <w:t xml:space="preserve"> table and </w:t>
      </w:r>
      <w:r w:rsidR="001E557D" w:rsidRPr="001E557D">
        <w:rPr>
          <w:rStyle w:val="CdigoFuenteCarCar"/>
        </w:rPr>
        <w:t>Contact</w:t>
      </w:r>
      <w:r w:rsidR="001E557D">
        <w:t xml:space="preserve"> base class.</w:t>
      </w:r>
    </w:p>
    <w:p w:rsidR="00C52BE7" w:rsidRDefault="00C52BE7" w:rsidP="00A761F0">
      <w:r>
        <w:t xml:space="preserve">The class </w:t>
      </w:r>
      <w:r w:rsidRPr="001E557D">
        <w:rPr>
          <w:rStyle w:val="CdigoFuenteCarCar"/>
        </w:rPr>
        <w:t>CompanyDAO</w:t>
      </w:r>
      <w:r>
        <w:t xml:space="preserve"> would be very similar.</w:t>
      </w:r>
    </w:p>
    <w:p w:rsidR="00C52BE7" w:rsidRDefault="00C52BE7" w:rsidP="00A761F0">
      <w:r>
        <w:t xml:space="preserve">With some more similar work we could change </w:t>
      </w:r>
      <w:r w:rsidRPr="001E557D">
        <w:rPr>
          <w:rStyle w:val="CdigoFuenteCarCar"/>
        </w:rPr>
        <w:t>ContactDAO</w:t>
      </w:r>
      <w:r>
        <w:t xml:space="preserve"> as the DAO only for pure </w:t>
      </w:r>
      <w:r w:rsidRPr="000C7816">
        <w:rPr>
          <w:rStyle w:val="CdigoFuenteCarCar"/>
        </w:rPr>
        <w:t>Contact</w:t>
      </w:r>
      <w:r>
        <w:t xml:space="preserve"> objects (not </w:t>
      </w:r>
      <w:r w:rsidRPr="00C52BE7">
        <w:rPr>
          <w:rStyle w:val="CdigoFuenteCarCar"/>
        </w:rPr>
        <w:t>Company</w:t>
      </w:r>
      <w:r>
        <w:t xml:space="preserve"> or </w:t>
      </w:r>
      <w:r w:rsidRPr="00C52BE7">
        <w:rPr>
          <w:rStyle w:val="CdigoFuenteCarCar"/>
        </w:rPr>
        <w:t>Person</w:t>
      </w:r>
      <w:r>
        <w:t xml:space="preserve">) in this case we would check ID in </w:t>
      </w:r>
      <w:r w:rsidRPr="00C52BE7">
        <w:rPr>
          <w:rStyle w:val="CdigoFuenteCarCar"/>
        </w:rPr>
        <w:t>PERSON</w:t>
      </w:r>
      <w:r>
        <w:t xml:space="preserve"> and </w:t>
      </w:r>
      <w:r w:rsidRPr="00C52BE7">
        <w:rPr>
          <w:rStyle w:val="CdigoFuenteCarCar"/>
        </w:rPr>
        <w:t>COMPANY</w:t>
      </w:r>
      <w:r>
        <w:t xml:space="preserve"> to be NULL. </w:t>
      </w:r>
    </w:p>
    <w:p w:rsidR="00131B3C" w:rsidRDefault="001E557D" w:rsidP="001E557D">
      <w:pPr>
        <w:pStyle w:val="Ttulo3"/>
      </w:pPr>
      <w:bookmarkStart w:id="75" w:name="_Toc416963946"/>
      <w:r>
        <w:t>Queries mixing several tables/object types in the same hierarchy</w:t>
      </w:r>
      <w:bookmarkEnd w:id="75"/>
    </w:p>
    <w:p w:rsidR="00131B3C" w:rsidRDefault="001E557D" w:rsidP="00A761F0">
      <w:r>
        <w:t xml:space="preserve">What if we need queries returning mixed objects all of them inherited from </w:t>
      </w:r>
      <w:r w:rsidRPr="001E557D">
        <w:rPr>
          <w:rStyle w:val="CdigoFuenteCarCar"/>
        </w:rPr>
        <w:t>Contact</w:t>
      </w:r>
      <w:r>
        <w:t>?</w:t>
      </w:r>
    </w:p>
    <w:p w:rsidR="001E557D" w:rsidRDefault="001E557D" w:rsidP="00A761F0">
      <w:r>
        <w:t>In this case we could create a mixed DAO to manage the hierarchy of derived class</w:t>
      </w:r>
      <w:r w:rsidR="00C52BE7">
        <w:t>es</w:t>
      </w:r>
      <w:r>
        <w:t xml:space="preserve"> from </w:t>
      </w:r>
      <w:r w:rsidRPr="001E557D">
        <w:rPr>
          <w:rStyle w:val="CdigoFuenteCarCar"/>
        </w:rPr>
        <w:t>Contact</w:t>
      </w:r>
      <w:r w:rsidR="00BA1795">
        <w:t xml:space="preserve"> and </w:t>
      </w:r>
      <w:r w:rsidR="00BA1795" w:rsidRPr="001E557D">
        <w:rPr>
          <w:rStyle w:val="CdigoFuenteCarCar"/>
        </w:rPr>
        <w:t>Contact</w:t>
      </w:r>
      <w:r w:rsidR="00BA1795">
        <w:t xml:space="preserve"> objects.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 xml:space="preserve"> ContactTreeDAO </w:t>
      </w:r>
      <w:r w:rsidRPr="000C7816">
        <w:rPr>
          <w:rFonts w:ascii="Courier New" w:hAnsi="Courier New" w:cs="Courier New"/>
          <w:noProof/>
          <w:color w:val="0000E6"/>
          <w:szCs w:val="20"/>
          <w:lang w:val="en-US"/>
        </w:rPr>
        <w:t>implements</w:t>
      </w:r>
      <w:r w:rsidRPr="000C7816">
        <w:rPr>
          <w:rFonts w:ascii="Courier New" w:hAnsi="Courier New" w:cs="Courier New"/>
          <w:noProof/>
          <w:color w:val="000000"/>
          <w:szCs w:val="20"/>
          <w:lang w:val="en-US"/>
        </w:rPr>
        <w:t xml:space="preserve"> JEPLResultSetDAOListener&lt;Contact&gt;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JEPLDAO&lt;Contact&gt;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ContactDAO contactDAO;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PersonDAO personDAO;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protected</w:t>
      </w:r>
      <w:r w:rsidRPr="000C7816">
        <w:rPr>
          <w:rFonts w:ascii="Courier New" w:hAnsi="Courier New" w:cs="Courier New"/>
          <w:noProof/>
          <w:color w:val="000000"/>
          <w:szCs w:val="20"/>
          <w:lang w:val="en-US"/>
        </w:rPr>
        <w:t xml:space="preserve"> CompanyDAO companyDAO;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ContactTreeDAO(JEPLDataSource 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.dao = ds.createJEPLDAO(Contact.</w:t>
      </w:r>
      <w:r w:rsidRPr="000C7816">
        <w:rPr>
          <w:rFonts w:ascii="Courier New" w:hAnsi="Courier New" w:cs="Courier New"/>
          <w:noProof/>
          <w:color w:val="0000E6"/>
          <w:szCs w:val="20"/>
          <w:lang w:val="en-US"/>
        </w:rPr>
        <w:t>class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dao.addJEPLListener(</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.contactDAO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.personDAO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this</w:t>
      </w:r>
      <w:r w:rsidRPr="000C7816">
        <w:rPr>
          <w:rFonts w:ascii="Courier New" w:hAnsi="Courier New" w:cs="Courier New"/>
          <w:noProof/>
          <w:color w:val="000000"/>
          <w:szCs w:val="20"/>
          <w:lang w:val="en-US"/>
        </w:rPr>
        <w:t xml:space="preserve">.companyDAO =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CompanyDAO(ds);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JEPLDAO&lt;Contact&gt; getJEPLDAO()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setupJEPLResultSet(JEPLResultSet jrs,JEPLTask</w:t>
      </w:r>
      <w:r w:rsidR="00801715">
        <w:rPr>
          <w:rFonts w:ascii="Courier New" w:hAnsi="Courier New" w:cs="Courier New"/>
          <w:noProof/>
          <w:color w:val="000000"/>
          <w:szCs w:val="20"/>
          <w:lang w:val="en-US"/>
        </w:rPr>
        <w:t>&lt;?&gt;</w:t>
      </w:r>
      <w:r w:rsidRPr="000C7816">
        <w:rPr>
          <w:rFonts w:ascii="Courier New" w:hAnsi="Courier New" w:cs="Courier New"/>
          <w:noProof/>
          <w:color w:val="000000"/>
          <w:szCs w:val="20"/>
          <w:lang w:val="en-US"/>
        </w:rPr>
        <w:t xml:space="preserve"> task)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Pr>
          <w:rFonts w:ascii="Courier New" w:hAnsi="Courier New" w:cs="Courier New"/>
          <w:noProof/>
          <w:color w:val="000000"/>
          <w:szCs w:val="20"/>
          <w:lang w:val="en-US"/>
        </w:rPr>
        <w:tab/>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createObject(JEPLResultSet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ResultSet rs = jrs.getResultSet();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(rs.getObject(</w:t>
      </w:r>
      <w:r w:rsidRPr="000C7816">
        <w:rPr>
          <w:rFonts w:ascii="Courier New" w:hAnsi="Courier New" w:cs="Courier New"/>
          <w:noProof/>
          <w:color w:val="CE7B00"/>
          <w:szCs w:val="20"/>
          <w:lang w:val="en-US"/>
        </w:rPr>
        <w:t>"P_ID"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(rs.getObject(</w:t>
      </w:r>
      <w:r w:rsidRPr="000C7816">
        <w:rPr>
          <w:rFonts w:ascii="Courier New" w:hAnsi="Courier New" w:cs="Courier New"/>
          <w:noProof/>
          <w:color w:val="CE7B00"/>
          <w:szCs w:val="20"/>
          <w:lang w:val="en-US"/>
        </w:rPr>
        <w:t>"CP_ID"</w:t>
      </w:r>
      <w:r w:rsidRPr="000C7816">
        <w:rPr>
          <w:rFonts w:ascii="Courier New" w:hAnsi="Courier New" w:cs="Courier New"/>
          <w:noProof/>
          <w:color w:val="000000"/>
          <w:szCs w:val="20"/>
          <w:lang w:val="en-US"/>
        </w:rPr>
        <w:t xml:space="preserve">) != </w:t>
      </w:r>
      <w:r w:rsidRPr="000C7816">
        <w:rPr>
          <w:rFonts w:ascii="Courier New" w:hAnsi="Courier New" w:cs="Courier New"/>
          <w:noProof/>
          <w:color w:val="0000E6"/>
          <w:szCs w:val="20"/>
          <w:lang w:val="en-US"/>
        </w:rPr>
        <w:t>null</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new</w:t>
      </w:r>
      <w:r w:rsidRPr="000C7816">
        <w:rPr>
          <w:rFonts w:ascii="Courier New" w:hAnsi="Courier New" w:cs="Courier New"/>
          <w:noProof/>
          <w:color w:val="000000"/>
          <w:szCs w:val="20"/>
          <w:lang w:val="en-US"/>
        </w:rPr>
        <w:t xml:space="preserve">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@Override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void</w:t>
      </w:r>
      <w:r w:rsidRPr="000C7816">
        <w:rPr>
          <w:rFonts w:ascii="Courier New" w:hAnsi="Courier New" w:cs="Courier New"/>
          <w:noProof/>
          <w:color w:val="000000"/>
          <w:szCs w:val="20"/>
          <w:lang w:val="en-US"/>
        </w:rPr>
        <w:t xml:space="preserve"> fillObject(Contact obj,JEPLResultSet jrs) </w:t>
      </w:r>
      <w:r w:rsidRPr="000C7816">
        <w:rPr>
          <w:rFonts w:ascii="Courier New" w:hAnsi="Courier New" w:cs="Courier New"/>
          <w:noProof/>
          <w:color w:val="0000E6"/>
          <w:szCs w:val="20"/>
          <w:lang w:val="en-US"/>
        </w:rPr>
        <w:t>throws</w:t>
      </w:r>
      <w:r w:rsidRPr="000C7816">
        <w:rPr>
          <w:rFonts w:ascii="Courier New" w:hAnsi="Courier New" w:cs="Courier New"/>
          <w:noProof/>
          <w:color w:val="000000"/>
          <w:szCs w:val="20"/>
          <w:lang w:val="en-US"/>
        </w:rPr>
        <w:t xml:space="preserve"> Exception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 (obj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Person)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personDAO.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fillObject((Person)obj,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if</w:t>
      </w:r>
      <w:r w:rsidRPr="000C7816">
        <w:rPr>
          <w:rFonts w:ascii="Courier New" w:hAnsi="Courier New" w:cs="Courier New"/>
          <w:noProof/>
          <w:color w:val="000000"/>
          <w:szCs w:val="20"/>
          <w:lang w:val="en-US"/>
        </w:rPr>
        <w:t xml:space="preserve">(obj </w:t>
      </w:r>
      <w:r w:rsidRPr="000C7816">
        <w:rPr>
          <w:rFonts w:ascii="Courier New" w:hAnsi="Courier New" w:cs="Courier New"/>
          <w:noProof/>
          <w:color w:val="0000E6"/>
          <w:szCs w:val="20"/>
          <w:lang w:val="en-US"/>
        </w:rPr>
        <w:t>instanceof</w:t>
      </w:r>
      <w:r w:rsidRPr="000C7816">
        <w:rPr>
          <w:rFonts w:ascii="Courier New" w:hAnsi="Courier New" w:cs="Courier New"/>
          <w:noProof/>
          <w:color w:val="000000"/>
          <w:szCs w:val="20"/>
          <w:lang w:val="en-US"/>
        </w:rPr>
        <w:t xml:space="preserve"> Company)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00A37260">
        <w:rPr>
          <w:rFonts w:ascii="Courier New" w:hAnsi="Courier New" w:cs="Courier New"/>
          <w:noProof/>
          <w:color w:val="000000"/>
          <w:szCs w:val="20"/>
          <w:lang w:val="en-US"/>
        </w:rPr>
        <w:t xml:space="preserve">  </w:t>
      </w:r>
      <w:r w:rsidRPr="000C7816">
        <w:rPr>
          <w:rFonts w:ascii="Courier New" w:hAnsi="Courier New" w:cs="Courier New"/>
          <w:noProof/>
          <w:color w:val="000000"/>
          <w:szCs w:val="20"/>
          <w:lang w:val="en-US"/>
        </w:rPr>
        <w:t>companyDAO.</w:t>
      </w:r>
      <w:r w:rsidR="00A37260"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fillObject((Company)obj,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else</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Contact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contactDAO.</w:t>
      </w:r>
      <w:r w:rsidR="00866E16" w:rsidRPr="00866E16">
        <w:rPr>
          <w:rFonts w:ascii="Courier New" w:hAnsi="Courier New" w:cs="Courier New"/>
          <w:noProof/>
          <w:color w:val="000000"/>
          <w:szCs w:val="20"/>
          <w:lang w:val="en-US"/>
        </w:rPr>
        <w:t>getJEPLResultSetDAOListener().</w:t>
      </w:r>
      <w:r w:rsidRPr="000C7816">
        <w:rPr>
          <w:rFonts w:ascii="Courier New" w:hAnsi="Courier New" w:cs="Courier New"/>
          <w:noProof/>
          <w:color w:val="000000"/>
          <w:szCs w:val="20"/>
          <w:lang w:val="en-US"/>
        </w:rPr>
        <w:t>fillObject(obj, jrs);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Only use when ON DELETE CASCADE is defined in foreign keys</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FROM CONTACT"</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deleteAllNotCascade()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).executeUpdate();</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boolean</w:t>
      </w:r>
      <w:r w:rsidRPr="000C7816">
        <w:rPr>
          <w:rFonts w:ascii="Courier New" w:hAnsi="Courier New" w:cs="Courier New"/>
          <w:noProof/>
          <w:color w:val="000000"/>
          <w:szCs w:val="20"/>
          <w:lang w:val="en-US"/>
        </w:rPr>
        <w:t xml:space="preserve"> deleteByIdNotCascade(</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MySQL Only</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969696"/>
          <w:szCs w:val="20"/>
          <w:lang w:val="en-US"/>
        </w:rPr>
        <w:t>// http://www.haughin.com/2007/11/01/mysql-delete-across-multiple-tables-using-join/</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dao.createJEPLDALQuery(</w:t>
      </w:r>
      <w:r w:rsidRPr="000C7816">
        <w:rPr>
          <w:rFonts w:ascii="Courier New" w:hAnsi="Courier New" w:cs="Courier New"/>
          <w:noProof/>
          <w:color w:val="CE7B00"/>
          <w:szCs w:val="20"/>
          <w:lang w:val="en-US"/>
        </w:rPr>
        <w:t>"DELETE C,P,CP 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lastRenderedPageBreak/>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.setStrictMinRows(0).setStrictMaxRows(1)</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.executeUpdate() &gt; 0;</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List&lt;Contact&gt; selectAll()</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.getResultList();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public</w:t>
      </w:r>
      <w:r w:rsidRPr="000C7816">
        <w:rPr>
          <w:rFonts w:ascii="Courier New" w:hAnsi="Courier New" w:cs="Courier New"/>
          <w:noProof/>
          <w:color w:val="000000"/>
          <w:szCs w:val="20"/>
          <w:lang w:val="en-US"/>
        </w:rPr>
        <w:t xml:space="preserve"> Contact selectById(</w:t>
      </w:r>
      <w:r w:rsidRPr="000C7816">
        <w:rPr>
          <w:rFonts w:ascii="Courier New" w:hAnsi="Courier New" w:cs="Courier New"/>
          <w:noProof/>
          <w:color w:val="0000E6"/>
          <w:szCs w:val="20"/>
          <w:lang w:val="en-US"/>
        </w:rPr>
        <w:t>int</w:t>
      </w:r>
      <w:r w:rsidRPr="000C7816">
        <w:rPr>
          <w:rFonts w:ascii="Courier New" w:hAnsi="Courier New" w:cs="Courier New"/>
          <w:noProof/>
          <w:color w:val="000000"/>
          <w:szCs w:val="20"/>
          <w:lang w:val="en-US"/>
        </w:rPr>
        <w:t xml:space="preserve"> 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0000E6"/>
          <w:szCs w:val="20"/>
          <w:lang w:val="en-US"/>
        </w:rPr>
        <w:t>return</w:t>
      </w:r>
      <w:r w:rsidRPr="000C7816">
        <w:rPr>
          <w:rFonts w:ascii="Courier New" w:hAnsi="Courier New" w:cs="Courier New"/>
          <w:noProof/>
          <w:color w:val="000000"/>
          <w:szCs w:val="20"/>
          <w:lang w:val="en-US"/>
        </w:rPr>
        <w:t xml:space="preserve"> dao.createJEPLDAOQuery(</w:t>
      </w:r>
      <w:r w:rsidRPr="000C7816">
        <w:rPr>
          <w:rFonts w:ascii="Courier New" w:hAnsi="Courier New" w:cs="Courier New"/>
          <w:noProof/>
          <w:color w:val="CE7B00"/>
          <w:szCs w:val="20"/>
          <w:lang w:val="en-US"/>
        </w:rPr>
        <w:t>"SELECT C.ID,C.EMAIL,C.NAME,C.PHONE,P.ID AS P_ID,P.AGE,CP.ID AS CP_ID,CP.ADDRESS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"FROM CONTACT C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PERSON P ON C.ID = 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"LEFT JOIN COMPANY CP ON C.ID = CP.ID "</w:t>
      </w: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r w:rsidRPr="000C7816">
        <w:rPr>
          <w:rFonts w:ascii="Courier New" w:hAnsi="Courier New" w:cs="Courier New"/>
          <w:noProof/>
          <w:color w:val="CE7B00"/>
          <w:szCs w:val="20"/>
          <w:lang w:val="en-US"/>
        </w:rPr>
        <w:t>"WHERE C.ID = ?"</w:t>
      </w: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.addParameter(id)</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.getSingleResult();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 xml:space="preserve">    }</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noProof/>
          <w:color w:val="000000"/>
          <w:szCs w:val="20"/>
          <w:lang w:val="en-US"/>
        </w:rPr>
      </w:pPr>
      <w:r w:rsidRPr="000C7816">
        <w:rPr>
          <w:rFonts w:ascii="Courier New" w:hAnsi="Courier New" w:cs="Courier New"/>
          <w:noProof/>
          <w:color w:val="000000"/>
          <w:szCs w:val="20"/>
          <w:lang w:val="en-US"/>
        </w:rPr>
        <w:t>}</w:t>
      </w:r>
    </w:p>
    <w:p w:rsidR="000C7816" w:rsidRPr="000C7816" w:rsidRDefault="000C7816" w:rsidP="000C7816">
      <w:pPr>
        <w:shd w:val="clear" w:color="auto" w:fill="FFFFFF"/>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Monospaced" w:hAnsi="Monospaced" w:cs="Courier New"/>
          <w:color w:val="000000"/>
          <w:szCs w:val="20"/>
          <w:lang w:val="en-US"/>
        </w:rPr>
      </w:pPr>
    </w:p>
    <w:p w:rsidR="001E557D" w:rsidRPr="00C52BE7" w:rsidRDefault="00C52BE7" w:rsidP="00C52BE7">
      <w:r w:rsidRPr="00C52BE7">
        <w:t>As you can see only one SQL sentence is needed</w:t>
      </w:r>
      <w:r w:rsidR="00BA1795">
        <w:t xml:space="preserve"> to load the entire </w:t>
      </w:r>
      <w:r w:rsidR="00DA00C0">
        <w:t xml:space="preserve">hierarchy </w:t>
      </w:r>
      <w:r>
        <w:t xml:space="preserve">and no column discriminator has been needed. </w:t>
      </w:r>
    </w:p>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Default="00131B3C" w:rsidP="00A761F0"/>
    <w:p w:rsidR="00131B3C" w:rsidRPr="00B95A61" w:rsidRDefault="00131B3C" w:rsidP="00A761F0"/>
    <w:sectPr w:rsidR="00131B3C" w:rsidRPr="00B95A61"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16B" w:rsidRDefault="0015316B">
      <w:r>
        <w:separator/>
      </w:r>
    </w:p>
  </w:endnote>
  <w:endnote w:type="continuationSeparator" w:id="0">
    <w:p w:rsidR="0015316B" w:rsidRDefault="00153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455" w:rsidRPr="006809C2" w:rsidRDefault="00A97455" w:rsidP="00126211">
    <w:pPr>
      <w:pStyle w:val="Piedepgina"/>
    </w:pPr>
    <w:r w:rsidRPr="00FA579A">
      <w:rPr>
        <w:noProof/>
      </w:rPr>
      <w:pict>
        <v:line id="_x0000_s2053" style="position:absolute;flip:y;z-index:251658240" from="-3pt,-4.7pt" to="483pt,-4.7pt" strokecolor="blue" strokeweight="1pt"/>
      </w:pict>
    </w:r>
    <w:r w:rsidRPr="006809C2">
      <w:t>Doc</w:t>
    </w:r>
    <w:r>
      <w:t>.</w:t>
    </w:r>
    <w:r w:rsidRPr="006809C2">
      <w:t xml:space="preserve"> version 1.0          </w:t>
    </w:r>
    <w:r w:rsidRPr="006809C2">
      <w:tab/>
    </w:r>
    <w:r w:rsidRPr="006809C2">
      <w:tab/>
      <w:t xml:space="preserve">                   </w:t>
    </w:r>
    <w:r>
      <w:t xml:space="preserve">  </w:t>
    </w:r>
    <w:r w:rsidRPr="006809C2">
      <w:t xml:space="preserve">                                   </w:t>
    </w:r>
    <w:r>
      <w:tab/>
    </w:r>
    <w:r>
      <w:tab/>
    </w:r>
    <w:r w:rsidRPr="006809C2">
      <w:t xml:space="preserve"> </w:t>
    </w:r>
    <w:r>
      <w:t xml:space="preserve"> </w:t>
    </w:r>
    <w:r w:rsidRPr="006809C2">
      <w:t>Page.</w:t>
    </w:r>
    <w:r w:rsidRPr="006809C2">
      <w:rPr>
        <w:rStyle w:val="Nmerodepgina"/>
        <w:szCs w:val="20"/>
      </w:rPr>
      <w:fldChar w:fldCharType="begin"/>
    </w:r>
    <w:r w:rsidRPr="006809C2">
      <w:rPr>
        <w:rStyle w:val="Nmerodepgina"/>
        <w:szCs w:val="20"/>
      </w:rPr>
      <w:instrText xml:space="preserve"> PAGE </w:instrText>
    </w:r>
    <w:r w:rsidRPr="006809C2">
      <w:rPr>
        <w:rStyle w:val="Nmerodepgina"/>
        <w:szCs w:val="20"/>
      </w:rPr>
      <w:fldChar w:fldCharType="separate"/>
    </w:r>
    <w:r w:rsidR="00733779">
      <w:rPr>
        <w:rStyle w:val="Nmerodepgina"/>
        <w:noProof/>
        <w:szCs w:val="20"/>
      </w:rPr>
      <w:t>21</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16B" w:rsidRDefault="0015316B">
      <w:r>
        <w:separator/>
      </w:r>
    </w:p>
  </w:footnote>
  <w:footnote w:type="continuationSeparator" w:id="0">
    <w:p w:rsidR="0015316B" w:rsidRDefault="0015316B">
      <w:r>
        <w:continuationSeparator/>
      </w:r>
    </w:p>
  </w:footnote>
  <w:footnote w:id="1">
    <w:p w:rsidR="00A97455" w:rsidRPr="00807480" w:rsidRDefault="00A97455">
      <w:pPr>
        <w:pStyle w:val="Textonotapie"/>
        <w:rPr>
          <w:lang w:val="es-ES"/>
        </w:rPr>
      </w:pPr>
      <w:r>
        <w:rPr>
          <w:rStyle w:val="Refdenotaalpie"/>
        </w:rPr>
        <w:footnoteRef/>
      </w:r>
      <w:r>
        <w:t xml:space="preserve"> </w:t>
      </w:r>
      <w:hyperlink r:id="rId1" w:history="1">
        <w:r w:rsidRPr="00081763">
          <w:rPr>
            <w:rStyle w:val="Hipervnculo"/>
          </w:rPr>
          <w:t>http://static.springsource.org/spring/docs/2.5.x/reference/jdbc.html</w:t>
        </w:r>
      </w:hyperlink>
      <w:r>
        <w:t xml:space="preserve"> </w:t>
      </w:r>
    </w:p>
  </w:footnote>
  <w:footnote w:id="2">
    <w:p w:rsidR="00A97455" w:rsidRPr="001705C0" w:rsidRDefault="00A97455">
      <w:pPr>
        <w:pStyle w:val="Textonotapie"/>
        <w:rPr>
          <w:lang w:val="es-ES"/>
        </w:rPr>
      </w:pPr>
      <w:r>
        <w:rPr>
          <w:rStyle w:val="Refdenotaalpie"/>
        </w:rPr>
        <w:footnoteRef/>
      </w:r>
      <w:r w:rsidRPr="001705C0">
        <w:rPr>
          <w:lang w:val="es-ES"/>
        </w:rPr>
        <w:t xml:space="preserve"> </w:t>
      </w:r>
      <w:hyperlink r:id="rId2" w:history="1">
        <w:r w:rsidRPr="00E8288C">
          <w:rPr>
            <w:rStyle w:val="Hipervnculo"/>
            <w:lang w:val="es-ES"/>
          </w:rPr>
          <w:t>http://static.springsource.org/spring/docs/2.0.8/reference/transaction.html</w:t>
        </w:r>
      </w:hyperlink>
      <w:r>
        <w:rPr>
          <w:lang w:val="es-ES"/>
        </w:rPr>
        <w:t xml:space="preserve"> </w:t>
      </w:r>
    </w:p>
  </w:footnote>
  <w:footnote w:id="3">
    <w:p w:rsidR="00A97455" w:rsidRPr="00807480" w:rsidRDefault="00A97455">
      <w:pPr>
        <w:pStyle w:val="Textonotapie"/>
        <w:rPr>
          <w:lang w:val="es-ES"/>
        </w:rPr>
      </w:pPr>
      <w:r>
        <w:rPr>
          <w:rStyle w:val="Refdenotaalpie"/>
        </w:rPr>
        <w:footnoteRef/>
      </w:r>
      <w:r w:rsidRPr="00807480">
        <w:rPr>
          <w:lang w:val="es-ES"/>
        </w:rPr>
        <w:t xml:space="preserve"> </w:t>
      </w:r>
      <w:hyperlink r:id="rId3" w:history="1">
        <w:r w:rsidRPr="00081763">
          <w:rPr>
            <w:rStyle w:val="Hipervnculo"/>
            <w:lang w:val="es-ES"/>
          </w:rPr>
          <w:t>http://www.mybatis.org/</w:t>
        </w:r>
      </w:hyperlink>
      <w:r>
        <w:rPr>
          <w:lang w:val="es-ES"/>
        </w:rPr>
        <w:t xml:space="preserve"> </w:t>
      </w:r>
    </w:p>
  </w:footnote>
  <w:footnote w:id="4">
    <w:p w:rsidR="00A97455" w:rsidRPr="001E29BA" w:rsidRDefault="00A97455">
      <w:pPr>
        <w:pStyle w:val="Textonotapie"/>
        <w:rPr>
          <w:lang w:val="es-ES"/>
        </w:rPr>
      </w:pPr>
      <w:r>
        <w:rPr>
          <w:rStyle w:val="Refdenotaalpie"/>
        </w:rPr>
        <w:footnoteRef/>
      </w:r>
      <w:r w:rsidRPr="00807480">
        <w:rPr>
          <w:lang w:val="es-ES"/>
        </w:rPr>
        <w:t xml:space="preserve"> </w:t>
      </w:r>
      <w:hyperlink r:id="rId4" w:history="1">
        <w:r w:rsidRPr="00807480">
          <w:rPr>
            <w:rStyle w:val="Hipervnculo"/>
            <w:lang w:val="es-ES"/>
          </w:rPr>
          <w:t>http://www.apache.org/licenses/LICENSE-2.0.html</w:t>
        </w:r>
      </w:hyperlink>
      <w:r w:rsidRPr="00807480">
        <w:rPr>
          <w:lang w:val="es-ES"/>
        </w:rPr>
        <w:t xml:space="preserve"> </w:t>
      </w:r>
    </w:p>
  </w:footnote>
  <w:footnote w:id="5">
    <w:p w:rsidR="00A97455" w:rsidRPr="00997F53" w:rsidRDefault="00A97455">
      <w:pPr>
        <w:pStyle w:val="Textonotapie"/>
        <w:rPr>
          <w:lang w:val="es-ES"/>
        </w:rPr>
      </w:pPr>
      <w:r>
        <w:rPr>
          <w:rStyle w:val="Refdenotaalpie"/>
        </w:rPr>
        <w:footnoteRef/>
      </w:r>
      <w:r w:rsidRPr="00997F53">
        <w:rPr>
          <w:lang w:val="es-ES"/>
        </w:rPr>
        <w:t xml:space="preserve"> </w:t>
      </w:r>
      <w:hyperlink r:id="rId5" w:history="1">
        <w:r w:rsidRPr="00081763">
          <w:rPr>
            <w:rStyle w:val="Hipervnculo"/>
            <w:lang w:val="es-ES"/>
          </w:rPr>
          <w:t>http://www.owasp.org/index.php/Preventing_SQL_Injection_in_Java</w:t>
        </w:r>
      </w:hyperlink>
      <w:r>
        <w:rPr>
          <w:lang w:val="es-ES"/>
        </w:rPr>
        <w:t xml:space="preserve"> </w:t>
      </w:r>
    </w:p>
  </w:footnote>
  <w:footnote w:id="6">
    <w:p w:rsidR="00A97455" w:rsidRPr="00432B62" w:rsidRDefault="00A97455">
      <w:pPr>
        <w:pStyle w:val="Textonotapie"/>
      </w:pPr>
      <w:r>
        <w:rPr>
          <w:rStyle w:val="Refdenotaalpie"/>
        </w:rPr>
        <w:footnoteRef/>
      </w:r>
      <w:r>
        <w:t xml:space="preserve"> Current implementation in no way bounds </w:t>
      </w:r>
      <w:r w:rsidRPr="0055039A">
        <w:rPr>
          <w:rStyle w:val="CdigoFuenteCarCar"/>
        </w:rPr>
        <w:t>JEPLResultSetDAOListener</w:t>
      </w:r>
      <w:r>
        <w:rPr>
          <w:rStyle w:val="CdigoFuenteCarCar"/>
        </w:rPr>
        <w:t>Default</w:t>
      </w:r>
      <w:r>
        <w:t xml:space="preserve"> to </w:t>
      </w:r>
      <w:r w:rsidRPr="00432B62">
        <w:rPr>
          <w:rStyle w:val="CdigoFuenteCarCar"/>
        </w:rPr>
        <w:t>JEPLDataSource</w:t>
      </w:r>
      <w:r>
        <w:t xml:space="preserve">, anyway to prevent future changes you should create almost one </w:t>
      </w:r>
      <w:r w:rsidRPr="0055039A">
        <w:rPr>
          <w:rStyle w:val="CdigoFuenteCarCar"/>
        </w:rPr>
        <w:t>JEPLResultSetDAOListener</w:t>
      </w:r>
      <w:r>
        <w:rPr>
          <w:rStyle w:val="CdigoFuenteCarCar"/>
        </w:rPr>
        <w:t>Default</w:t>
      </w:r>
      <w:r>
        <w:t xml:space="preserve"> per </w:t>
      </w:r>
      <w:r w:rsidRPr="00432B62">
        <w:rPr>
          <w:rStyle w:val="CdigoFuenteCarCar"/>
        </w:rPr>
        <w:t>JEPLDataSource</w:t>
      </w:r>
      <w:r>
        <w:rPr>
          <w:rStyle w:val="CdigoFuenteCarCar"/>
        </w:rPr>
        <w:t xml:space="preserve"> </w:t>
      </w:r>
      <w:r w:rsidRPr="00432B62">
        <w:t>and avoid reusing the same</w:t>
      </w:r>
      <w:r>
        <w:rPr>
          <w:rStyle w:val="CdigoFuenteCarCar"/>
        </w:rPr>
        <w:t xml:space="preserve"> </w:t>
      </w:r>
      <w:r w:rsidRPr="0055039A">
        <w:rPr>
          <w:rStyle w:val="CdigoFuenteCarCar"/>
        </w:rPr>
        <w:t>JEPLResultSetDAOListener</w:t>
      </w:r>
      <w:r>
        <w:rPr>
          <w:rStyle w:val="CdigoFuenteCarCar"/>
        </w:rPr>
        <w:t xml:space="preserve">Default </w:t>
      </w:r>
      <w:r w:rsidRPr="00432B62">
        <w:t>instance with several</w:t>
      </w:r>
      <w:r>
        <w:t xml:space="preserve"> DAOs of different</w:t>
      </w:r>
      <w:r w:rsidRPr="00432B62">
        <w:t xml:space="preserve"> </w:t>
      </w:r>
      <w:r w:rsidRPr="00432B62">
        <w:rPr>
          <w:rStyle w:val="CdigoFuenteCarCar"/>
        </w:rPr>
        <w:t>JEPLDataSource</w:t>
      </w:r>
      <w:r>
        <w:rPr>
          <w:rStyle w:val="CdigoFuenteCarCar"/>
        </w:rPr>
        <w:t xml:space="preserve">.  </w:t>
      </w:r>
    </w:p>
  </w:footnote>
  <w:footnote w:id="7">
    <w:p w:rsidR="00A97455" w:rsidRPr="00A8735F" w:rsidRDefault="00A97455">
      <w:pPr>
        <w:pStyle w:val="Textonotapie"/>
        <w:rPr>
          <w:lang w:val="en-US"/>
        </w:rPr>
      </w:pPr>
      <w:r>
        <w:rPr>
          <w:rStyle w:val="Refdenotaalpie"/>
        </w:rPr>
        <w:footnoteRef/>
      </w:r>
      <w:r>
        <w:t xml:space="preserve"> Of course meanwhile the </w:t>
      </w:r>
      <w:r w:rsidRPr="00A8735F">
        <w:rPr>
          <w:rStyle w:val="CdigoFuenteCarCar"/>
        </w:rPr>
        <w:t>Connection</w:t>
      </w:r>
      <w:r>
        <w:t xml:space="preserve"> is not returned to the pool, only </w:t>
      </w:r>
      <w:r w:rsidRPr="00CD37C7">
        <w:rPr>
          <w:rStyle w:val="CdigoFuenteCarCar"/>
        </w:rPr>
        <w:t>PreparedStatement</w:t>
      </w:r>
      <w:r>
        <w:t xml:space="preserve"> of the same Connection are recycled/reused </w:t>
      </w:r>
    </w:p>
  </w:footnote>
  <w:footnote w:id="8">
    <w:p w:rsidR="00A97455" w:rsidRPr="003957EF" w:rsidRDefault="00A97455">
      <w:pPr>
        <w:pStyle w:val="Textonotapie"/>
        <w:rPr>
          <w:lang w:val="en-US"/>
        </w:rPr>
      </w:pPr>
      <w:r>
        <w:rPr>
          <w:rStyle w:val="Refdenotaalpie"/>
        </w:rPr>
        <w:footnoteRef/>
      </w:r>
      <w:r>
        <w:t xml:space="preserve"> </w:t>
      </w:r>
      <w:hyperlink r:id="rId6" w:history="1">
        <w:r w:rsidRPr="00EA53C3">
          <w:rPr>
            <w:rStyle w:val="Hipervnculo"/>
          </w:rPr>
          <w:t>http://static.springsource.org/spring/docs/3.0.x/reference/transaction.html</w:t>
        </w:r>
      </w:hyperlink>
      <w:r>
        <w:t xml:space="preserve"> </w:t>
      </w:r>
    </w:p>
  </w:footnote>
  <w:footnote w:id="9">
    <w:p w:rsidR="00A97455" w:rsidRPr="003957EF" w:rsidRDefault="00A97455">
      <w:pPr>
        <w:pStyle w:val="Textonotapie"/>
        <w:rPr>
          <w:lang w:val="en-US"/>
        </w:rPr>
      </w:pPr>
      <w:r>
        <w:rPr>
          <w:rStyle w:val="Refdenotaalpie"/>
        </w:rPr>
        <w:footnoteRef/>
      </w:r>
      <w:r>
        <w:t xml:space="preserve"> </w:t>
      </w:r>
      <w:hyperlink r:id="rId7" w:history="1">
        <w:r w:rsidRPr="00EA53C3">
          <w:rPr>
            <w:rStyle w:val="Hipervnculo"/>
          </w:rPr>
          <w:t>http://download.oracle.com/docs/cd/B32110_01/web.1013/b28221/servtran001.htm</w:t>
        </w:r>
      </w:hyperlink>
      <w:r>
        <w:t xml:space="preserve"> </w:t>
      </w:r>
    </w:p>
  </w:footnote>
  <w:footnote w:id="10">
    <w:p w:rsidR="00A97455" w:rsidRPr="00F72AC7" w:rsidRDefault="00A97455">
      <w:pPr>
        <w:pStyle w:val="Textonotapie"/>
      </w:pPr>
      <w:r>
        <w:rPr>
          <w:rStyle w:val="Refdenotaalpie"/>
        </w:rPr>
        <w:footnoteRef/>
      </w:r>
      <w:r>
        <w:t xml:space="preserve"> </w:t>
      </w:r>
      <w:hyperlink r:id="rId8" w:history="1">
        <w:r w:rsidRPr="00175197">
          <w:rPr>
            <w:rStyle w:val="Hipervnculo"/>
          </w:rPr>
          <w:t>http://jotm.ow2.org</w:t>
        </w:r>
      </w:hyperlink>
      <w:r>
        <w:t xml:space="preserve"> JOTM provides JTA for any JDBC driver </w:t>
      </w:r>
    </w:p>
  </w:footnote>
  <w:footnote w:id="11">
    <w:p w:rsidR="00A97455" w:rsidRPr="00505EA2" w:rsidRDefault="00A97455">
      <w:pPr>
        <w:pStyle w:val="Textonotapie"/>
      </w:pPr>
      <w:r>
        <w:rPr>
          <w:rStyle w:val="Refdenotaalpie"/>
        </w:rPr>
        <w:footnoteRef/>
      </w:r>
      <w:r>
        <w:t xml:space="preserve"> </w:t>
      </w:r>
      <w:hyperlink r:id="rId9" w:history="1">
        <w:r w:rsidRPr="00FB5731">
          <w:rPr>
            <w:rStyle w:val="Hipervnculo"/>
          </w:rPr>
          <w:t>http://www.atomikos.com/Main/InstallingTransactionsEssentials</w:t>
        </w:r>
      </w:hyperlink>
      <w:r>
        <w:t xml:space="preserve"> </w:t>
      </w:r>
    </w:p>
  </w:footnote>
  <w:footnote w:id="12">
    <w:p w:rsidR="00A97455" w:rsidRPr="00381D3E" w:rsidRDefault="00A97455">
      <w:pPr>
        <w:pStyle w:val="Textonotapie"/>
      </w:pPr>
      <w:r>
        <w:rPr>
          <w:rStyle w:val="Refdenotaalpie"/>
        </w:rPr>
        <w:footnoteRef/>
      </w:r>
      <w:r>
        <w:t xml:space="preserve"> </w:t>
      </w:r>
      <w:hyperlink r:id="rId10" w:history="1">
        <w:r w:rsidRPr="00DB5837">
          <w:rPr>
            <w:rStyle w:val="Hipervnculo"/>
          </w:rPr>
          <w:t>http://stackoverflow.com/questions/6927561/standardxaconnectionhandlepreparestatement-should-not-be-used-outside-an-ejbser</w:t>
        </w:r>
      </w:hyperlink>
      <w:r>
        <w:t xml:space="preserve"> </w:t>
      </w:r>
    </w:p>
  </w:footnote>
  <w:footnote w:id="13">
    <w:p w:rsidR="00A97455" w:rsidRPr="00505EA2" w:rsidRDefault="00A97455">
      <w:pPr>
        <w:pStyle w:val="Textonotapie"/>
      </w:pPr>
      <w:r>
        <w:rPr>
          <w:rStyle w:val="Refdenotaalpie"/>
        </w:rPr>
        <w:footnoteRef/>
      </w:r>
      <w:r>
        <w:t xml:space="preserve"> </w:t>
      </w:r>
      <w:hyperlink r:id="rId11" w:history="1">
        <w:r w:rsidRPr="00FB5731">
          <w:rPr>
            <w:rStyle w:val="Hipervnculo"/>
          </w:rPr>
          <w:t>http://www.atomikos.com/Documentation/ConfiguringJdbc</w:t>
        </w:r>
      </w:hyperlink>
      <w:r>
        <w:t xml:space="preserve"> </w:t>
      </w:r>
    </w:p>
  </w:footnote>
  <w:footnote w:id="14">
    <w:p w:rsidR="00A97455" w:rsidRPr="007853E2" w:rsidRDefault="00A97455">
      <w:pPr>
        <w:pStyle w:val="Textonotapie"/>
      </w:pPr>
      <w:r>
        <w:rPr>
          <w:rStyle w:val="Refdenotaalpie"/>
        </w:rPr>
        <w:footnoteRef/>
      </w:r>
      <w:r>
        <w:t xml:space="preserve"> For instance, in GlassFish 3 the </w:t>
      </w:r>
      <w:r w:rsidRPr="007853E2">
        <w:rPr>
          <w:rStyle w:val="CdigoFuenteCarCar"/>
        </w:rPr>
        <w:t>UserTransaction</w:t>
      </w:r>
      <w:r>
        <w:t xml:space="preserve"> singleton is registered in JNDI with “</w:t>
      </w:r>
      <w:proofErr w:type="spellStart"/>
      <w:r w:rsidRPr="007853E2">
        <w:rPr>
          <w:rStyle w:val="CdigoFuenteCarCar"/>
        </w:rPr>
        <w:t>java:comp</w:t>
      </w:r>
      <w:proofErr w:type="spellEnd"/>
      <w:r w:rsidRPr="007853E2">
        <w:rPr>
          <w:rStyle w:val="CdigoFuenteCarCar"/>
        </w:rPr>
        <w:t>/UserTransaction</w:t>
      </w:r>
      <w:r>
        <w:t xml:space="preserve">” and </w:t>
      </w:r>
      <w:r w:rsidRPr="007853E2">
        <w:rPr>
          <w:rStyle w:val="CdigoFuenteCarCar"/>
        </w:rPr>
        <w:t>TransactionManager</w:t>
      </w:r>
      <w:r>
        <w:t xml:space="preserve"> with “</w:t>
      </w:r>
      <w:proofErr w:type="spellStart"/>
      <w:r w:rsidRPr="007853E2">
        <w:rPr>
          <w:rStyle w:val="CdigoFuenteCarCar"/>
        </w:rPr>
        <w:t>java:appserver</w:t>
      </w:r>
      <w:proofErr w:type="spellEnd"/>
      <w:r w:rsidRPr="007853E2">
        <w:rPr>
          <w:rStyle w:val="CdigoFuenteCarCar"/>
        </w:rPr>
        <w:t>/TransactionManager</w:t>
      </w:r>
      <w:r>
        <w:t>”</w:t>
      </w:r>
    </w:p>
  </w:footnote>
  <w:footnote w:id="15">
    <w:p w:rsidR="00A97455" w:rsidRPr="00EF0A6A" w:rsidRDefault="00A97455">
      <w:pPr>
        <w:pStyle w:val="Textonotapie"/>
      </w:pPr>
      <w:r>
        <w:rPr>
          <w:rStyle w:val="Refdenotaalpie"/>
        </w:rPr>
        <w:footnoteRef/>
      </w:r>
      <w:r>
        <w:t xml:space="preserve"> </w:t>
      </w:r>
      <w:hyperlink r:id="rId12" w:history="1">
        <w:r w:rsidRPr="00175197">
          <w:rPr>
            <w:rStyle w:val="Hipervnculo"/>
          </w:rPr>
          <w:t>http://java.sun.com/javaee/6/docs/api/javax/ejb/TransactionAttributeType.html</w:t>
        </w:r>
      </w:hyperlink>
      <w:r>
        <w:t xml:space="preserve"> </w:t>
      </w:r>
    </w:p>
  </w:footnote>
  <w:footnote w:id="16">
    <w:p w:rsidR="00A97455" w:rsidRPr="003957EF" w:rsidRDefault="00A97455" w:rsidP="00EF0A6A">
      <w:pPr>
        <w:pStyle w:val="Textonotapie"/>
        <w:rPr>
          <w:lang w:val="en-US"/>
        </w:rPr>
      </w:pPr>
      <w:r>
        <w:rPr>
          <w:rStyle w:val="Refdenotaalpie"/>
        </w:rPr>
        <w:footnoteRef/>
      </w:r>
      <w:r>
        <w:t xml:space="preserve"> </w:t>
      </w:r>
      <w:hyperlink r:id="rId13" w:history="1">
        <w:r w:rsidRPr="00EA53C3">
          <w:rPr>
            <w:rStyle w:val="Hipervnculo"/>
          </w:rPr>
          <w:t>http://static.springsource.org/spring/docs/3.0.x/reference/transaction.html</w:t>
        </w:r>
      </w:hyperlink>
      <w:r>
        <w:t xml:space="preserve"> </w:t>
      </w:r>
    </w:p>
  </w:footnote>
  <w:footnote w:id="17">
    <w:p w:rsidR="00A97455" w:rsidRPr="003957EF" w:rsidRDefault="00A97455" w:rsidP="00EF0A6A">
      <w:pPr>
        <w:pStyle w:val="Textonotapie"/>
        <w:rPr>
          <w:lang w:val="en-US"/>
        </w:rPr>
      </w:pPr>
      <w:r>
        <w:rPr>
          <w:rStyle w:val="Refdenotaalpie"/>
        </w:rPr>
        <w:footnoteRef/>
      </w:r>
      <w:r>
        <w:t xml:space="preserve"> </w:t>
      </w:r>
      <w:hyperlink r:id="rId14" w:history="1">
        <w:r w:rsidRPr="00EA53C3">
          <w:rPr>
            <w:rStyle w:val="Hipervnculo"/>
          </w:rPr>
          <w:t>http://download.oracle.com/docs/cd/B32110_01/web.1013/b28221/servtran001.htm</w:t>
        </w:r>
      </w:hyperlink>
      <w:r>
        <w:t xml:space="preserve"> </w:t>
      </w:r>
    </w:p>
  </w:footnote>
  <w:footnote w:id="18">
    <w:p w:rsidR="00A97455" w:rsidRPr="0077121D" w:rsidRDefault="00A97455">
      <w:pPr>
        <w:pStyle w:val="Textonotapie"/>
        <w:rPr>
          <w:lang w:val="en-US"/>
        </w:rPr>
      </w:pPr>
      <w:r>
        <w:rPr>
          <w:rStyle w:val="Refdenotaalpie"/>
        </w:rPr>
        <w:footnoteRef/>
      </w:r>
      <w:r>
        <w:t xml:space="preserve"> </w:t>
      </w:r>
      <w:hyperlink r:id="rId15" w:history="1">
        <w:r w:rsidRPr="00175197">
          <w:rPr>
            <w:rStyle w:val="Hipervnculo"/>
          </w:rPr>
          <w:t>http://java.sun.com/javaee/6/docs/api/javax/ejb/TransactionAttributeType.html</w:t>
        </w:r>
      </w:hyperlink>
    </w:p>
  </w:footnote>
  <w:footnote w:id="19">
    <w:p w:rsidR="00A97455" w:rsidRPr="00EB7F98" w:rsidRDefault="00A97455">
      <w:pPr>
        <w:pStyle w:val="Textonotapie"/>
        <w:rPr>
          <w:lang w:val="en-US"/>
        </w:rPr>
      </w:pPr>
      <w:r>
        <w:rPr>
          <w:rStyle w:val="Refdenotaalpie"/>
        </w:rPr>
        <w:footnoteRef/>
      </w:r>
      <w:r>
        <w:t xml:space="preserve"> </w:t>
      </w:r>
      <w:r w:rsidRPr="00EB7F98">
        <w:rPr>
          <w:lang w:val="en-US"/>
        </w:rPr>
        <w:t xml:space="preserve">In </w:t>
      </w:r>
      <w:r>
        <w:rPr>
          <w:lang w:val="en-US"/>
        </w:rPr>
        <w:t xml:space="preserve">some </w:t>
      </w:r>
      <w:r w:rsidRPr="00EB7F98">
        <w:rPr>
          <w:lang w:val="en-US"/>
        </w:rPr>
        <w:t xml:space="preserve">stand alone JTA environment like JOTM </w:t>
      </w:r>
      <w:r>
        <w:rPr>
          <w:lang w:val="en-US"/>
        </w:rPr>
        <w:t>Connections are ever bound to the transaction manager and order is not important.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455" w:rsidRPr="003206F5" w:rsidRDefault="00A97455" w:rsidP="00126211">
    <w:pPr>
      <w:pStyle w:val="Piedepgina"/>
    </w:pPr>
    <w:r w:rsidRPr="00FA579A">
      <w:rPr>
        <w:noProof/>
      </w:rPr>
      <w:pict>
        <v:line id="_x0000_s2052" style="position:absolute;z-index:251657216" from="-3pt,15.05pt" to="484.35pt,15.05pt" strokecolor="blue" strokeweight="1pt"/>
      </w:pict>
    </w:r>
    <w:r>
      <w:rPr>
        <w:noProof/>
      </w:rPr>
      <w:t xml:space="preserve">Java Easy Persistent Layer (JEPLayer) </w:t>
    </w:r>
    <w:r w:rsidRPr="003206F5">
      <w:rPr>
        <w:noProof/>
      </w:rPr>
      <w:t xml:space="preserve"> </w:t>
    </w:r>
    <w:r>
      <w:rPr>
        <w:noProof/>
      </w:rPr>
      <w:t>Reference Manual</w:t>
    </w:r>
  </w:p>
  <w:p w:rsidR="00A97455" w:rsidRPr="003206F5" w:rsidRDefault="00A9745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0">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0"/>
  </w:num>
  <w:num w:numId="5">
    <w:abstractNumId w:val="8"/>
  </w:num>
  <w:num w:numId="6">
    <w:abstractNumId w:val="6"/>
  </w:num>
  <w:num w:numId="7">
    <w:abstractNumId w:val="4"/>
  </w:num>
  <w:num w:numId="8">
    <w:abstractNumId w:val="2"/>
  </w:num>
  <w:num w:numId="9">
    <w:abstractNumId w:val="10"/>
  </w:num>
  <w:num w:numId="10">
    <w:abstractNumId w:val="3"/>
  </w:num>
  <w:num w:numId="11">
    <w:abstractNumId w:val="5"/>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7762">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7EB"/>
    <w:rsid w:val="0002484C"/>
    <w:rsid w:val="00024C15"/>
    <w:rsid w:val="00024F22"/>
    <w:rsid w:val="0002540A"/>
    <w:rsid w:val="000256AF"/>
    <w:rsid w:val="000262E0"/>
    <w:rsid w:val="00026336"/>
    <w:rsid w:val="00026532"/>
    <w:rsid w:val="00027163"/>
    <w:rsid w:val="00027B3C"/>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92C"/>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523A"/>
    <w:rsid w:val="000957FC"/>
    <w:rsid w:val="00095AF6"/>
    <w:rsid w:val="00095C48"/>
    <w:rsid w:val="00095E1A"/>
    <w:rsid w:val="00096739"/>
    <w:rsid w:val="000A09D8"/>
    <w:rsid w:val="000A1A10"/>
    <w:rsid w:val="000A1C32"/>
    <w:rsid w:val="000A1F01"/>
    <w:rsid w:val="000A261C"/>
    <w:rsid w:val="000A2938"/>
    <w:rsid w:val="000A2BB0"/>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6B"/>
    <w:rsid w:val="001531CA"/>
    <w:rsid w:val="00154DBC"/>
    <w:rsid w:val="00155455"/>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A0507"/>
    <w:rsid w:val="002A16CC"/>
    <w:rsid w:val="002A1FF7"/>
    <w:rsid w:val="002A20B7"/>
    <w:rsid w:val="002A2194"/>
    <w:rsid w:val="002A2427"/>
    <w:rsid w:val="002A260A"/>
    <w:rsid w:val="002A2693"/>
    <w:rsid w:val="002A34D7"/>
    <w:rsid w:val="002A3813"/>
    <w:rsid w:val="002A3F5D"/>
    <w:rsid w:val="002A47E3"/>
    <w:rsid w:val="002A49C6"/>
    <w:rsid w:val="002A5225"/>
    <w:rsid w:val="002A68A0"/>
    <w:rsid w:val="002A6B68"/>
    <w:rsid w:val="002A6C79"/>
    <w:rsid w:val="002A7591"/>
    <w:rsid w:val="002A7C03"/>
    <w:rsid w:val="002B0FE3"/>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AC2"/>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518"/>
    <w:rsid w:val="002E780E"/>
    <w:rsid w:val="002E7C3E"/>
    <w:rsid w:val="002E7C53"/>
    <w:rsid w:val="002F00A5"/>
    <w:rsid w:val="002F0651"/>
    <w:rsid w:val="002F0865"/>
    <w:rsid w:val="002F132D"/>
    <w:rsid w:val="002F2081"/>
    <w:rsid w:val="002F24E3"/>
    <w:rsid w:val="002F250F"/>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3A82"/>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585"/>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0E0"/>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1E"/>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77721"/>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5CED"/>
    <w:rsid w:val="004C6054"/>
    <w:rsid w:val="004C6AF1"/>
    <w:rsid w:val="004C7757"/>
    <w:rsid w:val="004C7F1B"/>
    <w:rsid w:val="004C7F84"/>
    <w:rsid w:val="004D0845"/>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0A6F"/>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14C1"/>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1CC"/>
    <w:rsid w:val="006157C5"/>
    <w:rsid w:val="0061610A"/>
    <w:rsid w:val="00616435"/>
    <w:rsid w:val="0061689A"/>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6C"/>
    <w:rsid w:val="006E4C9D"/>
    <w:rsid w:val="006E5359"/>
    <w:rsid w:val="006E5755"/>
    <w:rsid w:val="006E57E1"/>
    <w:rsid w:val="006E5938"/>
    <w:rsid w:val="006E64D0"/>
    <w:rsid w:val="006E694E"/>
    <w:rsid w:val="006E7B82"/>
    <w:rsid w:val="006F0018"/>
    <w:rsid w:val="006F0352"/>
    <w:rsid w:val="006F0F3C"/>
    <w:rsid w:val="006F1969"/>
    <w:rsid w:val="006F198C"/>
    <w:rsid w:val="006F1BC5"/>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3779"/>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914"/>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B4A"/>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556"/>
    <w:rsid w:val="00813352"/>
    <w:rsid w:val="0081376F"/>
    <w:rsid w:val="008140C9"/>
    <w:rsid w:val="00814626"/>
    <w:rsid w:val="00814699"/>
    <w:rsid w:val="00814F06"/>
    <w:rsid w:val="00815793"/>
    <w:rsid w:val="0081606C"/>
    <w:rsid w:val="00816706"/>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45F07"/>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57A"/>
    <w:rsid w:val="00855728"/>
    <w:rsid w:val="0085610C"/>
    <w:rsid w:val="008567DE"/>
    <w:rsid w:val="00857AC0"/>
    <w:rsid w:val="00857B37"/>
    <w:rsid w:val="008607E3"/>
    <w:rsid w:val="00860C53"/>
    <w:rsid w:val="0086164E"/>
    <w:rsid w:val="00861972"/>
    <w:rsid w:val="0086265F"/>
    <w:rsid w:val="00863C9B"/>
    <w:rsid w:val="00863ECC"/>
    <w:rsid w:val="0086407E"/>
    <w:rsid w:val="008640F0"/>
    <w:rsid w:val="00864E90"/>
    <w:rsid w:val="00865596"/>
    <w:rsid w:val="0086586A"/>
    <w:rsid w:val="00866937"/>
    <w:rsid w:val="00866AC2"/>
    <w:rsid w:val="00866DCA"/>
    <w:rsid w:val="00866E16"/>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76A"/>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DAC"/>
    <w:rsid w:val="00892137"/>
    <w:rsid w:val="008927F7"/>
    <w:rsid w:val="0089320F"/>
    <w:rsid w:val="0089385D"/>
    <w:rsid w:val="00893B1E"/>
    <w:rsid w:val="00893F40"/>
    <w:rsid w:val="0089468C"/>
    <w:rsid w:val="008946CB"/>
    <w:rsid w:val="00895122"/>
    <w:rsid w:val="008952BF"/>
    <w:rsid w:val="00895554"/>
    <w:rsid w:val="00895E23"/>
    <w:rsid w:val="008966A7"/>
    <w:rsid w:val="00897351"/>
    <w:rsid w:val="00897375"/>
    <w:rsid w:val="008976E2"/>
    <w:rsid w:val="008A0BFB"/>
    <w:rsid w:val="008A1402"/>
    <w:rsid w:val="008A1C51"/>
    <w:rsid w:val="008A205A"/>
    <w:rsid w:val="008A215F"/>
    <w:rsid w:val="008A2C42"/>
    <w:rsid w:val="008A334E"/>
    <w:rsid w:val="008A3556"/>
    <w:rsid w:val="008A41A3"/>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03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260"/>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4A2"/>
    <w:rsid w:val="00A94734"/>
    <w:rsid w:val="00A94954"/>
    <w:rsid w:val="00A94BE9"/>
    <w:rsid w:val="00A94CBD"/>
    <w:rsid w:val="00A9552A"/>
    <w:rsid w:val="00A95AA4"/>
    <w:rsid w:val="00A96DEE"/>
    <w:rsid w:val="00A96EA6"/>
    <w:rsid w:val="00A97455"/>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116"/>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D7974"/>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09B"/>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08F"/>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C7"/>
    <w:rsid w:val="00CD3841"/>
    <w:rsid w:val="00CD3DE4"/>
    <w:rsid w:val="00CD3FB6"/>
    <w:rsid w:val="00CD421A"/>
    <w:rsid w:val="00CD4582"/>
    <w:rsid w:val="00CD45BB"/>
    <w:rsid w:val="00CD4C93"/>
    <w:rsid w:val="00CD5D31"/>
    <w:rsid w:val="00CD617F"/>
    <w:rsid w:val="00CD63E4"/>
    <w:rsid w:val="00CD67E2"/>
    <w:rsid w:val="00CD67E4"/>
    <w:rsid w:val="00CD6C5D"/>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6F0B"/>
    <w:rsid w:val="00D6718D"/>
    <w:rsid w:val="00D67332"/>
    <w:rsid w:val="00D678C3"/>
    <w:rsid w:val="00D679A7"/>
    <w:rsid w:val="00D67A4A"/>
    <w:rsid w:val="00D67B44"/>
    <w:rsid w:val="00D67C11"/>
    <w:rsid w:val="00D70436"/>
    <w:rsid w:val="00D70830"/>
    <w:rsid w:val="00D70D5F"/>
    <w:rsid w:val="00D7159F"/>
    <w:rsid w:val="00D71653"/>
    <w:rsid w:val="00D71781"/>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01"/>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1F9"/>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622"/>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85F"/>
    <w:rsid w:val="00E14DB3"/>
    <w:rsid w:val="00E15A10"/>
    <w:rsid w:val="00E15D96"/>
    <w:rsid w:val="00E15FAE"/>
    <w:rsid w:val="00E16200"/>
    <w:rsid w:val="00E16D1F"/>
    <w:rsid w:val="00E17A66"/>
    <w:rsid w:val="00E213A3"/>
    <w:rsid w:val="00E219C1"/>
    <w:rsid w:val="00E21A85"/>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0687"/>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698"/>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318"/>
    <w:rsid w:val="00F0156C"/>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B69"/>
    <w:rsid w:val="00F27D75"/>
    <w:rsid w:val="00F27E3E"/>
    <w:rsid w:val="00F302A0"/>
    <w:rsid w:val="00F306CB"/>
    <w:rsid w:val="00F30C2F"/>
    <w:rsid w:val="00F30D8E"/>
    <w:rsid w:val="00F31F3B"/>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5CD5"/>
    <w:rsid w:val="00F45F6A"/>
    <w:rsid w:val="00F474F3"/>
    <w:rsid w:val="00F47A45"/>
    <w:rsid w:val="00F47A56"/>
    <w:rsid w:val="00F502D6"/>
    <w:rsid w:val="00F5057D"/>
    <w:rsid w:val="00F50BBB"/>
    <w:rsid w:val="00F50DC8"/>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A1"/>
    <w:rsid w:val="00FA1EAA"/>
    <w:rsid w:val="00FA2C06"/>
    <w:rsid w:val="00FA2E0A"/>
    <w:rsid w:val="00FA31F8"/>
    <w:rsid w:val="00FA37B0"/>
    <w:rsid w:val="00FA3ACA"/>
    <w:rsid w:val="00FA42A8"/>
    <w:rsid w:val="00FA4B7A"/>
    <w:rsid w:val="00FA52EB"/>
    <w:rsid w:val="00FA549D"/>
    <w:rsid w:val="00FA560B"/>
    <w:rsid w:val="00FA579A"/>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012"/>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A1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 w:type="character" w:customStyle="1" w:styleId="st0">
    <w:name w:val="st0"/>
    <w:basedOn w:val="Fuentedeprrafopredeter"/>
    <w:rsid w:val="00E03622"/>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3024738">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jotm.ow2.org" TargetMode="External"/><Relationship Id="rId13" Type="http://schemas.openxmlformats.org/officeDocument/2006/relationships/hyperlink" Target="http://static.springsource.org/spring/docs/3.0.x/reference/transaction.html" TargetMode="External"/><Relationship Id="rId3" Type="http://schemas.openxmlformats.org/officeDocument/2006/relationships/hyperlink" Target="http://www.mybatis.org/" TargetMode="External"/><Relationship Id="rId7" Type="http://schemas.openxmlformats.org/officeDocument/2006/relationships/hyperlink" Target="http://download.oracle.com/docs/cd/B32110_01/web.1013/b28221/servtran001.htm" TargetMode="External"/><Relationship Id="rId12" Type="http://schemas.openxmlformats.org/officeDocument/2006/relationships/hyperlink" Target="http://java.sun.com/javaee/6/docs/api/javax/ejb/TransactionAttributeType.html" TargetMode="External"/><Relationship Id="rId2" Type="http://schemas.openxmlformats.org/officeDocument/2006/relationships/hyperlink" Target="http://static.springsource.org/spring/docs/2.0.8/reference/transaction.html" TargetMode="External"/><Relationship Id="rId1" Type="http://schemas.openxmlformats.org/officeDocument/2006/relationships/hyperlink" Target="http://static.springsource.org/spring/docs/2.5.x/reference/jdbc.html" TargetMode="External"/><Relationship Id="rId6" Type="http://schemas.openxmlformats.org/officeDocument/2006/relationships/hyperlink" Target="http://static.springsource.org/spring/docs/3.0.x/reference/transaction.html" TargetMode="External"/><Relationship Id="rId11" Type="http://schemas.openxmlformats.org/officeDocument/2006/relationships/hyperlink" Target="http://www.atomikos.com/Documentation/ConfiguringJdbc" TargetMode="External"/><Relationship Id="rId5" Type="http://schemas.openxmlformats.org/officeDocument/2006/relationships/hyperlink" Target="http://www.owasp.org/index.php/Preventing_SQL_Injection_in_Java" TargetMode="External"/><Relationship Id="rId15" Type="http://schemas.openxmlformats.org/officeDocument/2006/relationships/hyperlink" Target="http://java.sun.com/javaee/6/docs/api/javax/ejb/TransactionAttributeType.html" TargetMode="External"/><Relationship Id="rId10" Type="http://schemas.openxmlformats.org/officeDocument/2006/relationships/hyperlink" Target="http://stackoverflow.com/questions/6927561/standardxaconnectionhandlepreparestatement-should-not-be-used-outside-an-ejbser" TargetMode="External"/><Relationship Id="rId4" Type="http://schemas.openxmlformats.org/officeDocument/2006/relationships/hyperlink" Target="http://www.apache.org/licenses/LICENSE-2.0.html" TargetMode="External"/><Relationship Id="rId9" Type="http://schemas.openxmlformats.org/officeDocument/2006/relationships/hyperlink" Target="http://www.atomikos.com/Main/InstallingTransactionsEssentials" TargetMode="External"/><Relationship Id="rId14" Type="http://schemas.openxmlformats.org/officeDocument/2006/relationships/hyperlink" Target="http://download.oracle.com/docs/cd/B32110_01/web.1013/b28221/servtran0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EA33C-DEEB-4BBB-BB39-43F72CEA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2666</TotalTime>
  <Pages>1</Pages>
  <Words>15803</Words>
  <Characters>86917</Characters>
  <Application>Microsoft Office Word</Application>
  <DocSecurity>0</DocSecurity>
  <Lines>724</Lines>
  <Paragraphs>205</Paragraphs>
  <ScaleCrop>false</ScaleCrop>
  <HeadingPairs>
    <vt:vector size="2" baseType="variant">
      <vt:variant>
        <vt:lpstr>Título</vt:lpstr>
      </vt:variant>
      <vt:variant>
        <vt:i4>1</vt:i4>
      </vt:variant>
    </vt:vector>
  </HeadingPairs>
  <TitlesOfParts>
    <vt:vector size="1" baseType="lpstr">
      <vt:lpstr>JEPLayer Manual</vt:lpstr>
    </vt:vector>
  </TitlesOfParts>
  <Manager>Jose Maria Arranz Santamaria</Manager>
  <Company>Innowhere S.L.</Company>
  <LinksUpToDate>false</LinksUpToDate>
  <CharactersWithSpaces>102515</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JEPLayer Manual</dc:title>
  <dc:subject>Documentation</dc:subject>
  <dc:creator>jmarranz</dc:creator>
  <cp:keywords/>
  <dc:description/>
  <cp:lastModifiedBy>Jose</cp:lastModifiedBy>
  <cp:revision>227</cp:revision>
  <cp:lastPrinted>2011-12-13T06:14:00Z</cp:lastPrinted>
  <dcterms:created xsi:type="dcterms:W3CDTF">2011-03-14T12:13:00Z</dcterms:created>
  <dcterms:modified xsi:type="dcterms:W3CDTF">2015-04-27T16:29:00Z</dcterms:modified>
</cp:coreProperties>
</file>